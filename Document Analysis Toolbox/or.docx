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0D4AC8" w14:paraId="55B1FCE9" w14:textId="77777777">
        <w:trPr>
          <w:cantSplit/>
          <w:trHeight w:hRule="exact" w:val="2552"/>
        </w:trPr>
        <w:tc>
          <w:tcPr>
            <w:tcW w:w="9570" w:type="dxa"/>
            <w:tcBorders>
              <w:top w:val="nil"/>
              <w:left w:val="nil"/>
              <w:bottom w:val="nil"/>
              <w:right w:val="nil"/>
            </w:tcBorders>
            <w:vAlign w:val="center"/>
          </w:tcPr>
          <w:bookmarkStart w:id="0" w:name="Doc_Title"/>
          <w:p w14:paraId="0D1ABC2F" w14:textId="77777777" w:rsidR="00593901" w:rsidRPr="00DA1A93" w:rsidRDefault="00000000" w:rsidP="00F07126">
            <w:pPr>
              <w:pStyle w:val="DocTitle1stpage"/>
            </w:pPr>
            <w:sdt>
              <w:sdtPr>
                <w:id w:val="-683203442"/>
                <w:placeholder>
                  <w:docPart w:val="F584E52A1C144E33B10B14BC5614D6AD"/>
                </w:placeholder>
              </w:sdtPr>
              <w:sdtContent>
                <w:r w:rsidR="000321D9" w:rsidRPr="000321D9">
                  <w:t>Airbus Logistik GmbH Organization Manual</w:t>
                </w:r>
              </w:sdtContent>
            </w:sdt>
            <w:bookmarkEnd w:id="0"/>
          </w:p>
        </w:tc>
      </w:tr>
      <w:tr w:rsidR="000D4AC8" w14:paraId="4A8CA67B" w14:textId="77777777">
        <w:trPr>
          <w:cantSplit/>
          <w:trHeight w:val="22"/>
        </w:trPr>
        <w:tc>
          <w:tcPr>
            <w:tcW w:w="9570" w:type="dxa"/>
            <w:tcBorders>
              <w:top w:val="nil"/>
              <w:left w:val="nil"/>
              <w:bottom w:val="nil"/>
              <w:right w:val="nil"/>
            </w:tcBorders>
            <w:vAlign w:val="center"/>
          </w:tcPr>
          <w:p w14:paraId="28406C6F" w14:textId="77777777" w:rsidR="000D4AC8" w:rsidRDefault="000D4AC8" w:rsidP="0014107F">
            <w:pPr>
              <w:pStyle w:val="TableText"/>
              <w:rPr>
                <w:color w:val="FFFFFF"/>
                <w:sz w:val="2"/>
                <w:lang w:val="en-GB"/>
              </w:rPr>
            </w:pPr>
            <w:r>
              <w:rPr>
                <w:color w:val="FFFFFF"/>
                <w:sz w:val="2"/>
                <w:lang w:val="en-GB"/>
              </w:rPr>
              <w:t xml:space="preserve">&lt;SUMMARY_BEGIN&gt;SUMMARY : </w:t>
            </w:r>
          </w:p>
        </w:tc>
      </w:tr>
      <w:tr w:rsidR="000D4AC8" w14:paraId="52B489A7" w14:textId="77777777">
        <w:trPr>
          <w:cantSplit/>
          <w:trHeight w:val="342"/>
        </w:trPr>
        <w:tc>
          <w:tcPr>
            <w:tcW w:w="9570" w:type="dxa"/>
            <w:tcBorders>
              <w:top w:val="nil"/>
              <w:left w:val="nil"/>
              <w:bottom w:val="nil"/>
              <w:right w:val="nil"/>
            </w:tcBorders>
          </w:tcPr>
          <w:p w14:paraId="10DB9374" w14:textId="77777777" w:rsidR="000D4AC8" w:rsidRDefault="000D4AC8" w:rsidP="00AE1362">
            <w:pPr>
              <w:pStyle w:val="TableHeader"/>
              <w:tabs>
                <w:tab w:val="left" w:pos="2880"/>
              </w:tabs>
              <w:rPr>
                <w:sz w:val="16"/>
                <w:lang w:val="en-GB"/>
              </w:rPr>
            </w:pPr>
            <w:r>
              <w:rPr>
                <w:sz w:val="16"/>
                <w:lang w:val="en-GB"/>
              </w:rPr>
              <w:t>PURPOSE</w:t>
            </w:r>
            <w:r w:rsidR="0017161A">
              <w:rPr>
                <w:sz w:val="16"/>
                <w:lang w:val="en-GB"/>
              </w:rPr>
              <w:t>/SCOPE</w:t>
            </w:r>
            <w:r>
              <w:rPr>
                <w:sz w:val="16"/>
                <w:lang w:val="en-GB"/>
              </w:rPr>
              <w:t>:</w:t>
            </w:r>
            <w:r w:rsidR="00AE1362">
              <w:rPr>
                <w:sz w:val="16"/>
                <w:lang w:val="en-GB"/>
              </w:rPr>
              <w:tab/>
            </w:r>
          </w:p>
        </w:tc>
      </w:tr>
    </w:tbl>
    <w:p w14:paraId="7311B491" w14:textId="77777777" w:rsidR="000D4AC8" w:rsidRDefault="000D4AC8">
      <w:pPr>
        <w:pStyle w:val="TableText"/>
        <w:ind w:left="0"/>
        <w:rPr>
          <w:lang w:val="en-GB"/>
        </w:rPr>
        <w:sectPr w:rsidR="000D4AC8" w:rsidSect="00AB6F43">
          <w:headerReference w:type="default" r:id="rId8"/>
          <w:footerReference w:type="default" r:id="rId9"/>
          <w:headerReference w:type="first" r:id="rId10"/>
          <w:footerReference w:type="first" r:id="rId11"/>
          <w:type w:val="continuous"/>
          <w:pgSz w:w="11906" w:h="16838" w:code="9"/>
          <w:pgMar w:top="567" w:right="851" w:bottom="850" w:left="1418" w:header="624" w:footer="567" w:gutter="0"/>
          <w:cols w:space="720"/>
          <w:titlePg/>
          <w:docGrid w:linePitch="299"/>
        </w:sectPr>
      </w:pPr>
    </w:p>
    <w:tbl>
      <w:tblPr>
        <w:tblW w:w="9570" w:type="dxa"/>
        <w:tblInd w:w="110" w:type="dxa"/>
        <w:tblBorders>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BA1BE0" w:rsidRPr="00E15CF6" w14:paraId="75743147" w14:textId="77777777" w:rsidTr="00F417F4">
        <w:trPr>
          <w:cantSplit/>
          <w:trHeight w:val="6476"/>
        </w:trPr>
        <w:tc>
          <w:tcPr>
            <w:tcW w:w="9570" w:type="dxa"/>
            <w:tcBorders>
              <w:top w:val="nil"/>
              <w:left w:val="nil"/>
              <w:right w:val="nil"/>
            </w:tcBorders>
          </w:tcPr>
          <w:p w14:paraId="094903E8" w14:textId="3AAABCF4" w:rsidR="00073A16" w:rsidRPr="00073A16" w:rsidRDefault="00073A16" w:rsidP="00073A16">
            <w:pPr>
              <w:pStyle w:val="TableText"/>
              <w:jc w:val="both"/>
              <w:rPr>
                <w:lang w:val="en-GB"/>
              </w:rPr>
            </w:pPr>
            <w:r w:rsidRPr="00073A16">
              <w:rPr>
                <w:lang w:val="en-GB"/>
              </w:rPr>
              <w:t>T</w:t>
            </w:r>
            <w:r w:rsidR="009B6588">
              <w:rPr>
                <w:lang w:val="en-GB"/>
              </w:rPr>
              <w:t xml:space="preserve"> cf. </w:t>
            </w:r>
            <w:r w:rsidRPr="00073A16">
              <w:rPr>
                <w:lang w:val="en-GB"/>
              </w:rPr>
              <w:t xml:space="preserve">he purpose </w:t>
            </w:r>
            <w:r w:rsidR="000410C8">
              <w:rPr>
                <w:lang w:val="en-GB"/>
              </w:rPr>
              <w:t xml:space="preserve">Will </w:t>
            </w:r>
            <w:r w:rsidRPr="00073A16">
              <w:rPr>
                <w:lang w:val="en-GB"/>
              </w:rPr>
              <w:t>of this Organization Manual is to present the Airbus Logistik GmbH organization framework through the description of each Head of Function’s accountabilities, key missions and organization.</w:t>
            </w:r>
          </w:p>
          <w:p w14:paraId="51279E0B" w14:textId="77777777" w:rsidR="00073A16" w:rsidRPr="00073A16" w:rsidRDefault="00073A16" w:rsidP="00073A16">
            <w:pPr>
              <w:pStyle w:val="TableText"/>
              <w:jc w:val="both"/>
              <w:rPr>
                <w:lang w:val="en-GB"/>
              </w:rPr>
            </w:pPr>
          </w:p>
          <w:p w14:paraId="77E6DFC3" w14:textId="77777777" w:rsidR="00073A16" w:rsidRPr="00073A16" w:rsidRDefault="00073A16" w:rsidP="00073A16">
            <w:pPr>
              <w:pStyle w:val="TableText"/>
              <w:jc w:val="both"/>
              <w:rPr>
                <w:lang w:val="en-GB"/>
              </w:rPr>
            </w:pPr>
            <w:r w:rsidRPr="00073A16">
              <w:rPr>
                <w:lang w:val="en-GB"/>
              </w:rPr>
              <w:t>In addition, Airbus main governance bodies are described to provide a clear view on the</w:t>
            </w:r>
            <w:r w:rsidR="00165922">
              <w:rPr>
                <w:lang w:val="en-GB"/>
              </w:rPr>
              <w:t xml:space="preserve"> </w:t>
            </w:r>
            <w:r w:rsidRPr="00073A16">
              <w:rPr>
                <w:lang w:val="en-GB"/>
              </w:rPr>
              <w:t>decision making process for all Production Organization Approval (POA) related activities in</w:t>
            </w:r>
            <w:r w:rsidR="00165922">
              <w:rPr>
                <w:lang w:val="en-GB"/>
              </w:rPr>
              <w:t xml:space="preserve"> </w:t>
            </w:r>
            <w:r w:rsidRPr="00073A16">
              <w:rPr>
                <w:lang w:val="en-GB"/>
              </w:rPr>
              <w:t>Airbus Logistik GmbH.</w:t>
            </w:r>
          </w:p>
          <w:p w14:paraId="6F233EE3" w14:textId="77777777" w:rsidR="00073A16" w:rsidRPr="00073A16" w:rsidRDefault="00073A16" w:rsidP="00073A16">
            <w:pPr>
              <w:pStyle w:val="TableText"/>
              <w:jc w:val="both"/>
              <w:rPr>
                <w:lang w:val="en-GB"/>
              </w:rPr>
            </w:pPr>
          </w:p>
          <w:p w14:paraId="36307ED4" w14:textId="77777777" w:rsidR="00BA1BE0" w:rsidRDefault="00073A16" w:rsidP="00073A16">
            <w:pPr>
              <w:pStyle w:val="TableText"/>
              <w:jc w:val="both"/>
              <w:rPr>
                <w:lang w:val="en-GB"/>
              </w:rPr>
            </w:pPr>
            <w:r w:rsidRPr="00073A16">
              <w:rPr>
                <w:lang w:val="en-GB"/>
              </w:rPr>
              <w:t>In scope of this manual are all logistic activities under Airbus Logistik GmbH perimeter</w:t>
            </w:r>
            <w:r>
              <w:rPr>
                <w:lang w:val="en-GB"/>
              </w:rPr>
              <w:t>.</w:t>
            </w:r>
          </w:p>
          <w:p w14:paraId="7D7E684C" w14:textId="77777777" w:rsidR="00F87A4B" w:rsidRPr="00E15CF6" w:rsidRDefault="00F87A4B" w:rsidP="00E53FC5">
            <w:pPr>
              <w:pStyle w:val="TableText"/>
              <w:jc w:val="both"/>
              <w:rPr>
                <w:szCs w:val="22"/>
                <w:lang w:val="en-GB"/>
              </w:rPr>
            </w:pPr>
          </w:p>
        </w:tc>
      </w:tr>
    </w:tbl>
    <w:p w14:paraId="059372CC" w14:textId="77777777" w:rsidR="000D4AC8" w:rsidRPr="006C71EB" w:rsidRDefault="000D4AC8">
      <w:pPr>
        <w:pStyle w:val="Header"/>
        <w:tabs>
          <w:tab w:val="clear" w:pos="4536"/>
          <w:tab w:val="clear" w:pos="9072"/>
        </w:tabs>
        <w:rPr>
          <w:sz w:val="14"/>
          <w:lang w:val="en-GB"/>
        </w:rPr>
        <w:sectPr w:rsidR="000D4AC8" w:rsidRPr="006C71EB" w:rsidSect="00AB6F4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851" w:bottom="850" w:left="1418" w:header="624" w:footer="567" w:gutter="0"/>
          <w:cols w:space="720"/>
          <w:docGrid w:linePitch="299"/>
        </w:sectPr>
      </w:pPr>
    </w:p>
    <w:p w14:paraId="04A7B549" w14:textId="77777777" w:rsidR="000D4AC8" w:rsidRPr="006C71EB" w:rsidRDefault="000D4AC8">
      <w:pPr>
        <w:pStyle w:val="Header"/>
        <w:tabs>
          <w:tab w:val="clear" w:pos="4536"/>
          <w:tab w:val="clear" w:pos="9072"/>
        </w:tabs>
        <w:rPr>
          <w:sz w:val="14"/>
          <w:lang w:val="en-GB"/>
        </w:rPr>
      </w:pPr>
    </w:p>
    <w:tbl>
      <w:tblPr>
        <w:tblpPr w:leftFromText="142" w:rightFromText="142" w:vertAnchor="page" w:tblpY="12430"/>
        <w:tblOverlap w:val="neve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20"/>
        <w:gridCol w:w="440"/>
        <w:gridCol w:w="4510"/>
      </w:tblGrid>
      <w:tr w:rsidR="000D4AC8" w14:paraId="75F09756" w14:textId="77777777">
        <w:trPr>
          <w:cantSplit/>
          <w:trHeight w:hRule="exact" w:val="170"/>
        </w:trPr>
        <w:tc>
          <w:tcPr>
            <w:tcW w:w="9570" w:type="dxa"/>
            <w:gridSpan w:val="3"/>
            <w:tcBorders>
              <w:top w:val="nil"/>
              <w:left w:val="nil"/>
              <w:bottom w:val="nil"/>
              <w:right w:val="nil"/>
            </w:tcBorders>
            <w:vAlign w:val="center"/>
          </w:tcPr>
          <w:p w14:paraId="30E25556" w14:textId="77777777" w:rsidR="000D4AC8" w:rsidRPr="006C71EB" w:rsidRDefault="000D4AC8">
            <w:pPr>
              <w:pStyle w:val="Header"/>
              <w:tabs>
                <w:tab w:val="clear" w:pos="4536"/>
                <w:tab w:val="clear" w:pos="9072"/>
              </w:tabs>
              <w:rPr>
                <w:sz w:val="14"/>
                <w:lang w:val="en-GB"/>
              </w:rPr>
            </w:pPr>
          </w:p>
        </w:tc>
      </w:tr>
      <w:tr w:rsidR="000D4AC8" w14:paraId="2A5FF234" w14:textId="77777777">
        <w:trPr>
          <w:cantSplit/>
        </w:trPr>
        <w:tc>
          <w:tcPr>
            <w:tcW w:w="9570" w:type="dxa"/>
            <w:gridSpan w:val="3"/>
            <w:tcBorders>
              <w:top w:val="nil"/>
              <w:left w:val="nil"/>
              <w:bottom w:val="nil"/>
              <w:right w:val="nil"/>
            </w:tcBorders>
            <w:vAlign w:val="center"/>
          </w:tcPr>
          <w:p w14:paraId="29EAA8F1" w14:textId="77777777" w:rsidR="000D4AC8" w:rsidRDefault="000D4AC8">
            <w:pPr>
              <w:pStyle w:val="TableText"/>
              <w:rPr>
                <w:color w:val="FFFFFF"/>
                <w:sz w:val="2"/>
              </w:rPr>
            </w:pPr>
            <w:r>
              <w:rPr>
                <w:color w:val="FFFFFF"/>
                <w:sz w:val="2"/>
              </w:rPr>
              <w:t>&lt;SUMMARY_END&gt;</w:t>
            </w:r>
          </w:p>
        </w:tc>
      </w:tr>
      <w:tr w:rsidR="000D4AC8" w14:paraId="61C0EA97" w14:textId="77777777" w:rsidTr="00E53FC5">
        <w:trPr>
          <w:cantSplit/>
          <w:trHeight w:hRule="exact" w:val="2505"/>
        </w:trPr>
        <w:tc>
          <w:tcPr>
            <w:tcW w:w="4620" w:type="dxa"/>
            <w:tcBorders>
              <w:top w:val="nil"/>
              <w:left w:val="nil"/>
              <w:bottom w:val="nil"/>
              <w:right w:val="nil"/>
            </w:tcBorders>
          </w:tcPr>
          <w:p w14:paraId="3DDB87C3" w14:textId="77777777" w:rsidR="000D4AC8" w:rsidRDefault="009801CF">
            <w:pPr>
              <w:pStyle w:val="WKOwnerBox"/>
              <w:rPr>
                <w:lang w:val="en-GB"/>
              </w:rPr>
            </w:pPr>
            <w:r>
              <w:rPr>
                <w:lang w:val="en-GB"/>
              </w:rPr>
              <w:t>Document Owner</w:t>
            </w:r>
            <w:r w:rsidR="000D4AC8">
              <w:rPr>
                <w:lang w:val="en-GB"/>
              </w:rPr>
              <w:t>:</w:t>
            </w:r>
          </w:p>
          <w:p w14:paraId="29F419A2" w14:textId="77777777" w:rsidR="000D4AC8" w:rsidRDefault="000D4AC8">
            <w:pPr>
              <w:pStyle w:val="Header"/>
              <w:tabs>
                <w:tab w:val="clear" w:pos="4536"/>
                <w:tab w:val="clear" w:pos="9072"/>
              </w:tabs>
              <w:rPr>
                <w:sz w:val="14"/>
                <w:lang w:val="en-GB"/>
              </w:rPr>
            </w:pPr>
          </w:p>
          <w:p w14:paraId="148834DF" w14:textId="77777777" w:rsidR="000D4AC8" w:rsidRDefault="000D4AC8">
            <w:pPr>
              <w:pStyle w:val="Header"/>
              <w:tabs>
                <w:tab w:val="clear" w:pos="4536"/>
                <w:tab w:val="clear" w:pos="9072"/>
              </w:tabs>
              <w:rPr>
                <w:lang w:val="en-GB"/>
              </w:rPr>
            </w:pPr>
          </w:p>
          <w:p w14:paraId="4860FA65" w14:textId="77777777" w:rsidR="00F87A4B" w:rsidRDefault="00F87A4B">
            <w:pPr>
              <w:pStyle w:val="Header"/>
              <w:tabs>
                <w:tab w:val="clear" w:pos="4536"/>
                <w:tab w:val="clear" w:pos="9072"/>
              </w:tabs>
              <w:rPr>
                <w:lang w:val="en-GB"/>
              </w:rPr>
            </w:pPr>
          </w:p>
          <w:p w14:paraId="4B72D50C" w14:textId="77777777" w:rsidR="000D4AC8" w:rsidRDefault="000D4AC8">
            <w:pPr>
              <w:pStyle w:val="Header"/>
              <w:tabs>
                <w:tab w:val="clear" w:pos="4536"/>
                <w:tab w:val="clear" w:pos="9072"/>
              </w:tabs>
              <w:rPr>
                <w:lang w:val="en-GB"/>
              </w:rPr>
            </w:pPr>
          </w:p>
          <w:p w14:paraId="0F641DD4" w14:textId="5B2E6A89" w:rsidR="0014107F" w:rsidRDefault="000D4AC8" w:rsidP="009B3B09">
            <w:pPr>
              <w:pStyle w:val="WKOwnerName"/>
              <w:tabs>
                <w:tab w:val="clear" w:pos="992"/>
              </w:tabs>
              <w:ind w:left="940" w:hanging="940"/>
              <w:jc w:val="left"/>
              <w:rPr>
                <w:lang w:val="en-GB"/>
              </w:rPr>
            </w:pPr>
            <w:r>
              <w:rPr>
                <w:lang w:val="en-GB"/>
              </w:rPr>
              <w:t>Name:</w:t>
            </w:r>
            <w:r>
              <w:rPr>
                <w:lang w:val="en-GB"/>
              </w:rPr>
              <w:tab/>
            </w:r>
            <w:bookmarkStart w:id="3" w:name="Doc_Owner"/>
            <w:sdt>
              <w:sdtPr>
                <w:rPr>
                  <w:lang w:val="en-GB"/>
                </w:rPr>
                <w:id w:val="-2140718886"/>
                <w:placeholder>
                  <w:docPart w:val="F584E52A1C144E33B10B14BC5614D6AD"/>
                </w:placeholder>
              </w:sdtPr>
              <w:sdtContent>
                <w:r w:rsidR="00073A16" w:rsidRPr="00073A16">
                  <w:rPr>
                    <w:lang w:val="en-GB"/>
                  </w:rPr>
                  <w:t xml:space="preserve">VAN </w:t>
                </w:r>
                <w:r w:rsidR="009B6588">
                  <w:rPr>
                    <w:lang w:val="en-GB"/>
                  </w:rPr>
                  <w:t xml:space="preserve">cf. </w:t>
                </w:r>
                <w:r w:rsidR="00073A16" w:rsidRPr="00073A16">
                  <w:rPr>
                    <w:lang w:val="en-GB"/>
                  </w:rPr>
                  <w:t>HEEL Michael</w:t>
                </w:r>
              </w:sdtContent>
            </w:sdt>
            <w:bookmarkEnd w:id="3"/>
          </w:p>
          <w:p w14:paraId="0ED91A25" w14:textId="7C83350D" w:rsidR="000D4AC8" w:rsidRDefault="009B3B09" w:rsidP="00073A16">
            <w:pPr>
              <w:pStyle w:val="WKOwnerName"/>
              <w:tabs>
                <w:tab w:val="clear" w:pos="992"/>
              </w:tabs>
              <w:ind w:left="940" w:hanging="940"/>
              <w:jc w:val="left"/>
              <w:rPr>
                <w:lang w:val="en-GB"/>
              </w:rPr>
            </w:pPr>
            <w:r>
              <w:rPr>
                <w:lang w:val="en-GB"/>
              </w:rPr>
              <w:t>Function</w:t>
            </w:r>
            <w:r w:rsidR="000D4AC8">
              <w:rPr>
                <w:lang w:val="en-GB"/>
              </w:rPr>
              <w:t>:</w:t>
            </w:r>
            <w:r w:rsidR="000D4AC8">
              <w:rPr>
                <w:lang w:val="en-GB"/>
              </w:rPr>
              <w:tab/>
            </w:r>
            <w:r w:rsidR="00073A16" w:rsidRPr="00073A16">
              <w:rPr>
                <w:lang w:val="en-GB"/>
              </w:rPr>
              <w:t>Head of Airb</w:t>
            </w:r>
            <w:r w:rsidR="00430393">
              <w:rPr>
                <w:lang w:val="en-GB"/>
              </w:rPr>
              <w:t xml:space="preserve"> Will </w:t>
            </w:r>
            <w:r w:rsidR="00073A16" w:rsidRPr="00073A16">
              <w:rPr>
                <w:lang w:val="en-GB"/>
              </w:rPr>
              <w:t>us Logistik Operations</w:t>
            </w:r>
          </w:p>
        </w:tc>
        <w:tc>
          <w:tcPr>
            <w:tcW w:w="440" w:type="dxa"/>
            <w:tcBorders>
              <w:top w:val="nil"/>
              <w:left w:val="nil"/>
              <w:bottom w:val="nil"/>
              <w:right w:val="nil"/>
            </w:tcBorders>
          </w:tcPr>
          <w:p w14:paraId="39CCC5E6" w14:textId="77777777" w:rsidR="000D4AC8" w:rsidRDefault="000D4AC8">
            <w:pPr>
              <w:pStyle w:val="TableText"/>
              <w:rPr>
                <w:lang w:val="en-GB"/>
              </w:rPr>
            </w:pPr>
          </w:p>
        </w:tc>
        <w:tc>
          <w:tcPr>
            <w:tcW w:w="4510" w:type="dxa"/>
            <w:tcBorders>
              <w:top w:val="nil"/>
              <w:left w:val="nil"/>
              <w:bottom w:val="nil"/>
              <w:right w:val="nil"/>
            </w:tcBorders>
          </w:tcPr>
          <w:p w14:paraId="7FD0D4D4" w14:textId="77777777" w:rsidR="000D4AC8" w:rsidRDefault="009801CF">
            <w:pPr>
              <w:pStyle w:val="WKAuthorizationBox"/>
              <w:rPr>
                <w:lang w:val="en-GB"/>
              </w:rPr>
            </w:pPr>
            <w:r>
              <w:rPr>
                <w:lang w:val="en-GB"/>
              </w:rPr>
              <w:t>Authorizer for Application</w:t>
            </w:r>
            <w:r w:rsidR="000D4AC8">
              <w:rPr>
                <w:lang w:val="en-GB"/>
              </w:rPr>
              <w:t>:</w:t>
            </w:r>
          </w:p>
          <w:p w14:paraId="0981C5C6" w14:textId="77777777" w:rsidR="00E53FC5" w:rsidRDefault="00E53FC5" w:rsidP="00E53FC5">
            <w:pPr>
              <w:pStyle w:val="Header"/>
              <w:tabs>
                <w:tab w:val="clear" w:pos="4536"/>
                <w:tab w:val="clear" w:pos="9072"/>
              </w:tabs>
              <w:rPr>
                <w:sz w:val="14"/>
                <w:lang w:val="en-GB"/>
              </w:rPr>
            </w:pPr>
          </w:p>
          <w:p w14:paraId="528D010A" w14:textId="77777777" w:rsidR="00E53FC5" w:rsidRDefault="00E53FC5" w:rsidP="00E53FC5">
            <w:pPr>
              <w:pStyle w:val="Header"/>
              <w:tabs>
                <w:tab w:val="clear" w:pos="4536"/>
                <w:tab w:val="clear" w:pos="9072"/>
              </w:tabs>
              <w:rPr>
                <w:lang w:val="en-GB"/>
              </w:rPr>
            </w:pPr>
          </w:p>
          <w:p w14:paraId="066DBABF" w14:textId="77777777" w:rsidR="00E53FC5" w:rsidRDefault="00E53FC5" w:rsidP="00E53FC5">
            <w:pPr>
              <w:pStyle w:val="Header"/>
              <w:tabs>
                <w:tab w:val="clear" w:pos="4536"/>
                <w:tab w:val="clear" w:pos="9072"/>
              </w:tabs>
              <w:rPr>
                <w:lang w:val="en-GB"/>
              </w:rPr>
            </w:pPr>
          </w:p>
          <w:p w14:paraId="3AA1EA42" w14:textId="77777777" w:rsidR="00E53FC5" w:rsidRDefault="00E53FC5" w:rsidP="00E53FC5">
            <w:pPr>
              <w:pStyle w:val="Header"/>
              <w:tabs>
                <w:tab w:val="clear" w:pos="4536"/>
                <w:tab w:val="clear" w:pos="9072"/>
              </w:tabs>
              <w:rPr>
                <w:lang w:val="en-GB"/>
              </w:rPr>
            </w:pPr>
          </w:p>
          <w:p w14:paraId="70A4BAA5" w14:textId="77777777" w:rsidR="000D4AC8" w:rsidRDefault="000D4AC8" w:rsidP="00E53FC5">
            <w:pPr>
              <w:pStyle w:val="WKAuthorizationName"/>
              <w:tabs>
                <w:tab w:val="clear" w:pos="992"/>
              </w:tabs>
              <w:ind w:left="1004" w:hanging="1004"/>
              <w:jc w:val="left"/>
              <w:rPr>
                <w:lang w:val="en-GB"/>
              </w:rPr>
            </w:pPr>
            <w:r>
              <w:rPr>
                <w:lang w:val="en-GB"/>
              </w:rPr>
              <w:t>Name:</w:t>
            </w:r>
            <w:r>
              <w:rPr>
                <w:lang w:val="en-GB"/>
              </w:rPr>
              <w:tab/>
            </w:r>
            <w:r w:rsidR="00073A16" w:rsidRPr="00073A16">
              <w:rPr>
                <w:lang w:val="en-GB"/>
              </w:rPr>
              <w:t xml:space="preserve">PETERS Sebastian </w:t>
            </w:r>
            <w:r>
              <w:rPr>
                <w:lang w:val="en-GB"/>
              </w:rPr>
              <w:t xml:space="preserve"> </w:t>
            </w:r>
          </w:p>
          <w:p w14:paraId="7A992F85" w14:textId="1BFAFC11" w:rsidR="000D4AC8" w:rsidRDefault="009B3B09" w:rsidP="00073A16">
            <w:pPr>
              <w:pStyle w:val="WKAuthorizationFunction"/>
              <w:tabs>
                <w:tab w:val="clear" w:pos="992"/>
              </w:tabs>
              <w:spacing w:before="120"/>
              <w:ind w:left="1004" w:hanging="1004"/>
              <w:jc w:val="left"/>
              <w:rPr>
                <w:lang w:val="en-GB"/>
              </w:rPr>
            </w:pPr>
            <w:r>
              <w:rPr>
                <w:lang w:val="en-GB"/>
              </w:rPr>
              <w:t>Function</w:t>
            </w:r>
            <w:r w:rsidR="000D4AC8">
              <w:rPr>
                <w:lang w:val="en-GB"/>
              </w:rPr>
              <w:t>:</w:t>
            </w:r>
            <w:r w:rsidR="000D4AC8">
              <w:rPr>
                <w:lang w:val="en-GB"/>
              </w:rPr>
              <w:tab/>
            </w:r>
            <w:r w:rsidR="00073A16" w:rsidRPr="00073A16">
              <w:rPr>
                <w:lang w:val="en-GB"/>
              </w:rPr>
              <w:t>Managing Di</w:t>
            </w:r>
            <w:r w:rsidR="00430393">
              <w:rPr>
                <w:lang w:val="en-GB"/>
              </w:rPr>
              <w:t xml:space="preserve"> Will </w:t>
            </w:r>
            <w:r w:rsidR="00073A16" w:rsidRPr="00073A16">
              <w:rPr>
                <w:lang w:val="en-GB"/>
              </w:rPr>
              <w:t>rector, Airbus Logistik GmbH</w:t>
            </w:r>
          </w:p>
        </w:tc>
      </w:tr>
    </w:tbl>
    <w:p w14:paraId="40F484A3" w14:textId="77777777" w:rsidR="000D4AC8" w:rsidRDefault="000D4AC8">
      <w:pPr>
        <w:pStyle w:val="Text"/>
        <w:ind w:left="0"/>
        <w:rPr>
          <w:lang w:val="en-GB"/>
        </w:rPr>
        <w:sectPr w:rsidR="000D4AC8" w:rsidSect="00AB6F43">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567" w:right="851" w:bottom="850" w:left="1418" w:header="624" w:footer="567" w:gutter="0"/>
          <w:cols w:space="720"/>
          <w:docGrid w:linePitch="299"/>
        </w:sectPr>
      </w:pPr>
    </w:p>
    <w:p w14:paraId="7F913CA0" w14:textId="77777777" w:rsidR="000D4AC8" w:rsidRDefault="000D4AC8">
      <w:pPr>
        <w:pageBreakBefore/>
        <w:rPr>
          <w:sz w:val="2"/>
          <w:lang w:val="en-GB"/>
        </w:rPr>
      </w:pPr>
      <w:bookmarkStart w:id="4" w:name="_Toc31097012"/>
      <w:bookmarkStart w:id="5" w:name="_Toc107993430"/>
      <w:bookmarkEnd w:id="4"/>
      <w:bookmarkEnd w:id="5"/>
    </w:p>
    <w:sdt>
      <w:sdtPr>
        <w:rPr>
          <w:rFonts w:ascii="Arial" w:eastAsia="Times New Roman" w:hAnsi="Arial" w:cs="Times New Roman"/>
          <w:b w:val="0"/>
          <w:bCs w:val="0"/>
          <w:color w:val="auto"/>
          <w:sz w:val="22"/>
          <w:szCs w:val="20"/>
        </w:rPr>
        <w:id w:val="21989641"/>
        <w:docPartObj>
          <w:docPartGallery w:val="Table of Contents"/>
          <w:docPartUnique/>
        </w:docPartObj>
      </w:sdtPr>
      <w:sdtContent>
        <w:p w14:paraId="01CFB70C" w14:textId="77777777" w:rsidR="006C71EB" w:rsidRDefault="00D24E9F" w:rsidP="005A1709">
          <w:pPr>
            <w:pStyle w:val="TOCHeading"/>
            <w:spacing w:before="0" w:line="240" w:lineRule="auto"/>
          </w:pPr>
          <w:r w:rsidRPr="005A1709">
            <w:rPr>
              <w:rFonts w:ascii="Arial" w:hAnsi="Arial" w:cs="Arial"/>
              <w:color w:val="000000" w:themeColor="text1"/>
            </w:rPr>
            <w:t>TABLE OF CONTENTS</w:t>
          </w:r>
        </w:p>
        <w:p w14:paraId="18ADF0A6" w14:textId="555A01B8" w:rsidR="00392B4E" w:rsidRDefault="00560CC6">
          <w:pPr>
            <w:pStyle w:val="TOC1"/>
            <w:rPr>
              <w:rFonts w:asciiTheme="minorHAnsi" w:eastAsiaTheme="minorEastAsia" w:hAnsiTheme="minorHAnsi" w:cstheme="minorBidi"/>
              <w:szCs w:val="22"/>
              <w:lang w:val="fr-FR" w:eastAsia="fr-FR"/>
            </w:rPr>
          </w:pPr>
          <w:r>
            <w:fldChar w:fldCharType="begin"/>
          </w:r>
          <w:r w:rsidR="00C34405">
            <w:instrText xml:space="preserve"> TOC \o "1-3" \h \z \u \t "Titre 7;7" </w:instrText>
          </w:r>
          <w:r>
            <w:fldChar w:fldCharType="separate"/>
          </w:r>
          <w:hyperlink w:anchor="_Toc91246813" w:history="1">
            <w:r w:rsidR="00392B4E" w:rsidRPr="007E36A2">
              <w:rPr>
                <w:rStyle w:val="Hyperlink"/>
              </w:rPr>
              <w:t>1</w:t>
            </w:r>
            <w:r w:rsidR="00392B4E">
              <w:rPr>
                <w:rFonts w:asciiTheme="minorHAnsi" w:eastAsiaTheme="minorEastAsia" w:hAnsiTheme="minorHAnsi" w:cstheme="minorBidi"/>
                <w:szCs w:val="22"/>
                <w:lang w:val="fr-FR" w:eastAsia="fr-FR"/>
              </w:rPr>
              <w:tab/>
            </w:r>
            <w:r w:rsidR="00392B4E" w:rsidRPr="007E36A2">
              <w:rPr>
                <w:rStyle w:val="Hyperlink"/>
              </w:rPr>
              <w:t>Intro</w:t>
            </w:r>
            <w:r w:rsidR="009B6588">
              <w:rPr>
                <w:rStyle w:val="Hyperlink"/>
              </w:rPr>
              <w:t xml:space="preserve"> cf. </w:t>
            </w:r>
            <w:r w:rsidR="00392B4E" w:rsidRPr="007E36A2">
              <w:rPr>
                <w:rStyle w:val="Hyperlink"/>
              </w:rPr>
              <w:t>duction</w:t>
            </w:r>
            <w:r w:rsidR="00392B4E">
              <w:rPr>
                <w:webHidden/>
              </w:rPr>
              <w:tab/>
            </w:r>
            <w:r w:rsidR="00392B4E">
              <w:rPr>
                <w:webHidden/>
              </w:rPr>
              <w:fldChar w:fldCharType="begin"/>
            </w:r>
            <w:r w:rsidR="00392B4E">
              <w:rPr>
                <w:webHidden/>
              </w:rPr>
              <w:instrText xml:space="preserve"> PAGEREF _Toc91246813 \h </w:instrText>
            </w:r>
            <w:r w:rsidR="00392B4E">
              <w:rPr>
                <w:webHidden/>
              </w:rPr>
            </w:r>
            <w:r w:rsidR="00392B4E">
              <w:rPr>
                <w:webHidden/>
              </w:rPr>
              <w:fldChar w:fldCharType="separate"/>
            </w:r>
            <w:r w:rsidR="00392B4E">
              <w:rPr>
                <w:webHidden/>
              </w:rPr>
              <w:t>4</w:t>
            </w:r>
            <w:r w:rsidR="00392B4E">
              <w:rPr>
                <w:webHidden/>
              </w:rPr>
              <w:fldChar w:fldCharType="end"/>
            </w:r>
          </w:hyperlink>
        </w:p>
        <w:p w14:paraId="63F5C701" w14:textId="5445BE10" w:rsidR="00392B4E" w:rsidRDefault="00000000">
          <w:pPr>
            <w:pStyle w:val="TOC1"/>
            <w:rPr>
              <w:rFonts w:asciiTheme="minorHAnsi" w:eastAsiaTheme="minorEastAsia" w:hAnsiTheme="minorHAnsi" w:cstheme="minorBidi"/>
              <w:szCs w:val="22"/>
              <w:lang w:val="fr-FR" w:eastAsia="fr-FR"/>
            </w:rPr>
          </w:pPr>
          <w:hyperlink w:anchor="_Toc91246814" w:history="1">
            <w:r w:rsidR="00392B4E" w:rsidRPr="007E36A2">
              <w:rPr>
                <w:rStyle w:val="Hyperlink"/>
              </w:rPr>
              <w:t>2</w:t>
            </w:r>
            <w:r w:rsidR="00392B4E">
              <w:rPr>
                <w:rFonts w:asciiTheme="minorHAnsi" w:eastAsiaTheme="minorEastAsia" w:hAnsiTheme="minorHAnsi" w:cstheme="minorBidi"/>
                <w:szCs w:val="22"/>
                <w:lang w:val="fr-FR" w:eastAsia="fr-FR"/>
              </w:rPr>
              <w:tab/>
            </w:r>
            <w:r w:rsidR="00392B4E" w:rsidRPr="007E36A2">
              <w:rPr>
                <w:rStyle w:val="Hyperlink"/>
              </w:rPr>
              <w:t>Operating</w:t>
            </w:r>
            <w:r w:rsidR="002A66D8">
              <w:rPr>
                <w:rStyle w:val="Hyperlink"/>
              </w:rPr>
              <w:t xml:space="preserve"> Will</w:t>
            </w:r>
            <w:r w:rsidR="00392B4E" w:rsidRPr="007E36A2">
              <w:rPr>
                <w:rStyle w:val="Hyperlink"/>
              </w:rPr>
              <w:t xml:space="preserve"> Model</w:t>
            </w:r>
            <w:r w:rsidR="00392B4E">
              <w:rPr>
                <w:webHidden/>
              </w:rPr>
              <w:tab/>
            </w:r>
            <w:r w:rsidR="00392B4E">
              <w:rPr>
                <w:webHidden/>
              </w:rPr>
              <w:fldChar w:fldCharType="begin"/>
            </w:r>
            <w:r w:rsidR="00392B4E">
              <w:rPr>
                <w:webHidden/>
              </w:rPr>
              <w:instrText xml:space="preserve"> PAGEREF _Toc91246814 \h </w:instrText>
            </w:r>
            <w:r w:rsidR="00392B4E">
              <w:rPr>
                <w:webHidden/>
              </w:rPr>
            </w:r>
            <w:r w:rsidR="00392B4E">
              <w:rPr>
                <w:webHidden/>
              </w:rPr>
              <w:fldChar w:fldCharType="separate"/>
            </w:r>
            <w:r w:rsidR="00392B4E">
              <w:rPr>
                <w:webHidden/>
              </w:rPr>
              <w:t>5</w:t>
            </w:r>
            <w:r w:rsidR="00392B4E">
              <w:rPr>
                <w:webHidden/>
              </w:rPr>
              <w:fldChar w:fldCharType="end"/>
            </w:r>
          </w:hyperlink>
        </w:p>
        <w:p w14:paraId="66E052C5" w14:textId="77777777" w:rsidR="00392B4E" w:rsidRDefault="00000000">
          <w:pPr>
            <w:pStyle w:val="TOC2"/>
            <w:rPr>
              <w:rFonts w:asciiTheme="minorHAnsi" w:eastAsiaTheme="minorEastAsia" w:hAnsiTheme="minorHAnsi" w:cstheme="minorBidi"/>
              <w:szCs w:val="22"/>
              <w:lang w:val="fr-FR" w:eastAsia="fr-FR"/>
            </w:rPr>
          </w:pPr>
          <w:hyperlink w:anchor="_Toc91246815" w:history="1">
            <w:r w:rsidR="00392B4E" w:rsidRPr="007E36A2">
              <w:rPr>
                <w:rStyle w:val="Hyperlink"/>
              </w:rPr>
              <w:t>2.1</w:t>
            </w:r>
            <w:r w:rsidR="00392B4E">
              <w:rPr>
                <w:rFonts w:asciiTheme="minorHAnsi" w:eastAsiaTheme="minorEastAsia" w:hAnsiTheme="minorHAnsi" w:cstheme="minorBidi"/>
                <w:szCs w:val="22"/>
                <w:lang w:val="fr-FR" w:eastAsia="fr-FR"/>
              </w:rPr>
              <w:tab/>
            </w:r>
            <w:r w:rsidR="00392B4E" w:rsidRPr="007E36A2">
              <w:rPr>
                <w:rStyle w:val="Hyperlink"/>
              </w:rPr>
              <w:t>Organization</w:t>
            </w:r>
            <w:r w:rsidR="00392B4E">
              <w:rPr>
                <w:webHidden/>
              </w:rPr>
              <w:tab/>
            </w:r>
            <w:r w:rsidR="00392B4E">
              <w:rPr>
                <w:webHidden/>
              </w:rPr>
              <w:fldChar w:fldCharType="begin"/>
            </w:r>
            <w:r w:rsidR="00392B4E">
              <w:rPr>
                <w:webHidden/>
              </w:rPr>
              <w:instrText xml:space="preserve"> PAGEREF _Toc91246815 \h </w:instrText>
            </w:r>
            <w:r w:rsidR="00392B4E">
              <w:rPr>
                <w:webHidden/>
              </w:rPr>
            </w:r>
            <w:r w:rsidR="00392B4E">
              <w:rPr>
                <w:webHidden/>
              </w:rPr>
              <w:fldChar w:fldCharType="separate"/>
            </w:r>
            <w:r w:rsidR="00392B4E">
              <w:rPr>
                <w:webHidden/>
              </w:rPr>
              <w:t>5</w:t>
            </w:r>
            <w:r w:rsidR="00392B4E">
              <w:rPr>
                <w:webHidden/>
              </w:rPr>
              <w:fldChar w:fldCharType="end"/>
            </w:r>
          </w:hyperlink>
        </w:p>
        <w:p w14:paraId="46D42E80" w14:textId="77777777" w:rsidR="00392B4E" w:rsidRDefault="00000000">
          <w:pPr>
            <w:pStyle w:val="TOC2"/>
            <w:rPr>
              <w:rFonts w:asciiTheme="minorHAnsi" w:eastAsiaTheme="minorEastAsia" w:hAnsiTheme="minorHAnsi" w:cstheme="minorBidi"/>
              <w:szCs w:val="22"/>
              <w:lang w:val="fr-FR" w:eastAsia="fr-FR"/>
            </w:rPr>
          </w:pPr>
          <w:hyperlink w:anchor="_Toc91246816" w:history="1">
            <w:r w:rsidR="00392B4E" w:rsidRPr="007E36A2">
              <w:rPr>
                <w:rStyle w:val="Hyperlink"/>
              </w:rPr>
              <w:t>2.2</w:t>
            </w:r>
            <w:r w:rsidR="00392B4E">
              <w:rPr>
                <w:rFonts w:asciiTheme="minorHAnsi" w:eastAsiaTheme="minorEastAsia" w:hAnsiTheme="minorHAnsi" w:cstheme="minorBidi"/>
                <w:szCs w:val="22"/>
                <w:lang w:val="fr-FR" w:eastAsia="fr-FR"/>
              </w:rPr>
              <w:tab/>
            </w:r>
            <w:r w:rsidR="00392B4E" w:rsidRPr="007E36A2">
              <w:rPr>
                <w:rStyle w:val="Hyperlink"/>
              </w:rPr>
              <w:t>List of warehouses</w:t>
            </w:r>
            <w:r w:rsidR="00392B4E">
              <w:rPr>
                <w:webHidden/>
              </w:rPr>
              <w:tab/>
            </w:r>
            <w:r w:rsidR="00392B4E">
              <w:rPr>
                <w:webHidden/>
              </w:rPr>
              <w:fldChar w:fldCharType="begin"/>
            </w:r>
            <w:r w:rsidR="00392B4E">
              <w:rPr>
                <w:webHidden/>
              </w:rPr>
              <w:instrText xml:space="preserve"> PAGEREF _Toc91246816 \h </w:instrText>
            </w:r>
            <w:r w:rsidR="00392B4E">
              <w:rPr>
                <w:webHidden/>
              </w:rPr>
            </w:r>
            <w:r w:rsidR="00392B4E">
              <w:rPr>
                <w:webHidden/>
              </w:rPr>
              <w:fldChar w:fldCharType="separate"/>
            </w:r>
            <w:r w:rsidR="00392B4E">
              <w:rPr>
                <w:webHidden/>
              </w:rPr>
              <w:t>5</w:t>
            </w:r>
            <w:r w:rsidR="00392B4E">
              <w:rPr>
                <w:webHidden/>
              </w:rPr>
              <w:fldChar w:fldCharType="end"/>
            </w:r>
          </w:hyperlink>
        </w:p>
        <w:p w14:paraId="5508C3A8" w14:textId="77777777" w:rsidR="00392B4E" w:rsidRDefault="00000000">
          <w:pPr>
            <w:pStyle w:val="TOC2"/>
            <w:rPr>
              <w:rFonts w:asciiTheme="minorHAnsi" w:eastAsiaTheme="minorEastAsia" w:hAnsiTheme="minorHAnsi" w:cstheme="minorBidi"/>
              <w:szCs w:val="22"/>
              <w:lang w:val="fr-FR" w:eastAsia="fr-FR"/>
            </w:rPr>
          </w:pPr>
          <w:hyperlink w:anchor="_Toc91246817" w:history="1">
            <w:r w:rsidR="00392B4E" w:rsidRPr="007E36A2">
              <w:rPr>
                <w:rStyle w:val="Hyperlink"/>
              </w:rPr>
              <w:t>2.3</w:t>
            </w:r>
            <w:r w:rsidR="00392B4E">
              <w:rPr>
                <w:rFonts w:asciiTheme="minorHAnsi" w:eastAsiaTheme="minorEastAsia" w:hAnsiTheme="minorHAnsi" w:cstheme="minorBidi"/>
                <w:szCs w:val="22"/>
                <w:lang w:val="fr-FR" w:eastAsia="fr-FR"/>
              </w:rPr>
              <w:tab/>
            </w:r>
            <w:r w:rsidR="00392B4E" w:rsidRPr="007E36A2">
              <w:rPr>
                <w:rStyle w:val="Hyperlink"/>
              </w:rPr>
              <w:t>Business Management System Role</w:t>
            </w:r>
            <w:r w:rsidR="00392B4E">
              <w:rPr>
                <w:webHidden/>
              </w:rPr>
              <w:tab/>
            </w:r>
            <w:r w:rsidR="00392B4E">
              <w:rPr>
                <w:webHidden/>
              </w:rPr>
              <w:fldChar w:fldCharType="begin"/>
            </w:r>
            <w:r w:rsidR="00392B4E">
              <w:rPr>
                <w:webHidden/>
              </w:rPr>
              <w:instrText xml:space="preserve"> PAGEREF _Toc91246817 \h </w:instrText>
            </w:r>
            <w:r w:rsidR="00392B4E">
              <w:rPr>
                <w:webHidden/>
              </w:rPr>
            </w:r>
            <w:r w:rsidR="00392B4E">
              <w:rPr>
                <w:webHidden/>
              </w:rPr>
              <w:fldChar w:fldCharType="separate"/>
            </w:r>
            <w:r w:rsidR="00392B4E">
              <w:rPr>
                <w:webHidden/>
              </w:rPr>
              <w:t>5</w:t>
            </w:r>
            <w:r w:rsidR="00392B4E">
              <w:rPr>
                <w:webHidden/>
              </w:rPr>
              <w:fldChar w:fldCharType="end"/>
            </w:r>
          </w:hyperlink>
        </w:p>
        <w:p w14:paraId="4C46F818" w14:textId="77777777" w:rsidR="00392B4E" w:rsidRDefault="00000000">
          <w:pPr>
            <w:pStyle w:val="TOC1"/>
            <w:rPr>
              <w:rFonts w:asciiTheme="minorHAnsi" w:eastAsiaTheme="minorEastAsia" w:hAnsiTheme="minorHAnsi" w:cstheme="minorBidi"/>
              <w:szCs w:val="22"/>
              <w:lang w:val="fr-FR" w:eastAsia="fr-FR"/>
            </w:rPr>
          </w:pPr>
          <w:hyperlink w:anchor="_Toc91246818" w:history="1">
            <w:r w:rsidR="00392B4E" w:rsidRPr="007E36A2">
              <w:rPr>
                <w:rStyle w:val="Hyperlink"/>
              </w:rPr>
              <w:t>3</w:t>
            </w:r>
            <w:r w:rsidR="00392B4E">
              <w:rPr>
                <w:rFonts w:asciiTheme="minorHAnsi" w:eastAsiaTheme="minorEastAsia" w:hAnsiTheme="minorHAnsi" w:cstheme="minorBidi"/>
                <w:szCs w:val="22"/>
                <w:lang w:val="fr-FR" w:eastAsia="fr-FR"/>
              </w:rPr>
              <w:tab/>
            </w:r>
            <w:r w:rsidR="00392B4E" w:rsidRPr="007E36A2">
              <w:rPr>
                <w:rStyle w:val="Hyperlink"/>
              </w:rPr>
              <w:t>Governance and Reporting</w:t>
            </w:r>
            <w:r w:rsidR="00392B4E">
              <w:rPr>
                <w:webHidden/>
              </w:rPr>
              <w:tab/>
            </w:r>
            <w:r w:rsidR="00392B4E">
              <w:rPr>
                <w:webHidden/>
              </w:rPr>
              <w:fldChar w:fldCharType="begin"/>
            </w:r>
            <w:r w:rsidR="00392B4E">
              <w:rPr>
                <w:webHidden/>
              </w:rPr>
              <w:instrText xml:space="preserve"> PAGEREF _Toc91246818 \h </w:instrText>
            </w:r>
            <w:r w:rsidR="00392B4E">
              <w:rPr>
                <w:webHidden/>
              </w:rPr>
            </w:r>
            <w:r w:rsidR="00392B4E">
              <w:rPr>
                <w:webHidden/>
              </w:rPr>
              <w:fldChar w:fldCharType="separate"/>
            </w:r>
            <w:r w:rsidR="00392B4E">
              <w:rPr>
                <w:webHidden/>
              </w:rPr>
              <w:t>6</w:t>
            </w:r>
            <w:r w:rsidR="00392B4E">
              <w:rPr>
                <w:webHidden/>
              </w:rPr>
              <w:fldChar w:fldCharType="end"/>
            </w:r>
          </w:hyperlink>
        </w:p>
        <w:p w14:paraId="59A8986B" w14:textId="77777777" w:rsidR="00392B4E" w:rsidRDefault="00000000">
          <w:pPr>
            <w:pStyle w:val="TOC2"/>
            <w:rPr>
              <w:rFonts w:asciiTheme="minorHAnsi" w:eastAsiaTheme="minorEastAsia" w:hAnsiTheme="minorHAnsi" w:cstheme="minorBidi"/>
              <w:szCs w:val="22"/>
              <w:lang w:val="fr-FR" w:eastAsia="fr-FR"/>
            </w:rPr>
          </w:pPr>
          <w:hyperlink w:anchor="_Toc91246819" w:history="1">
            <w:r w:rsidR="00392B4E" w:rsidRPr="007E36A2">
              <w:rPr>
                <w:rStyle w:val="Hyperlink"/>
              </w:rPr>
              <w:t>3.1</w:t>
            </w:r>
            <w:r w:rsidR="00392B4E">
              <w:rPr>
                <w:rFonts w:asciiTheme="minorHAnsi" w:eastAsiaTheme="minorEastAsia" w:hAnsiTheme="minorHAnsi" w:cstheme="minorBidi"/>
                <w:szCs w:val="22"/>
                <w:lang w:val="fr-FR" w:eastAsia="fr-FR"/>
              </w:rPr>
              <w:tab/>
            </w:r>
            <w:r w:rsidR="00392B4E" w:rsidRPr="007E36A2">
              <w:rPr>
                <w:rStyle w:val="Hyperlink"/>
              </w:rPr>
              <w:t>Shareholders Committee for Airbus Logistik GmbH</w:t>
            </w:r>
            <w:r w:rsidR="00392B4E">
              <w:rPr>
                <w:webHidden/>
              </w:rPr>
              <w:tab/>
            </w:r>
            <w:r w:rsidR="00392B4E">
              <w:rPr>
                <w:webHidden/>
              </w:rPr>
              <w:fldChar w:fldCharType="begin"/>
            </w:r>
            <w:r w:rsidR="00392B4E">
              <w:rPr>
                <w:webHidden/>
              </w:rPr>
              <w:instrText xml:space="preserve"> PAGEREF _Toc91246819 \h </w:instrText>
            </w:r>
            <w:r w:rsidR="00392B4E">
              <w:rPr>
                <w:webHidden/>
              </w:rPr>
            </w:r>
            <w:r w:rsidR="00392B4E">
              <w:rPr>
                <w:webHidden/>
              </w:rPr>
              <w:fldChar w:fldCharType="separate"/>
            </w:r>
            <w:r w:rsidR="00392B4E">
              <w:rPr>
                <w:webHidden/>
              </w:rPr>
              <w:t>7</w:t>
            </w:r>
            <w:r w:rsidR="00392B4E">
              <w:rPr>
                <w:webHidden/>
              </w:rPr>
              <w:fldChar w:fldCharType="end"/>
            </w:r>
          </w:hyperlink>
        </w:p>
        <w:p w14:paraId="33EC29B2" w14:textId="77777777" w:rsidR="00392B4E" w:rsidRDefault="00000000">
          <w:pPr>
            <w:pStyle w:val="TOC2"/>
            <w:rPr>
              <w:rFonts w:asciiTheme="minorHAnsi" w:eastAsiaTheme="minorEastAsia" w:hAnsiTheme="minorHAnsi" w:cstheme="minorBidi"/>
              <w:szCs w:val="22"/>
              <w:lang w:val="fr-FR" w:eastAsia="fr-FR"/>
            </w:rPr>
          </w:pPr>
          <w:hyperlink w:anchor="_Toc91246820" w:history="1">
            <w:r w:rsidR="00392B4E" w:rsidRPr="007E36A2">
              <w:rPr>
                <w:rStyle w:val="Hyperlink"/>
              </w:rPr>
              <w:t>3.2</w:t>
            </w:r>
            <w:r w:rsidR="00392B4E">
              <w:rPr>
                <w:rFonts w:asciiTheme="minorHAnsi" w:eastAsiaTheme="minorEastAsia" w:hAnsiTheme="minorHAnsi" w:cstheme="minorBidi"/>
                <w:szCs w:val="22"/>
                <w:lang w:val="fr-FR" w:eastAsia="fr-FR"/>
              </w:rPr>
              <w:tab/>
            </w:r>
            <w:r w:rsidR="00392B4E" w:rsidRPr="007E36A2">
              <w:rPr>
                <w:rStyle w:val="Hyperlink"/>
              </w:rPr>
              <w:t>Airbus Logistik GmbH Executive Leadership Team</w:t>
            </w:r>
            <w:r w:rsidR="00392B4E">
              <w:rPr>
                <w:webHidden/>
              </w:rPr>
              <w:tab/>
            </w:r>
            <w:r w:rsidR="00392B4E">
              <w:rPr>
                <w:webHidden/>
              </w:rPr>
              <w:fldChar w:fldCharType="begin"/>
            </w:r>
            <w:r w:rsidR="00392B4E">
              <w:rPr>
                <w:webHidden/>
              </w:rPr>
              <w:instrText xml:space="preserve"> PAGEREF _Toc91246820 \h </w:instrText>
            </w:r>
            <w:r w:rsidR="00392B4E">
              <w:rPr>
                <w:webHidden/>
              </w:rPr>
            </w:r>
            <w:r w:rsidR="00392B4E">
              <w:rPr>
                <w:webHidden/>
              </w:rPr>
              <w:fldChar w:fldCharType="separate"/>
            </w:r>
            <w:r w:rsidR="00392B4E">
              <w:rPr>
                <w:webHidden/>
              </w:rPr>
              <w:t>7</w:t>
            </w:r>
            <w:r w:rsidR="00392B4E">
              <w:rPr>
                <w:webHidden/>
              </w:rPr>
              <w:fldChar w:fldCharType="end"/>
            </w:r>
          </w:hyperlink>
        </w:p>
        <w:p w14:paraId="06086FED" w14:textId="77777777" w:rsidR="00392B4E" w:rsidRDefault="00000000">
          <w:pPr>
            <w:pStyle w:val="TOC2"/>
            <w:rPr>
              <w:rFonts w:asciiTheme="minorHAnsi" w:eastAsiaTheme="minorEastAsia" w:hAnsiTheme="minorHAnsi" w:cstheme="minorBidi"/>
              <w:szCs w:val="22"/>
              <w:lang w:val="fr-FR" w:eastAsia="fr-FR"/>
            </w:rPr>
          </w:pPr>
          <w:hyperlink w:anchor="_Toc91246821" w:history="1">
            <w:r w:rsidR="00392B4E" w:rsidRPr="007E36A2">
              <w:rPr>
                <w:rStyle w:val="Hyperlink"/>
              </w:rPr>
              <w:t>3.3</w:t>
            </w:r>
            <w:r w:rsidR="00392B4E">
              <w:rPr>
                <w:rFonts w:asciiTheme="minorHAnsi" w:eastAsiaTheme="minorEastAsia" w:hAnsiTheme="minorHAnsi" w:cstheme="minorBidi"/>
                <w:szCs w:val="22"/>
                <w:lang w:val="fr-FR" w:eastAsia="fr-FR"/>
              </w:rPr>
              <w:tab/>
            </w:r>
            <w:r w:rsidR="00392B4E" w:rsidRPr="007E36A2">
              <w:rPr>
                <w:rStyle w:val="Hyperlink"/>
              </w:rPr>
              <w:t>Airbus POA Governance and Reporting</w:t>
            </w:r>
            <w:r w:rsidR="00392B4E">
              <w:rPr>
                <w:webHidden/>
              </w:rPr>
              <w:tab/>
            </w:r>
            <w:r w:rsidR="00392B4E">
              <w:rPr>
                <w:webHidden/>
              </w:rPr>
              <w:fldChar w:fldCharType="begin"/>
            </w:r>
            <w:r w:rsidR="00392B4E">
              <w:rPr>
                <w:webHidden/>
              </w:rPr>
              <w:instrText xml:space="preserve"> PAGEREF _Toc91246821 \h </w:instrText>
            </w:r>
            <w:r w:rsidR="00392B4E">
              <w:rPr>
                <w:webHidden/>
              </w:rPr>
            </w:r>
            <w:r w:rsidR="00392B4E">
              <w:rPr>
                <w:webHidden/>
              </w:rPr>
              <w:fldChar w:fldCharType="separate"/>
            </w:r>
            <w:r w:rsidR="00392B4E">
              <w:rPr>
                <w:webHidden/>
              </w:rPr>
              <w:t>7</w:t>
            </w:r>
            <w:r w:rsidR="00392B4E">
              <w:rPr>
                <w:webHidden/>
              </w:rPr>
              <w:fldChar w:fldCharType="end"/>
            </w:r>
          </w:hyperlink>
        </w:p>
        <w:p w14:paraId="0CBA9DE9" w14:textId="77777777" w:rsidR="00392B4E" w:rsidRDefault="00000000">
          <w:pPr>
            <w:pStyle w:val="TOC2"/>
            <w:rPr>
              <w:rFonts w:asciiTheme="minorHAnsi" w:eastAsiaTheme="minorEastAsia" w:hAnsiTheme="minorHAnsi" w:cstheme="minorBidi"/>
              <w:szCs w:val="22"/>
              <w:lang w:val="fr-FR" w:eastAsia="fr-FR"/>
            </w:rPr>
          </w:pPr>
          <w:hyperlink w:anchor="_Toc91246822" w:history="1">
            <w:r w:rsidR="00392B4E" w:rsidRPr="007E36A2">
              <w:rPr>
                <w:rStyle w:val="Hyperlink"/>
              </w:rPr>
              <w:t>3.4</w:t>
            </w:r>
            <w:r w:rsidR="00392B4E">
              <w:rPr>
                <w:rFonts w:asciiTheme="minorHAnsi" w:eastAsiaTheme="minorEastAsia" w:hAnsiTheme="minorHAnsi" w:cstheme="minorBidi"/>
                <w:szCs w:val="22"/>
                <w:lang w:val="fr-FR" w:eastAsia="fr-FR"/>
              </w:rPr>
              <w:tab/>
            </w:r>
            <w:r w:rsidR="00392B4E" w:rsidRPr="007E36A2">
              <w:rPr>
                <w:rStyle w:val="Hyperlink"/>
              </w:rPr>
              <w:t>Airbus Logistic GmbH – Quality Organization (ALOQ)</w:t>
            </w:r>
            <w:r w:rsidR="00392B4E">
              <w:rPr>
                <w:webHidden/>
              </w:rPr>
              <w:tab/>
            </w:r>
            <w:r w:rsidR="00392B4E">
              <w:rPr>
                <w:webHidden/>
              </w:rPr>
              <w:fldChar w:fldCharType="begin"/>
            </w:r>
            <w:r w:rsidR="00392B4E">
              <w:rPr>
                <w:webHidden/>
              </w:rPr>
              <w:instrText xml:space="preserve"> PAGEREF _Toc91246822 \h </w:instrText>
            </w:r>
            <w:r w:rsidR="00392B4E">
              <w:rPr>
                <w:webHidden/>
              </w:rPr>
            </w:r>
            <w:r w:rsidR="00392B4E">
              <w:rPr>
                <w:webHidden/>
              </w:rPr>
              <w:fldChar w:fldCharType="separate"/>
            </w:r>
            <w:r w:rsidR="00392B4E">
              <w:rPr>
                <w:webHidden/>
              </w:rPr>
              <w:t>8</w:t>
            </w:r>
            <w:r w:rsidR="00392B4E">
              <w:rPr>
                <w:webHidden/>
              </w:rPr>
              <w:fldChar w:fldCharType="end"/>
            </w:r>
          </w:hyperlink>
        </w:p>
        <w:p w14:paraId="6E4899B5" w14:textId="77777777" w:rsidR="00392B4E" w:rsidRDefault="00000000">
          <w:pPr>
            <w:pStyle w:val="TOC1"/>
            <w:rPr>
              <w:rFonts w:asciiTheme="minorHAnsi" w:eastAsiaTheme="minorEastAsia" w:hAnsiTheme="minorHAnsi" w:cstheme="minorBidi"/>
              <w:szCs w:val="22"/>
              <w:lang w:val="fr-FR" w:eastAsia="fr-FR"/>
            </w:rPr>
          </w:pPr>
          <w:hyperlink w:anchor="_Toc91246823" w:history="1">
            <w:r w:rsidR="00392B4E" w:rsidRPr="007E36A2">
              <w:rPr>
                <w:rStyle w:val="Hyperlink"/>
              </w:rPr>
              <w:t>4</w:t>
            </w:r>
            <w:r w:rsidR="00392B4E">
              <w:rPr>
                <w:rFonts w:asciiTheme="minorHAnsi" w:eastAsiaTheme="minorEastAsia" w:hAnsiTheme="minorHAnsi" w:cstheme="minorBidi"/>
                <w:szCs w:val="22"/>
                <w:lang w:val="fr-FR" w:eastAsia="fr-FR"/>
              </w:rPr>
              <w:tab/>
            </w:r>
            <w:r w:rsidR="00392B4E" w:rsidRPr="007E36A2">
              <w:rPr>
                <w:rStyle w:val="Hyperlink"/>
              </w:rPr>
              <w:t>AL – Airbus Logistik GmbH</w:t>
            </w:r>
            <w:r w:rsidR="00392B4E">
              <w:rPr>
                <w:webHidden/>
              </w:rPr>
              <w:tab/>
            </w:r>
            <w:r w:rsidR="00392B4E">
              <w:rPr>
                <w:webHidden/>
              </w:rPr>
              <w:fldChar w:fldCharType="begin"/>
            </w:r>
            <w:r w:rsidR="00392B4E">
              <w:rPr>
                <w:webHidden/>
              </w:rPr>
              <w:instrText xml:space="preserve"> PAGEREF _Toc91246823 \h </w:instrText>
            </w:r>
            <w:r w:rsidR="00392B4E">
              <w:rPr>
                <w:webHidden/>
              </w:rPr>
            </w:r>
            <w:r w:rsidR="00392B4E">
              <w:rPr>
                <w:webHidden/>
              </w:rPr>
              <w:fldChar w:fldCharType="separate"/>
            </w:r>
            <w:r w:rsidR="00392B4E">
              <w:rPr>
                <w:webHidden/>
              </w:rPr>
              <w:t>9</w:t>
            </w:r>
            <w:r w:rsidR="00392B4E">
              <w:rPr>
                <w:webHidden/>
              </w:rPr>
              <w:fldChar w:fldCharType="end"/>
            </w:r>
          </w:hyperlink>
        </w:p>
        <w:p w14:paraId="723D9915" w14:textId="77777777" w:rsidR="00392B4E" w:rsidRDefault="00000000">
          <w:pPr>
            <w:pStyle w:val="TOC2"/>
            <w:rPr>
              <w:rFonts w:asciiTheme="minorHAnsi" w:eastAsiaTheme="minorEastAsia" w:hAnsiTheme="minorHAnsi" w:cstheme="minorBidi"/>
              <w:szCs w:val="22"/>
              <w:lang w:val="fr-FR" w:eastAsia="fr-FR"/>
            </w:rPr>
          </w:pPr>
          <w:hyperlink w:anchor="_Toc91246824" w:history="1">
            <w:r w:rsidR="00392B4E" w:rsidRPr="007E36A2">
              <w:rPr>
                <w:rStyle w:val="Hyperlink"/>
              </w:rPr>
              <w:t>4.1</w:t>
            </w:r>
            <w:r w:rsidR="00392B4E">
              <w:rPr>
                <w:rFonts w:asciiTheme="minorHAnsi" w:eastAsiaTheme="minorEastAsia" w:hAnsiTheme="minorHAnsi" w:cstheme="minorBidi"/>
                <w:szCs w:val="22"/>
                <w:lang w:val="fr-FR" w:eastAsia="fr-FR"/>
              </w:rPr>
              <w:tab/>
            </w:r>
            <w:r w:rsidR="00392B4E" w:rsidRPr="007E36A2">
              <w:rPr>
                <w:rStyle w:val="Hyperlink"/>
              </w:rPr>
              <w:t>Managing Director (Geschäftsführer)</w:t>
            </w:r>
            <w:r w:rsidR="00392B4E">
              <w:rPr>
                <w:webHidden/>
              </w:rPr>
              <w:tab/>
            </w:r>
            <w:r w:rsidR="00392B4E">
              <w:rPr>
                <w:webHidden/>
              </w:rPr>
              <w:fldChar w:fldCharType="begin"/>
            </w:r>
            <w:r w:rsidR="00392B4E">
              <w:rPr>
                <w:webHidden/>
              </w:rPr>
              <w:instrText xml:space="preserve"> PAGEREF _Toc91246824 \h </w:instrText>
            </w:r>
            <w:r w:rsidR="00392B4E">
              <w:rPr>
                <w:webHidden/>
              </w:rPr>
            </w:r>
            <w:r w:rsidR="00392B4E">
              <w:rPr>
                <w:webHidden/>
              </w:rPr>
              <w:fldChar w:fldCharType="separate"/>
            </w:r>
            <w:r w:rsidR="00392B4E">
              <w:rPr>
                <w:webHidden/>
              </w:rPr>
              <w:t>9</w:t>
            </w:r>
            <w:r w:rsidR="00392B4E">
              <w:rPr>
                <w:webHidden/>
              </w:rPr>
              <w:fldChar w:fldCharType="end"/>
            </w:r>
          </w:hyperlink>
        </w:p>
        <w:p w14:paraId="40269CDC" w14:textId="77777777" w:rsidR="00392B4E" w:rsidRDefault="00000000">
          <w:pPr>
            <w:pStyle w:val="TOC2"/>
            <w:rPr>
              <w:rFonts w:asciiTheme="minorHAnsi" w:eastAsiaTheme="minorEastAsia" w:hAnsiTheme="minorHAnsi" w:cstheme="minorBidi"/>
              <w:szCs w:val="22"/>
              <w:lang w:val="fr-FR" w:eastAsia="fr-FR"/>
            </w:rPr>
          </w:pPr>
          <w:hyperlink w:anchor="_Toc91246825" w:history="1">
            <w:r w:rsidR="00392B4E" w:rsidRPr="007E36A2">
              <w:rPr>
                <w:rStyle w:val="Hyperlink"/>
              </w:rPr>
              <w:t>4.2</w:t>
            </w:r>
            <w:r w:rsidR="00392B4E">
              <w:rPr>
                <w:rFonts w:asciiTheme="minorHAnsi" w:eastAsiaTheme="minorEastAsia" w:hAnsiTheme="minorHAnsi" w:cstheme="minorBidi"/>
                <w:szCs w:val="22"/>
                <w:lang w:val="fr-FR" w:eastAsia="fr-FR"/>
              </w:rPr>
              <w:tab/>
            </w:r>
            <w:r w:rsidR="00392B4E" w:rsidRPr="007E36A2">
              <w:rPr>
                <w:rStyle w:val="Hyperlink"/>
              </w:rPr>
              <w:t>Accountabilities and Mission</w:t>
            </w:r>
            <w:r w:rsidR="00392B4E">
              <w:rPr>
                <w:webHidden/>
              </w:rPr>
              <w:tab/>
            </w:r>
            <w:r w:rsidR="00392B4E">
              <w:rPr>
                <w:webHidden/>
              </w:rPr>
              <w:fldChar w:fldCharType="begin"/>
            </w:r>
            <w:r w:rsidR="00392B4E">
              <w:rPr>
                <w:webHidden/>
              </w:rPr>
              <w:instrText xml:space="preserve"> PAGEREF _Toc91246825 \h </w:instrText>
            </w:r>
            <w:r w:rsidR="00392B4E">
              <w:rPr>
                <w:webHidden/>
              </w:rPr>
            </w:r>
            <w:r w:rsidR="00392B4E">
              <w:rPr>
                <w:webHidden/>
              </w:rPr>
              <w:fldChar w:fldCharType="separate"/>
            </w:r>
            <w:r w:rsidR="00392B4E">
              <w:rPr>
                <w:webHidden/>
              </w:rPr>
              <w:t>9</w:t>
            </w:r>
            <w:r w:rsidR="00392B4E">
              <w:rPr>
                <w:webHidden/>
              </w:rPr>
              <w:fldChar w:fldCharType="end"/>
            </w:r>
          </w:hyperlink>
        </w:p>
        <w:p w14:paraId="245C82DC" w14:textId="77777777" w:rsidR="00392B4E" w:rsidRDefault="00000000">
          <w:pPr>
            <w:pStyle w:val="TOC2"/>
            <w:rPr>
              <w:rFonts w:asciiTheme="minorHAnsi" w:eastAsiaTheme="minorEastAsia" w:hAnsiTheme="minorHAnsi" w:cstheme="minorBidi"/>
              <w:szCs w:val="22"/>
              <w:lang w:val="fr-FR" w:eastAsia="fr-FR"/>
            </w:rPr>
          </w:pPr>
          <w:hyperlink w:anchor="_Toc91246826" w:history="1">
            <w:r w:rsidR="00392B4E" w:rsidRPr="007E36A2">
              <w:rPr>
                <w:rStyle w:val="Hyperlink"/>
              </w:rPr>
              <w:t>4.3</w:t>
            </w:r>
            <w:r w:rsidR="00392B4E">
              <w:rPr>
                <w:rFonts w:asciiTheme="minorHAnsi" w:eastAsiaTheme="minorEastAsia" w:hAnsiTheme="minorHAnsi" w:cstheme="minorBidi"/>
                <w:szCs w:val="22"/>
                <w:lang w:val="fr-FR" w:eastAsia="fr-FR"/>
              </w:rPr>
              <w:tab/>
            </w:r>
            <w:r w:rsidR="00392B4E" w:rsidRPr="007E36A2">
              <w:rPr>
                <w:rStyle w:val="Hyperlink"/>
              </w:rPr>
              <w:t>Organization Chart</w:t>
            </w:r>
            <w:r w:rsidR="00392B4E">
              <w:rPr>
                <w:webHidden/>
              </w:rPr>
              <w:tab/>
            </w:r>
            <w:r w:rsidR="00392B4E">
              <w:rPr>
                <w:webHidden/>
              </w:rPr>
              <w:fldChar w:fldCharType="begin"/>
            </w:r>
            <w:r w:rsidR="00392B4E">
              <w:rPr>
                <w:webHidden/>
              </w:rPr>
              <w:instrText xml:space="preserve"> PAGEREF _Toc91246826 \h </w:instrText>
            </w:r>
            <w:r w:rsidR="00392B4E">
              <w:rPr>
                <w:webHidden/>
              </w:rPr>
            </w:r>
            <w:r w:rsidR="00392B4E">
              <w:rPr>
                <w:webHidden/>
              </w:rPr>
              <w:fldChar w:fldCharType="separate"/>
            </w:r>
            <w:r w:rsidR="00392B4E">
              <w:rPr>
                <w:webHidden/>
              </w:rPr>
              <w:t>9</w:t>
            </w:r>
            <w:r w:rsidR="00392B4E">
              <w:rPr>
                <w:webHidden/>
              </w:rPr>
              <w:fldChar w:fldCharType="end"/>
            </w:r>
          </w:hyperlink>
        </w:p>
        <w:p w14:paraId="0C14EAB9" w14:textId="77777777" w:rsidR="00392B4E" w:rsidRDefault="00000000">
          <w:pPr>
            <w:pStyle w:val="TOC1"/>
            <w:rPr>
              <w:rFonts w:asciiTheme="minorHAnsi" w:eastAsiaTheme="minorEastAsia" w:hAnsiTheme="minorHAnsi" w:cstheme="minorBidi"/>
              <w:szCs w:val="22"/>
              <w:lang w:val="fr-FR" w:eastAsia="fr-FR"/>
            </w:rPr>
          </w:pPr>
          <w:hyperlink w:anchor="_Toc91246827" w:history="1">
            <w:r w:rsidR="00392B4E" w:rsidRPr="007E36A2">
              <w:rPr>
                <w:rStyle w:val="Hyperlink"/>
              </w:rPr>
              <w:t>5</w:t>
            </w:r>
            <w:r w:rsidR="00392B4E">
              <w:rPr>
                <w:rFonts w:asciiTheme="minorHAnsi" w:eastAsiaTheme="minorEastAsia" w:hAnsiTheme="minorHAnsi" w:cstheme="minorBidi"/>
                <w:szCs w:val="22"/>
                <w:lang w:val="fr-FR" w:eastAsia="fr-FR"/>
              </w:rPr>
              <w:tab/>
            </w:r>
            <w:r w:rsidR="00392B4E" w:rsidRPr="007E36A2">
              <w:rPr>
                <w:rStyle w:val="Hyperlink"/>
              </w:rPr>
              <w:t>ALO – Operations</w:t>
            </w:r>
            <w:r w:rsidR="00392B4E">
              <w:rPr>
                <w:webHidden/>
              </w:rPr>
              <w:tab/>
            </w:r>
            <w:r w:rsidR="00392B4E">
              <w:rPr>
                <w:webHidden/>
              </w:rPr>
              <w:fldChar w:fldCharType="begin"/>
            </w:r>
            <w:r w:rsidR="00392B4E">
              <w:rPr>
                <w:webHidden/>
              </w:rPr>
              <w:instrText xml:space="preserve"> PAGEREF _Toc91246827 \h </w:instrText>
            </w:r>
            <w:r w:rsidR="00392B4E">
              <w:rPr>
                <w:webHidden/>
              </w:rPr>
            </w:r>
            <w:r w:rsidR="00392B4E">
              <w:rPr>
                <w:webHidden/>
              </w:rPr>
              <w:fldChar w:fldCharType="separate"/>
            </w:r>
            <w:r w:rsidR="00392B4E">
              <w:rPr>
                <w:webHidden/>
              </w:rPr>
              <w:t>10</w:t>
            </w:r>
            <w:r w:rsidR="00392B4E">
              <w:rPr>
                <w:webHidden/>
              </w:rPr>
              <w:fldChar w:fldCharType="end"/>
            </w:r>
          </w:hyperlink>
        </w:p>
        <w:p w14:paraId="197D628C" w14:textId="77777777" w:rsidR="00392B4E" w:rsidRDefault="00000000">
          <w:pPr>
            <w:pStyle w:val="TOC2"/>
            <w:rPr>
              <w:rFonts w:asciiTheme="minorHAnsi" w:eastAsiaTheme="minorEastAsia" w:hAnsiTheme="minorHAnsi" w:cstheme="minorBidi"/>
              <w:szCs w:val="22"/>
              <w:lang w:val="fr-FR" w:eastAsia="fr-FR"/>
            </w:rPr>
          </w:pPr>
          <w:hyperlink w:anchor="_Toc91246828" w:history="1">
            <w:r w:rsidR="00392B4E" w:rsidRPr="007E36A2">
              <w:rPr>
                <w:rStyle w:val="Hyperlink"/>
              </w:rPr>
              <w:t>5.1</w:t>
            </w:r>
            <w:r w:rsidR="00392B4E">
              <w:rPr>
                <w:rFonts w:asciiTheme="minorHAnsi" w:eastAsiaTheme="minorEastAsia" w:hAnsiTheme="minorHAnsi" w:cstheme="minorBidi"/>
                <w:szCs w:val="22"/>
                <w:lang w:val="fr-FR" w:eastAsia="fr-FR"/>
              </w:rPr>
              <w:tab/>
            </w:r>
            <w:r w:rsidR="00392B4E" w:rsidRPr="007E36A2">
              <w:rPr>
                <w:rStyle w:val="Hyperlink"/>
              </w:rPr>
              <w:t>Role Purpose</w:t>
            </w:r>
            <w:r w:rsidR="00392B4E">
              <w:rPr>
                <w:webHidden/>
              </w:rPr>
              <w:tab/>
            </w:r>
            <w:r w:rsidR="00392B4E">
              <w:rPr>
                <w:webHidden/>
              </w:rPr>
              <w:fldChar w:fldCharType="begin"/>
            </w:r>
            <w:r w:rsidR="00392B4E">
              <w:rPr>
                <w:webHidden/>
              </w:rPr>
              <w:instrText xml:space="preserve"> PAGEREF _Toc91246828 \h </w:instrText>
            </w:r>
            <w:r w:rsidR="00392B4E">
              <w:rPr>
                <w:webHidden/>
              </w:rPr>
            </w:r>
            <w:r w:rsidR="00392B4E">
              <w:rPr>
                <w:webHidden/>
              </w:rPr>
              <w:fldChar w:fldCharType="separate"/>
            </w:r>
            <w:r w:rsidR="00392B4E">
              <w:rPr>
                <w:webHidden/>
              </w:rPr>
              <w:t>10</w:t>
            </w:r>
            <w:r w:rsidR="00392B4E">
              <w:rPr>
                <w:webHidden/>
              </w:rPr>
              <w:fldChar w:fldCharType="end"/>
            </w:r>
          </w:hyperlink>
        </w:p>
        <w:p w14:paraId="7A3A5632" w14:textId="77777777" w:rsidR="00392B4E" w:rsidRDefault="00000000">
          <w:pPr>
            <w:pStyle w:val="TOC2"/>
            <w:rPr>
              <w:rFonts w:asciiTheme="minorHAnsi" w:eastAsiaTheme="minorEastAsia" w:hAnsiTheme="minorHAnsi" w:cstheme="minorBidi"/>
              <w:szCs w:val="22"/>
              <w:lang w:val="fr-FR" w:eastAsia="fr-FR"/>
            </w:rPr>
          </w:pPr>
          <w:hyperlink w:anchor="_Toc91246829" w:history="1">
            <w:r w:rsidR="00392B4E" w:rsidRPr="007E36A2">
              <w:rPr>
                <w:rStyle w:val="Hyperlink"/>
              </w:rPr>
              <w:t>5.2</w:t>
            </w:r>
            <w:r w:rsidR="00392B4E">
              <w:rPr>
                <w:rFonts w:asciiTheme="minorHAnsi" w:eastAsiaTheme="minorEastAsia" w:hAnsiTheme="minorHAnsi" w:cstheme="minorBidi"/>
                <w:szCs w:val="22"/>
                <w:lang w:val="fr-FR" w:eastAsia="fr-FR"/>
              </w:rPr>
              <w:tab/>
            </w:r>
            <w:r w:rsidR="00392B4E" w:rsidRPr="007E36A2">
              <w:rPr>
                <w:rStyle w:val="Hyperlink"/>
              </w:rPr>
              <w:t>Responsibilities</w:t>
            </w:r>
            <w:r w:rsidR="00392B4E">
              <w:rPr>
                <w:webHidden/>
              </w:rPr>
              <w:tab/>
            </w:r>
            <w:r w:rsidR="00392B4E">
              <w:rPr>
                <w:webHidden/>
              </w:rPr>
              <w:fldChar w:fldCharType="begin"/>
            </w:r>
            <w:r w:rsidR="00392B4E">
              <w:rPr>
                <w:webHidden/>
              </w:rPr>
              <w:instrText xml:space="preserve"> PAGEREF _Toc91246829 \h </w:instrText>
            </w:r>
            <w:r w:rsidR="00392B4E">
              <w:rPr>
                <w:webHidden/>
              </w:rPr>
            </w:r>
            <w:r w:rsidR="00392B4E">
              <w:rPr>
                <w:webHidden/>
              </w:rPr>
              <w:fldChar w:fldCharType="separate"/>
            </w:r>
            <w:r w:rsidR="00392B4E">
              <w:rPr>
                <w:webHidden/>
              </w:rPr>
              <w:t>10</w:t>
            </w:r>
            <w:r w:rsidR="00392B4E">
              <w:rPr>
                <w:webHidden/>
              </w:rPr>
              <w:fldChar w:fldCharType="end"/>
            </w:r>
          </w:hyperlink>
        </w:p>
        <w:p w14:paraId="2B09A4FE" w14:textId="77777777" w:rsidR="00392B4E" w:rsidRDefault="00000000">
          <w:pPr>
            <w:pStyle w:val="TOC2"/>
            <w:rPr>
              <w:rFonts w:asciiTheme="minorHAnsi" w:eastAsiaTheme="minorEastAsia" w:hAnsiTheme="minorHAnsi" w:cstheme="minorBidi"/>
              <w:szCs w:val="22"/>
              <w:lang w:val="fr-FR" w:eastAsia="fr-FR"/>
            </w:rPr>
          </w:pPr>
          <w:hyperlink w:anchor="_Toc91246830" w:history="1">
            <w:r w:rsidR="00392B4E" w:rsidRPr="007E36A2">
              <w:rPr>
                <w:rStyle w:val="Hyperlink"/>
              </w:rPr>
              <w:t>5.3</w:t>
            </w:r>
            <w:r w:rsidR="00392B4E">
              <w:rPr>
                <w:rFonts w:asciiTheme="minorHAnsi" w:eastAsiaTheme="minorEastAsia" w:hAnsiTheme="minorHAnsi" w:cstheme="minorBidi"/>
                <w:szCs w:val="22"/>
                <w:lang w:val="fr-FR" w:eastAsia="fr-FR"/>
              </w:rPr>
              <w:tab/>
            </w:r>
            <w:r w:rsidR="00392B4E" w:rsidRPr="007E36A2">
              <w:rPr>
                <w:rStyle w:val="Hyperlink"/>
              </w:rPr>
              <w:t>Deliverables</w:t>
            </w:r>
            <w:r w:rsidR="00392B4E">
              <w:rPr>
                <w:webHidden/>
              </w:rPr>
              <w:tab/>
            </w:r>
            <w:r w:rsidR="00392B4E">
              <w:rPr>
                <w:webHidden/>
              </w:rPr>
              <w:fldChar w:fldCharType="begin"/>
            </w:r>
            <w:r w:rsidR="00392B4E">
              <w:rPr>
                <w:webHidden/>
              </w:rPr>
              <w:instrText xml:space="preserve"> PAGEREF _Toc91246830 \h </w:instrText>
            </w:r>
            <w:r w:rsidR="00392B4E">
              <w:rPr>
                <w:webHidden/>
              </w:rPr>
            </w:r>
            <w:r w:rsidR="00392B4E">
              <w:rPr>
                <w:webHidden/>
              </w:rPr>
              <w:fldChar w:fldCharType="separate"/>
            </w:r>
            <w:r w:rsidR="00392B4E">
              <w:rPr>
                <w:webHidden/>
              </w:rPr>
              <w:t>10</w:t>
            </w:r>
            <w:r w:rsidR="00392B4E">
              <w:rPr>
                <w:webHidden/>
              </w:rPr>
              <w:fldChar w:fldCharType="end"/>
            </w:r>
          </w:hyperlink>
        </w:p>
        <w:p w14:paraId="2C0B5C3F" w14:textId="77777777" w:rsidR="00392B4E" w:rsidRDefault="00000000">
          <w:pPr>
            <w:pStyle w:val="TOC2"/>
            <w:rPr>
              <w:rFonts w:asciiTheme="minorHAnsi" w:eastAsiaTheme="minorEastAsia" w:hAnsiTheme="minorHAnsi" w:cstheme="minorBidi"/>
              <w:szCs w:val="22"/>
              <w:lang w:val="fr-FR" w:eastAsia="fr-FR"/>
            </w:rPr>
          </w:pPr>
          <w:hyperlink w:anchor="_Toc91246831" w:history="1">
            <w:r w:rsidR="00392B4E" w:rsidRPr="007E36A2">
              <w:rPr>
                <w:rStyle w:val="Hyperlink"/>
              </w:rPr>
              <w:t>5.4</w:t>
            </w:r>
            <w:r w:rsidR="00392B4E">
              <w:rPr>
                <w:rFonts w:asciiTheme="minorHAnsi" w:eastAsiaTheme="minorEastAsia" w:hAnsiTheme="minorHAnsi" w:cstheme="minorBidi"/>
                <w:szCs w:val="22"/>
                <w:lang w:val="fr-FR" w:eastAsia="fr-FR"/>
              </w:rPr>
              <w:tab/>
            </w:r>
            <w:r w:rsidR="00392B4E" w:rsidRPr="007E36A2">
              <w:rPr>
                <w:rStyle w:val="Hyperlink"/>
              </w:rPr>
              <w:t>ALO Organization</w:t>
            </w:r>
            <w:r w:rsidR="00392B4E">
              <w:rPr>
                <w:webHidden/>
              </w:rPr>
              <w:tab/>
            </w:r>
            <w:r w:rsidR="00392B4E">
              <w:rPr>
                <w:webHidden/>
              </w:rPr>
              <w:fldChar w:fldCharType="begin"/>
            </w:r>
            <w:r w:rsidR="00392B4E">
              <w:rPr>
                <w:webHidden/>
              </w:rPr>
              <w:instrText xml:space="preserve"> PAGEREF _Toc91246831 \h </w:instrText>
            </w:r>
            <w:r w:rsidR="00392B4E">
              <w:rPr>
                <w:webHidden/>
              </w:rPr>
            </w:r>
            <w:r w:rsidR="00392B4E">
              <w:rPr>
                <w:webHidden/>
              </w:rPr>
              <w:fldChar w:fldCharType="separate"/>
            </w:r>
            <w:r w:rsidR="00392B4E">
              <w:rPr>
                <w:webHidden/>
              </w:rPr>
              <w:t>10</w:t>
            </w:r>
            <w:r w:rsidR="00392B4E">
              <w:rPr>
                <w:webHidden/>
              </w:rPr>
              <w:fldChar w:fldCharType="end"/>
            </w:r>
          </w:hyperlink>
        </w:p>
        <w:p w14:paraId="4ADEAAA9" w14:textId="77777777" w:rsidR="00392B4E" w:rsidRDefault="00000000">
          <w:pPr>
            <w:pStyle w:val="TOC3"/>
            <w:rPr>
              <w:rFonts w:asciiTheme="minorHAnsi" w:eastAsiaTheme="minorEastAsia" w:hAnsiTheme="minorHAnsi" w:cstheme="minorBidi"/>
              <w:szCs w:val="22"/>
              <w:lang w:val="fr-FR" w:eastAsia="fr-FR"/>
            </w:rPr>
          </w:pPr>
          <w:hyperlink w:anchor="_Toc91246832" w:history="1">
            <w:r w:rsidR="00392B4E" w:rsidRPr="007E36A2">
              <w:rPr>
                <w:rStyle w:val="Hyperlink"/>
              </w:rPr>
              <w:t>5.4.1</w:t>
            </w:r>
            <w:r w:rsidR="00392B4E">
              <w:rPr>
                <w:rFonts w:asciiTheme="minorHAnsi" w:eastAsiaTheme="minorEastAsia" w:hAnsiTheme="minorHAnsi" w:cstheme="minorBidi"/>
                <w:szCs w:val="22"/>
                <w:lang w:val="fr-FR" w:eastAsia="fr-FR"/>
              </w:rPr>
              <w:tab/>
            </w:r>
            <w:r w:rsidR="00392B4E" w:rsidRPr="007E36A2">
              <w:rPr>
                <w:rStyle w:val="Hyperlink"/>
              </w:rPr>
              <w:t>ALO1 – Planning &amp; Performance</w:t>
            </w:r>
            <w:r w:rsidR="00392B4E">
              <w:rPr>
                <w:webHidden/>
              </w:rPr>
              <w:tab/>
            </w:r>
            <w:r w:rsidR="00392B4E">
              <w:rPr>
                <w:webHidden/>
              </w:rPr>
              <w:fldChar w:fldCharType="begin"/>
            </w:r>
            <w:r w:rsidR="00392B4E">
              <w:rPr>
                <w:webHidden/>
              </w:rPr>
              <w:instrText xml:space="preserve"> PAGEREF _Toc91246832 \h </w:instrText>
            </w:r>
            <w:r w:rsidR="00392B4E">
              <w:rPr>
                <w:webHidden/>
              </w:rPr>
            </w:r>
            <w:r w:rsidR="00392B4E">
              <w:rPr>
                <w:webHidden/>
              </w:rPr>
              <w:fldChar w:fldCharType="separate"/>
            </w:r>
            <w:r w:rsidR="00392B4E">
              <w:rPr>
                <w:webHidden/>
              </w:rPr>
              <w:t>10</w:t>
            </w:r>
            <w:r w:rsidR="00392B4E">
              <w:rPr>
                <w:webHidden/>
              </w:rPr>
              <w:fldChar w:fldCharType="end"/>
            </w:r>
          </w:hyperlink>
        </w:p>
        <w:p w14:paraId="5B460410" w14:textId="77777777" w:rsidR="00392B4E" w:rsidRDefault="00000000">
          <w:pPr>
            <w:pStyle w:val="TOC3"/>
            <w:rPr>
              <w:rFonts w:asciiTheme="minorHAnsi" w:eastAsiaTheme="minorEastAsia" w:hAnsiTheme="minorHAnsi" w:cstheme="minorBidi"/>
              <w:szCs w:val="22"/>
              <w:lang w:val="fr-FR" w:eastAsia="fr-FR"/>
            </w:rPr>
          </w:pPr>
          <w:hyperlink w:anchor="_Toc91246833" w:history="1">
            <w:r w:rsidR="00392B4E" w:rsidRPr="007E36A2">
              <w:rPr>
                <w:rStyle w:val="Hyperlink"/>
              </w:rPr>
              <w:t>5.4.2</w:t>
            </w:r>
            <w:r w:rsidR="00392B4E">
              <w:rPr>
                <w:rFonts w:asciiTheme="minorHAnsi" w:eastAsiaTheme="minorEastAsia" w:hAnsiTheme="minorHAnsi" w:cstheme="minorBidi"/>
                <w:szCs w:val="22"/>
                <w:lang w:val="fr-FR" w:eastAsia="fr-FR"/>
              </w:rPr>
              <w:tab/>
            </w:r>
            <w:r w:rsidR="00392B4E" w:rsidRPr="007E36A2">
              <w:rPr>
                <w:rStyle w:val="Hyperlink"/>
              </w:rPr>
              <w:t>ALO2 - Operations Big Parts</w:t>
            </w:r>
            <w:r w:rsidR="00392B4E">
              <w:rPr>
                <w:webHidden/>
              </w:rPr>
              <w:tab/>
            </w:r>
            <w:r w:rsidR="00392B4E">
              <w:rPr>
                <w:webHidden/>
              </w:rPr>
              <w:fldChar w:fldCharType="begin"/>
            </w:r>
            <w:r w:rsidR="00392B4E">
              <w:rPr>
                <w:webHidden/>
              </w:rPr>
              <w:instrText xml:space="preserve"> PAGEREF _Toc91246833 \h </w:instrText>
            </w:r>
            <w:r w:rsidR="00392B4E">
              <w:rPr>
                <w:webHidden/>
              </w:rPr>
            </w:r>
            <w:r w:rsidR="00392B4E">
              <w:rPr>
                <w:webHidden/>
              </w:rPr>
              <w:fldChar w:fldCharType="separate"/>
            </w:r>
            <w:r w:rsidR="00392B4E">
              <w:rPr>
                <w:webHidden/>
              </w:rPr>
              <w:t>11</w:t>
            </w:r>
            <w:r w:rsidR="00392B4E">
              <w:rPr>
                <w:webHidden/>
              </w:rPr>
              <w:fldChar w:fldCharType="end"/>
            </w:r>
          </w:hyperlink>
        </w:p>
        <w:p w14:paraId="2816BE85" w14:textId="77777777" w:rsidR="00392B4E" w:rsidRDefault="00000000">
          <w:pPr>
            <w:pStyle w:val="TOC3"/>
            <w:rPr>
              <w:rFonts w:asciiTheme="minorHAnsi" w:eastAsiaTheme="minorEastAsia" w:hAnsiTheme="minorHAnsi" w:cstheme="minorBidi"/>
              <w:szCs w:val="22"/>
              <w:lang w:val="fr-FR" w:eastAsia="fr-FR"/>
            </w:rPr>
          </w:pPr>
          <w:hyperlink w:anchor="_Toc91246834" w:history="1">
            <w:r w:rsidR="00392B4E" w:rsidRPr="007E36A2">
              <w:rPr>
                <w:rStyle w:val="Hyperlink"/>
              </w:rPr>
              <w:t>5.4.3</w:t>
            </w:r>
            <w:r w:rsidR="00392B4E">
              <w:rPr>
                <w:rFonts w:asciiTheme="minorHAnsi" w:eastAsiaTheme="minorEastAsia" w:hAnsiTheme="minorHAnsi" w:cstheme="minorBidi"/>
                <w:szCs w:val="22"/>
                <w:lang w:val="fr-FR" w:eastAsia="fr-FR"/>
              </w:rPr>
              <w:tab/>
            </w:r>
            <w:r w:rsidR="00392B4E" w:rsidRPr="007E36A2">
              <w:rPr>
                <w:rStyle w:val="Hyperlink"/>
              </w:rPr>
              <w:t>ALO3 - Operations Small Parts</w:t>
            </w:r>
            <w:r w:rsidR="00392B4E">
              <w:rPr>
                <w:webHidden/>
              </w:rPr>
              <w:tab/>
            </w:r>
            <w:r w:rsidR="00392B4E">
              <w:rPr>
                <w:webHidden/>
              </w:rPr>
              <w:fldChar w:fldCharType="begin"/>
            </w:r>
            <w:r w:rsidR="00392B4E">
              <w:rPr>
                <w:webHidden/>
              </w:rPr>
              <w:instrText xml:space="preserve"> PAGEREF _Toc91246834 \h </w:instrText>
            </w:r>
            <w:r w:rsidR="00392B4E">
              <w:rPr>
                <w:webHidden/>
              </w:rPr>
            </w:r>
            <w:r w:rsidR="00392B4E">
              <w:rPr>
                <w:webHidden/>
              </w:rPr>
              <w:fldChar w:fldCharType="separate"/>
            </w:r>
            <w:r w:rsidR="00392B4E">
              <w:rPr>
                <w:webHidden/>
              </w:rPr>
              <w:t>11</w:t>
            </w:r>
            <w:r w:rsidR="00392B4E">
              <w:rPr>
                <w:webHidden/>
              </w:rPr>
              <w:fldChar w:fldCharType="end"/>
            </w:r>
          </w:hyperlink>
        </w:p>
        <w:p w14:paraId="0B97AC97" w14:textId="77777777" w:rsidR="00392B4E" w:rsidRDefault="00000000">
          <w:pPr>
            <w:pStyle w:val="TOC3"/>
            <w:rPr>
              <w:rFonts w:asciiTheme="minorHAnsi" w:eastAsiaTheme="minorEastAsia" w:hAnsiTheme="minorHAnsi" w:cstheme="minorBidi"/>
              <w:szCs w:val="22"/>
              <w:lang w:val="fr-FR" w:eastAsia="fr-FR"/>
            </w:rPr>
          </w:pPr>
          <w:hyperlink w:anchor="_Toc91246835" w:history="1">
            <w:r w:rsidR="00392B4E" w:rsidRPr="007E36A2">
              <w:rPr>
                <w:rStyle w:val="Hyperlink"/>
              </w:rPr>
              <w:t>5.4.4</w:t>
            </w:r>
            <w:r w:rsidR="00392B4E">
              <w:rPr>
                <w:rFonts w:asciiTheme="minorHAnsi" w:eastAsiaTheme="minorEastAsia" w:hAnsiTheme="minorHAnsi" w:cstheme="minorBidi"/>
                <w:szCs w:val="22"/>
                <w:lang w:val="fr-FR" w:eastAsia="fr-FR"/>
              </w:rPr>
              <w:tab/>
            </w:r>
            <w:r w:rsidR="00392B4E" w:rsidRPr="007E36A2">
              <w:rPr>
                <w:rStyle w:val="Hyperlink"/>
              </w:rPr>
              <w:t>ALO4 - Operations Overseas</w:t>
            </w:r>
            <w:r w:rsidR="00392B4E">
              <w:rPr>
                <w:webHidden/>
              </w:rPr>
              <w:tab/>
            </w:r>
            <w:r w:rsidR="00392B4E">
              <w:rPr>
                <w:webHidden/>
              </w:rPr>
              <w:fldChar w:fldCharType="begin"/>
            </w:r>
            <w:r w:rsidR="00392B4E">
              <w:rPr>
                <w:webHidden/>
              </w:rPr>
              <w:instrText xml:space="preserve"> PAGEREF _Toc91246835 \h </w:instrText>
            </w:r>
            <w:r w:rsidR="00392B4E">
              <w:rPr>
                <w:webHidden/>
              </w:rPr>
            </w:r>
            <w:r w:rsidR="00392B4E">
              <w:rPr>
                <w:webHidden/>
              </w:rPr>
              <w:fldChar w:fldCharType="separate"/>
            </w:r>
            <w:r w:rsidR="00392B4E">
              <w:rPr>
                <w:webHidden/>
              </w:rPr>
              <w:t>12</w:t>
            </w:r>
            <w:r w:rsidR="00392B4E">
              <w:rPr>
                <w:webHidden/>
              </w:rPr>
              <w:fldChar w:fldCharType="end"/>
            </w:r>
          </w:hyperlink>
        </w:p>
        <w:p w14:paraId="54C4E024" w14:textId="77777777" w:rsidR="00392B4E" w:rsidRDefault="00000000">
          <w:pPr>
            <w:pStyle w:val="TOC3"/>
            <w:rPr>
              <w:rFonts w:asciiTheme="minorHAnsi" w:eastAsiaTheme="minorEastAsia" w:hAnsiTheme="minorHAnsi" w:cstheme="minorBidi"/>
              <w:szCs w:val="22"/>
              <w:lang w:val="fr-FR" w:eastAsia="fr-FR"/>
            </w:rPr>
          </w:pPr>
          <w:hyperlink w:anchor="_Toc91246836" w:history="1">
            <w:r w:rsidR="00392B4E" w:rsidRPr="007E36A2">
              <w:rPr>
                <w:rStyle w:val="Hyperlink"/>
              </w:rPr>
              <w:t>5.4.5</w:t>
            </w:r>
            <w:r w:rsidR="00392B4E">
              <w:rPr>
                <w:rFonts w:asciiTheme="minorHAnsi" w:eastAsiaTheme="minorEastAsia" w:hAnsiTheme="minorHAnsi" w:cstheme="minorBidi"/>
                <w:szCs w:val="22"/>
                <w:lang w:val="fr-FR" w:eastAsia="fr-FR"/>
              </w:rPr>
              <w:tab/>
            </w:r>
            <w:r w:rsidR="00392B4E" w:rsidRPr="007E36A2">
              <w:rPr>
                <w:rStyle w:val="Hyperlink"/>
              </w:rPr>
              <w:t>ALO5 - Operations Material Provision and Transport</w:t>
            </w:r>
            <w:r w:rsidR="00392B4E">
              <w:rPr>
                <w:webHidden/>
              </w:rPr>
              <w:tab/>
            </w:r>
            <w:r w:rsidR="00392B4E">
              <w:rPr>
                <w:webHidden/>
              </w:rPr>
              <w:fldChar w:fldCharType="begin"/>
            </w:r>
            <w:r w:rsidR="00392B4E">
              <w:rPr>
                <w:webHidden/>
              </w:rPr>
              <w:instrText xml:space="preserve"> PAGEREF _Toc91246836 \h </w:instrText>
            </w:r>
            <w:r w:rsidR="00392B4E">
              <w:rPr>
                <w:webHidden/>
              </w:rPr>
            </w:r>
            <w:r w:rsidR="00392B4E">
              <w:rPr>
                <w:webHidden/>
              </w:rPr>
              <w:fldChar w:fldCharType="separate"/>
            </w:r>
            <w:r w:rsidR="00392B4E">
              <w:rPr>
                <w:webHidden/>
              </w:rPr>
              <w:t>12</w:t>
            </w:r>
            <w:r w:rsidR="00392B4E">
              <w:rPr>
                <w:webHidden/>
              </w:rPr>
              <w:fldChar w:fldCharType="end"/>
            </w:r>
          </w:hyperlink>
        </w:p>
        <w:p w14:paraId="1FD7A344" w14:textId="77777777" w:rsidR="00392B4E" w:rsidRDefault="00000000">
          <w:pPr>
            <w:pStyle w:val="TOC3"/>
            <w:rPr>
              <w:rFonts w:asciiTheme="minorHAnsi" w:eastAsiaTheme="minorEastAsia" w:hAnsiTheme="minorHAnsi" w:cstheme="minorBidi"/>
              <w:szCs w:val="22"/>
              <w:lang w:val="fr-FR" w:eastAsia="fr-FR"/>
            </w:rPr>
          </w:pPr>
          <w:hyperlink w:anchor="_Toc91246837" w:history="1">
            <w:r w:rsidR="00392B4E" w:rsidRPr="007E36A2">
              <w:rPr>
                <w:rStyle w:val="Hyperlink"/>
              </w:rPr>
              <w:t>5.4.6</w:t>
            </w:r>
            <w:r w:rsidR="00392B4E">
              <w:rPr>
                <w:rFonts w:asciiTheme="minorHAnsi" w:eastAsiaTheme="minorEastAsia" w:hAnsiTheme="minorHAnsi" w:cstheme="minorBidi"/>
                <w:szCs w:val="22"/>
                <w:lang w:val="fr-FR" w:eastAsia="fr-FR"/>
              </w:rPr>
              <w:tab/>
            </w:r>
            <w:r w:rsidR="00392B4E" w:rsidRPr="007E36A2">
              <w:rPr>
                <w:rStyle w:val="Hyperlink"/>
              </w:rPr>
              <w:t>ALOQ - Quality, Health, Safety and Environment</w:t>
            </w:r>
            <w:r w:rsidR="00392B4E">
              <w:rPr>
                <w:webHidden/>
              </w:rPr>
              <w:tab/>
            </w:r>
            <w:r w:rsidR="00392B4E">
              <w:rPr>
                <w:webHidden/>
              </w:rPr>
              <w:fldChar w:fldCharType="begin"/>
            </w:r>
            <w:r w:rsidR="00392B4E">
              <w:rPr>
                <w:webHidden/>
              </w:rPr>
              <w:instrText xml:space="preserve"> PAGEREF _Toc91246837 \h </w:instrText>
            </w:r>
            <w:r w:rsidR="00392B4E">
              <w:rPr>
                <w:webHidden/>
              </w:rPr>
            </w:r>
            <w:r w:rsidR="00392B4E">
              <w:rPr>
                <w:webHidden/>
              </w:rPr>
              <w:fldChar w:fldCharType="separate"/>
            </w:r>
            <w:r w:rsidR="00392B4E">
              <w:rPr>
                <w:webHidden/>
              </w:rPr>
              <w:t>12</w:t>
            </w:r>
            <w:r w:rsidR="00392B4E">
              <w:rPr>
                <w:webHidden/>
              </w:rPr>
              <w:fldChar w:fldCharType="end"/>
            </w:r>
          </w:hyperlink>
        </w:p>
        <w:p w14:paraId="2E9F278B" w14:textId="77777777" w:rsidR="00392B4E" w:rsidRDefault="00000000">
          <w:pPr>
            <w:pStyle w:val="TOC2"/>
            <w:rPr>
              <w:rFonts w:asciiTheme="minorHAnsi" w:eastAsiaTheme="minorEastAsia" w:hAnsiTheme="minorHAnsi" w:cstheme="minorBidi"/>
              <w:szCs w:val="22"/>
              <w:lang w:val="fr-FR" w:eastAsia="fr-FR"/>
            </w:rPr>
          </w:pPr>
          <w:hyperlink w:anchor="_Toc91246838" w:history="1">
            <w:r w:rsidR="00392B4E" w:rsidRPr="007E36A2">
              <w:rPr>
                <w:rStyle w:val="Hyperlink"/>
              </w:rPr>
              <w:t>5.5</w:t>
            </w:r>
            <w:r w:rsidR="00392B4E">
              <w:rPr>
                <w:rFonts w:asciiTheme="minorHAnsi" w:eastAsiaTheme="minorEastAsia" w:hAnsiTheme="minorHAnsi" w:cstheme="minorBidi"/>
                <w:szCs w:val="22"/>
                <w:lang w:val="fr-FR" w:eastAsia="fr-FR"/>
              </w:rPr>
              <w:tab/>
            </w:r>
            <w:r w:rsidR="00392B4E" w:rsidRPr="007E36A2">
              <w:rPr>
                <w:rStyle w:val="Hyperlink"/>
              </w:rPr>
              <w:t>Organization Chart</w:t>
            </w:r>
            <w:r w:rsidR="00392B4E">
              <w:rPr>
                <w:webHidden/>
              </w:rPr>
              <w:tab/>
            </w:r>
            <w:r w:rsidR="00392B4E">
              <w:rPr>
                <w:webHidden/>
              </w:rPr>
              <w:fldChar w:fldCharType="begin"/>
            </w:r>
            <w:r w:rsidR="00392B4E">
              <w:rPr>
                <w:webHidden/>
              </w:rPr>
              <w:instrText xml:space="preserve"> PAGEREF _Toc91246838 \h </w:instrText>
            </w:r>
            <w:r w:rsidR="00392B4E">
              <w:rPr>
                <w:webHidden/>
              </w:rPr>
            </w:r>
            <w:r w:rsidR="00392B4E">
              <w:rPr>
                <w:webHidden/>
              </w:rPr>
              <w:fldChar w:fldCharType="separate"/>
            </w:r>
            <w:r w:rsidR="00392B4E">
              <w:rPr>
                <w:webHidden/>
              </w:rPr>
              <w:t>13</w:t>
            </w:r>
            <w:r w:rsidR="00392B4E">
              <w:rPr>
                <w:webHidden/>
              </w:rPr>
              <w:fldChar w:fldCharType="end"/>
            </w:r>
          </w:hyperlink>
        </w:p>
        <w:p w14:paraId="2ABCD00C" w14:textId="77777777" w:rsidR="00392B4E" w:rsidRDefault="00000000">
          <w:pPr>
            <w:pStyle w:val="TOC1"/>
            <w:rPr>
              <w:rFonts w:asciiTheme="minorHAnsi" w:eastAsiaTheme="minorEastAsia" w:hAnsiTheme="minorHAnsi" w:cstheme="minorBidi"/>
              <w:szCs w:val="22"/>
              <w:lang w:val="fr-FR" w:eastAsia="fr-FR"/>
            </w:rPr>
          </w:pPr>
          <w:hyperlink w:anchor="_Toc91246839" w:history="1">
            <w:r w:rsidR="00392B4E" w:rsidRPr="007E36A2">
              <w:rPr>
                <w:rStyle w:val="Hyperlink"/>
              </w:rPr>
              <w:t>6</w:t>
            </w:r>
            <w:r w:rsidR="00392B4E">
              <w:rPr>
                <w:rFonts w:asciiTheme="minorHAnsi" w:eastAsiaTheme="minorEastAsia" w:hAnsiTheme="minorHAnsi" w:cstheme="minorBidi"/>
                <w:szCs w:val="22"/>
                <w:lang w:val="fr-FR" w:eastAsia="fr-FR"/>
              </w:rPr>
              <w:tab/>
            </w:r>
            <w:r w:rsidR="00392B4E" w:rsidRPr="007E36A2">
              <w:rPr>
                <w:rStyle w:val="Hyperlink"/>
              </w:rPr>
              <w:t>ALA – Airbus Logistik Administration (Head of Administration)</w:t>
            </w:r>
            <w:r w:rsidR="00392B4E">
              <w:rPr>
                <w:webHidden/>
              </w:rPr>
              <w:tab/>
            </w:r>
            <w:r w:rsidR="00392B4E">
              <w:rPr>
                <w:webHidden/>
              </w:rPr>
              <w:fldChar w:fldCharType="begin"/>
            </w:r>
            <w:r w:rsidR="00392B4E">
              <w:rPr>
                <w:webHidden/>
              </w:rPr>
              <w:instrText xml:space="preserve"> PAGEREF _Toc91246839 \h </w:instrText>
            </w:r>
            <w:r w:rsidR="00392B4E">
              <w:rPr>
                <w:webHidden/>
              </w:rPr>
            </w:r>
            <w:r w:rsidR="00392B4E">
              <w:rPr>
                <w:webHidden/>
              </w:rPr>
              <w:fldChar w:fldCharType="separate"/>
            </w:r>
            <w:r w:rsidR="00392B4E">
              <w:rPr>
                <w:webHidden/>
              </w:rPr>
              <w:t>14</w:t>
            </w:r>
            <w:r w:rsidR="00392B4E">
              <w:rPr>
                <w:webHidden/>
              </w:rPr>
              <w:fldChar w:fldCharType="end"/>
            </w:r>
          </w:hyperlink>
        </w:p>
        <w:p w14:paraId="288619F4" w14:textId="77777777" w:rsidR="00392B4E" w:rsidRDefault="00000000">
          <w:pPr>
            <w:pStyle w:val="TOC2"/>
            <w:rPr>
              <w:rFonts w:asciiTheme="minorHAnsi" w:eastAsiaTheme="minorEastAsia" w:hAnsiTheme="minorHAnsi" w:cstheme="minorBidi"/>
              <w:szCs w:val="22"/>
              <w:lang w:val="fr-FR" w:eastAsia="fr-FR"/>
            </w:rPr>
          </w:pPr>
          <w:hyperlink w:anchor="_Toc91246840" w:history="1">
            <w:r w:rsidR="00392B4E" w:rsidRPr="007E36A2">
              <w:rPr>
                <w:rStyle w:val="Hyperlink"/>
              </w:rPr>
              <w:t>6.1</w:t>
            </w:r>
            <w:r w:rsidR="00392B4E">
              <w:rPr>
                <w:rFonts w:asciiTheme="minorHAnsi" w:eastAsiaTheme="minorEastAsia" w:hAnsiTheme="minorHAnsi" w:cstheme="minorBidi"/>
                <w:szCs w:val="22"/>
                <w:lang w:val="fr-FR" w:eastAsia="fr-FR"/>
              </w:rPr>
              <w:tab/>
            </w:r>
            <w:r w:rsidR="00392B4E" w:rsidRPr="007E36A2">
              <w:rPr>
                <w:rStyle w:val="Hyperlink"/>
              </w:rPr>
              <w:t>Role Purpose</w:t>
            </w:r>
            <w:r w:rsidR="00392B4E">
              <w:rPr>
                <w:webHidden/>
              </w:rPr>
              <w:tab/>
            </w:r>
            <w:r w:rsidR="00392B4E">
              <w:rPr>
                <w:webHidden/>
              </w:rPr>
              <w:fldChar w:fldCharType="begin"/>
            </w:r>
            <w:r w:rsidR="00392B4E">
              <w:rPr>
                <w:webHidden/>
              </w:rPr>
              <w:instrText xml:space="preserve"> PAGEREF _Toc91246840 \h </w:instrText>
            </w:r>
            <w:r w:rsidR="00392B4E">
              <w:rPr>
                <w:webHidden/>
              </w:rPr>
            </w:r>
            <w:r w:rsidR="00392B4E">
              <w:rPr>
                <w:webHidden/>
              </w:rPr>
              <w:fldChar w:fldCharType="separate"/>
            </w:r>
            <w:r w:rsidR="00392B4E">
              <w:rPr>
                <w:webHidden/>
              </w:rPr>
              <w:t>14</w:t>
            </w:r>
            <w:r w:rsidR="00392B4E">
              <w:rPr>
                <w:webHidden/>
              </w:rPr>
              <w:fldChar w:fldCharType="end"/>
            </w:r>
          </w:hyperlink>
        </w:p>
        <w:p w14:paraId="3B9E64F5" w14:textId="77777777" w:rsidR="00392B4E" w:rsidRDefault="00000000">
          <w:pPr>
            <w:pStyle w:val="TOC2"/>
            <w:rPr>
              <w:rFonts w:asciiTheme="minorHAnsi" w:eastAsiaTheme="minorEastAsia" w:hAnsiTheme="minorHAnsi" w:cstheme="minorBidi"/>
              <w:szCs w:val="22"/>
              <w:lang w:val="fr-FR" w:eastAsia="fr-FR"/>
            </w:rPr>
          </w:pPr>
          <w:hyperlink w:anchor="_Toc91246841" w:history="1">
            <w:r w:rsidR="00392B4E" w:rsidRPr="007E36A2">
              <w:rPr>
                <w:rStyle w:val="Hyperlink"/>
              </w:rPr>
              <w:t>6.2</w:t>
            </w:r>
            <w:r w:rsidR="00392B4E">
              <w:rPr>
                <w:rFonts w:asciiTheme="minorHAnsi" w:eastAsiaTheme="minorEastAsia" w:hAnsiTheme="minorHAnsi" w:cstheme="minorBidi"/>
                <w:szCs w:val="22"/>
                <w:lang w:val="fr-FR" w:eastAsia="fr-FR"/>
              </w:rPr>
              <w:tab/>
            </w:r>
            <w:r w:rsidR="00392B4E" w:rsidRPr="007E36A2">
              <w:rPr>
                <w:rStyle w:val="Hyperlink"/>
              </w:rPr>
              <w:t>Accountabilities and Missions</w:t>
            </w:r>
            <w:r w:rsidR="00392B4E">
              <w:rPr>
                <w:webHidden/>
              </w:rPr>
              <w:tab/>
            </w:r>
            <w:r w:rsidR="00392B4E">
              <w:rPr>
                <w:webHidden/>
              </w:rPr>
              <w:fldChar w:fldCharType="begin"/>
            </w:r>
            <w:r w:rsidR="00392B4E">
              <w:rPr>
                <w:webHidden/>
              </w:rPr>
              <w:instrText xml:space="preserve"> PAGEREF _Toc91246841 \h </w:instrText>
            </w:r>
            <w:r w:rsidR="00392B4E">
              <w:rPr>
                <w:webHidden/>
              </w:rPr>
            </w:r>
            <w:r w:rsidR="00392B4E">
              <w:rPr>
                <w:webHidden/>
              </w:rPr>
              <w:fldChar w:fldCharType="separate"/>
            </w:r>
            <w:r w:rsidR="00392B4E">
              <w:rPr>
                <w:webHidden/>
              </w:rPr>
              <w:t>14</w:t>
            </w:r>
            <w:r w:rsidR="00392B4E">
              <w:rPr>
                <w:webHidden/>
              </w:rPr>
              <w:fldChar w:fldCharType="end"/>
            </w:r>
          </w:hyperlink>
        </w:p>
        <w:p w14:paraId="4693D123" w14:textId="77777777" w:rsidR="00392B4E" w:rsidRDefault="00000000">
          <w:pPr>
            <w:pStyle w:val="TOC2"/>
            <w:rPr>
              <w:rFonts w:asciiTheme="minorHAnsi" w:eastAsiaTheme="minorEastAsia" w:hAnsiTheme="minorHAnsi" w:cstheme="minorBidi"/>
              <w:szCs w:val="22"/>
              <w:lang w:val="fr-FR" w:eastAsia="fr-FR"/>
            </w:rPr>
          </w:pPr>
          <w:hyperlink w:anchor="_Toc91246842" w:history="1">
            <w:r w:rsidR="00392B4E" w:rsidRPr="007E36A2">
              <w:rPr>
                <w:rStyle w:val="Hyperlink"/>
              </w:rPr>
              <w:t>6.3</w:t>
            </w:r>
            <w:r w:rsidR="00392B4E">
              <w:rPr>
                <w:rFonts w:asciiTheme="minorHAnsi" w:eastAsiaTheme="minorEastAsia" w:hAnsiTheme="minorHAnsi" w:cstheme="minorBidi"/>
                <w:szCs w:val="22"/>
                <w:lang w:val="fr-FR" w:eastAsia="fr-FR"/>
              </w:rPr>
              <w:tab/>
            </w:r>
            <w:r w:rsidR="00392B4E" w:rsidRPr="007E36A2">
              <w:rPr>
                <w:rStyle w:val="Hyperlink"/>
              </w:rPr>
              <w:t>Deliverables</w:t>
            </w:r>
            <w:r w:rsidR="00392B4E">
              <w:rPr>
                <w:webHidden/>
              </w:rPr>
              <w:tab/>
            </w:r>
            <w:r w:rsidR="00392B4E">
              <w:rPr>
                <w:webHidden/>
              </w:rPr>
              <w:fldChar w:fldCharType="begin"/>
            </w:r>
            <w:r w:rsidR="00392B4E">
              <w:rPr>
                <w:webHidden/>
              </w:rPr>
              <w:instrText xml:space="preserve"> PAGEREF _Toc91246842 \h </w:instrText>
            </w:r>
            <w:r w:rsidR="00392B4E">
              <w:rPr>
                <w:webHidden/>
              </w:rPr>
            </w:r>
            <w:r w:rsidR="00392B4E">
              <w:rPr>
                <w:webHidden/>
              </w:rPr>
              <w:fldChar w:fldCharType="separate"/>
            </w:r>
            <w:r w:rsidR="00392B4E">
              <w:rPr>
                <w:webHidden/>
              </w:rPr>
              <w:t>14</w:t>
            </w:r>
            <w:r w:rsidR="00392B4E">
              <w:rPr>
                <w:webHidden/>
              </w:rPr>
              <w:fldChar w:fldCharType="end"/>
            </w:r>
          </w:hyperlink>
        </w:p>
        <w:p w14:paraId="2FCB0628" w14:textId="77777777" w:rsidR="00392B4E" w:rsidRDefault="00000000">
          <w:pPr>
            <w:pStyle w:val="TOC2"/>
            <w:rPr>
              <w:rFonts w:asciiTheme="minorHAnsi" w:eastAsiaTheme="minorEastAsia" w:hAnsiTheme="minorHAnsi" w:cstheme="minorBidi"/>
              <w:szCs w:val="22"/>
              <w:lang w:val="fr-FR" w:eastAsia="fr-FR"/>
            </w:rPr>
          </w:pPr>
          <w:hyperlink w:anchor="_Toc91246843" w:history="1">
            <w:r w:rsidR="00392B4E" w:rsidRPr="007E36A2">
              <w:rPr>
                <w:rStyle w:val="Hyperlink"/>
              </w:rPr>
              <w:t>6.4</w:t>
            </w:r>
            <w:r w:rsidR="00392B4E">
              <w:rPr>
                <w:rFonts w:asciiTheme="minorHAnsi" w:eastAsiaTheme="minorEastAsia" w:hAnsiTheme="minorHAnsi" w:cstheme="minorBidi"/>
                <w:szCs w:val="22"/>
                <w:lang w:val="fr-FR" w:eastAsia="fr-FR"/>
              </w:rPr>
              <w:tab/>
            </w:r>
            <w:r w:rsidR="00392B4E" w:rsidRPr="007E36A2">
              <w:rPr>
                <w:rStyle w:val="Hyperlink"/>
              </w:rPr>
              <w:t>Organization Chart</w:t>
            </w:r>
            <w:r w:rsidR="00392B4E">
              <w:rPr>
                <w:webHidden/>
              </w:rPr>
              <w:tab/>
            </w:r>
            <w:r w:rsidR="00392B4E">
              <w:rPr>
                <w:webHidden/>
              </w:rPr>
              <w:fldChar w:fldCharType="begin"/>
            </w:r>
            <w:r w:rsidR="00392B4E">
              <w:rPr>
                <w:webHidden/>
              </w:rPr>
              <w:instrText xml:space="preserve"> PAGEREF _Toc91246843 \h </w:instrText>
            </w:r>
            <w:r w:rsidR="00392B4E">
              <w:rPr>
                <w:webHidden/>
              </w:rPr>
            </w:r>
            <w:r w:rsidR="00392B4E">
              <w:rPr>
                <w:webHidden/>
              </w:rPr>
              <w:fldChar w:fldCharType="separate"/>
            </w:r>
            <w:r w:rsidR="00392B4E">
              <w:rPr>
                <w:webHidden/>
              </w:rPr>
              <w:t>15</w:t>
            </w:r>
            <w:r w:rsidR="00392B4E">
              <w:rPr>
                <w:webHidden/>
              </w:rPr>
              <w:fldChar w:fldCharType="end"/>
            </w:r>
          </w:hyperlink>
        </w:p>
        <w:p w14:paraId="1AB7E93A" w14:textId="77777777" w:rsidR="00392B4E" w:rsidRDefault="00000000">
          <w:pPr>
            <w:pStyle w:val="TOC2"/>
            <w:rPr>
              <w:rFonts w:asciiTheme="minorHAnsi" w:eastAsiaTheme="minorEastAsia" w:hAnsiTheme="minorHAnsi" w:cstheme="minorBidi"/>
              <w:szCs w:val="22"/>
              <w:lang w:val="fr-FR" w:eastAsia="fr-FR"/>
            </w:rPr>
          </w:pPr>
          <w:hyperlink w:anchor="_Toc91246844" w:history="1">
            <w:r w:rsidR="00392B4E" w:rsidRPr="007E36A2">
              <w:rPr>
                <w:rStyle w:val="Hyperlink"/>
              </w:rPr>
              <w:t>6.5</w:t>
            </w:r>
            <w:r w:rsidR="00392B4E">
              <w:rPr>
                <w:rFonts w:asciiTheme="minorHAnsi" w:eastAsiaTheme="minorEastAsia" w:hAnsiTheme="minorHAnsi" w:cstheme="minorBidi"/>
                <w:szCs w:val="22"/>
                <w:lang w:val="fr-FR" w:eastAsia="fr-FR"/>
              </w:rPr>
              <w:tab/>
            </w:r>
            <w:r w:rsidR="00392B4E" w:rsidRPr="007E36A2">
              <w:rPr>
                <w:rStyle w:val="Hyperlink"/>
              </w:rPr>
              <w:t>Interfaces</w:t>
            </w:r>
            <w:r w:rsidR="00392B4E">
              <w:rPr>
                <w:webHidden/>
              </w:rPr>
              <w:tab/>
            </w:r>
            <w:r w:rsidR="00392B4E">
              <w:rPr>
                <w:webHidden/>
              </w:rPr>
              <w:fldChar w:fldCharType="begin"/>
            </w:r>
            <w:r w:rsidR="00392B4E">
              <w:rPr>
                <w:webHidden/>
              </w:rPr>
              <w:instrText xml:space="preserve"> PAGEREF _Toc91246844 \h </w:instrText>
            </w:r>
            <w:r w:rsidR="00392B4E">
              <w:rPr>
                <w:webHidden/>
              </w:rPr>
            </w:r>
            <w:r w:rsidR="00392B4E">
              <w:rPr>
                <w:webHidden/>
              </w:rPr>
              <w:fldChar w:fldCharType="separate"/>
            </w:r>
            <w:r w:rsidR="00392B4E">
              <w:rPr>
                <w:webHidden/>
              </w:rPr>
              <w:t>15</w:t>
            </w:r>
            <w:r w:rsidR="00392B4E">
              <w:rPr>
                <w:webHidden/>
              </w:rPr>
              <w:fldChar w:fldCharType="end"/>
            </w:r>
          </w:hyperlink>
        </w:p>
        <w:p w14:paraId="1C7B0E7E" w14:textId="77777777" w:rsidR="00392B4E" w:rsidRDefault="00000000">
          <w:pPr>
            <w:pStyle w:val="TOC1"/>
            <w:rPr>
              <w:rFonts w:asciiTheme="minorHAnsi" w:eastAsiaTheme="minorEastAsia" w:hAnsiTheme="minorHAnsi" w:cstheme="minorBidi"/>
              <w:szCs w:val="22"/>
              <w:lang w:val="fr-FR" w:eastAsia="fr-FR"/>
            </w:rPr>
          </w:pPr>
          <w:hyperlink w:anchor="_Toc91246845" w:history="1">
            <w:r w:rsidR="00392B4E" w:rsidRPr="007E36A2">
              <w:rPr>
                <w:rStyle w:val="Hyperlink"/>
              </w:rPr>
              <w:t>7</w:t>
            </w:r>
            <w:r w:rsidR="00392B4E">
              <w:rPr>
                <w:rFonts w:asciiTheme="minorHAnsi" w:eastAsiaTheme="minorEastAsia" w:hAnsiTheme="minorHAnsi" w:cstheme="minorBidi"/>
                <w:szCs w:val="22"/>
                <w:lang w:val="fr-FR" w:eastAsia="fr-FR"/>
              </w:rPr>
              <w:tab/>
            </w:r>
            <w:r w:rsidR="00392B4E" w:rsidRPr="007E36A2">
              <w:rPr>
                <w:rStyle w:val="Hyperlink"/>
              </w:rPr>
              <w:t>Support Functions</w:t>
            </w:r>
            <w:r w:rsidR="00392B4E">
              <w:rPr>
                <w:webHidden/>
              </w:rPr>
              <w:tab/>
            </w:r>
            <w:r w:rsidR="00392B4E">
              <w:rPr>
                <w:webHidden/>
              </w:rPr>
              <w:fldChar w:fldCharType="begin"/>
            </w:r>
            <w:r w:rsidR="00392B4E">
              <w:rPr>
                <w:webHidden/>
              </w:rPr>
              <w:instrText xml:space="preserve"> PAGEREF _Toc91246845 \h </w:instrText>
            </w:r>
            <w:r w:rsidR="00392B4E">
              <w:rPr>
                <w:webHidden/>
              </w:rPr>
            </w:r>
            <w:r w:rsidR="00392B4E">
              <w:rPr>
                <w:webHidden/>
              </w:rPr>
              <w:fldChar w:fldCharType="separate"/>
            </w:r>
            <w:r w:rsidR="00392B4E">
              <w:rPr>
                <w:webHidden/>
              </w:rPr>
              <w:t>16</w:t>
            </w:r>
            <w:r w:rsidR="00392B4E">
              <w:rPr>
                <w:webHidden/>
              </w:rPr>
              <w:fldChar w:fldCharType="end"/>
            </w:r>
          </w:hyperlink>
        </w:p>
        <w:p w14:paraId="37E7C8FF" w14:textId="77777777" w:rsidR="00392B4E" w:rsidRDefault="00000000">
          <w:pPr>
            <w:pStyle w:val="TOC1"/>
            <w:rPr>
              <w:rFonts w:asciiTheme="minorHAnsi" w:eastAsiaTheme="minorEastAsia" w:hAnsiTheme="minorHAnsi" w:cstheme="minorBidi"/>
              <w:szCs w:val="22"/>
              <w:lang w:val="fr-FR" w:eastAsia="fr-FR"/>
            </w:rPr>
          </w:pPr>
          <w:hyperlink w:anchor="_Toc91246846" w:history="1">
            <w:r w:rsidR="00392B4E" w:rsidRPr="007E36A2">
              <w:rPr>
                <w:rStyle w:val="Hyperlink"/>
                <w:lang w:val="en-GB"/>
              </w:rPr>
              <w:t>8</w:t>
            </w:r>
            <w:r w:rsidR="00392B4E">
              <w:rPr>
                <w:rFonts w:asciiTheme="minorHAnsi" w:eastAsiaTheme="minorEastAsia" w:hAnsiTheme="minorHAnsi" w:cstheme="minorBidi"/>
                <w:szCs w:val="22"/>
                <w:lang w:val="fr-FR" w:eastAsia="fr-FR"/>
              </w:rPr>
              <w:tab/>
            </w:r>
            <w:r w:rsidR="00392B4E" w:rsidRPr="007E36A2">
              <w:rPr>
                <w:rStyle w:val="Hyperlink"/>
                <w:lang w:val="en-GB"/>
              </w:rPr>
              <w:t>Referenced Documents</w:t>
            </w:r>
            <w:r w:rsidR="00392B4E">
              <w:rPr>
                <w:webHidden/>
              </w:rPr>
              <w:tab/>
            </w:r>
            <w:r w:rsidR="00392B4E">
              <w:rPr>
                <w:webHidden/>
              </w:rPr>
              <w:fldChar w:fldCharType="begin"/>
            </w:r>
            <w:r w:rsidR="00392B4E">
              <w:rPr>
                <w:webHidden/>
              </w:rPr>
              <w:instrText xml:space="preserve"> PAGEREF _Toc91246846 \h </w:instrText>
            </w:r>
            <w:r w:rsidR="00392B4E">
              <w:rPr>
                <w:webHidden/>
              </w:rPr>
            </w:r>
            <w:r w:rsidR="00392B4E">
              <w:rPr>
                <w:webHidden/>
              </w:rPr>
              <w:fldChar w:fldCharType="separate"/>
            </w:r>
            <w:r w:rsidR="00392B4E">
              <w:rPr>
                <w:webHidden/>
              </w:rPr>
              <w:t>17</w:t>
            </w:r>
            <w:r w:rsidR="00392B4E">
              <w:rPr>
                <w:webHidden/>
              </w:rPr>
              <w:fldChar w:fldCharType="end"/>
            </w:r>
          </w:hyperlink>
        </w:p>
        <w:p w14:paraId="5216B494" w14:textId="77777777" w:rsidR="00392B4E" w:rsidRDefault="00000000">
          <w:pPr>
            <w:pStyle w:val="TOC1"/>
            <w:rPr>
              <w:rFonts w:asciiTheme="minorHAnsi" w:eastAsiaTheme="minorEastAsia" w:hAnsiTheme="minorHAnsi" w:cstheme="minorBidi"/>
              <w:szCs w:val="22"/>
              <w:lang w:val="fr-FR" w:eastAsia="fr-FR"/>
            </w:rPr>
          </w:pPr>
          <w:hyperlink w:anchor="_Toc91246847" w:history="1">
            <w:r w:rsidR="00392B4E" w:rsidRPr="007E36A2">
              <w:rPr>
                <w:rStyle w:val="Hyperlink"/>
              </w:rPr>
              <w:t>9</w:t>
            </w:r>
            <w:r w:rsidR="00392B4E">
              <w:rPr>
                <w:rFonts w:asciiTheme="minorHAnsi" w:eastAsiaTheme="minorEastAsia" w:hAnsiTheme="minorHAnsi" w:cstheme="minorBidi"/>
                <w:szCs w:val="22"/>
                <w:lang w:val="fr-FR" w:eastAsia="fr-FR"/>
              </w:rPr>
              <w:tab/>
            </w:r>
            <w:r w:rsidR="00392B4E" w:rsidRPr="007E36A2">
              <w:rPr>
                <w:rStyle w:val="Hyperlink"/>
              </w:rPr>
              <w:t>Glossary</w:t>
            </w:r>
            <w:r w:rsidR="00392B4E">
              <w:rPr>
                <w:webHidden/>
              </w:rPr>
              <w:tab/>
            </w:r>
            <w:r w:rsidR="00392B4E">
              <w:rPr>
                <w:webHidden/>
              </w:rPr>
              <w:fldChar w:fldCharType="begin"/>
            </w:r>
            <w:r w:rsidR="00392B4E">
              <w:rPr>
                <w:webHidden/>
              </w:rPr>
              <w:instrText xml:space="preserve"> PAGEREF _Toc91246847 \h </w:instrText>
            </w:r>
            <w:r w:rsidR="00392B4E">
              <w:rPr>
                <w:webHidden/>
              </w:rPr>
            </w:r>
            <w:r w:rsidR="00392B4E">
              <w:rPr>
                <w:webHidden/>
              </w:rPr>
              <w:fldChar w:fldCharType="separate"/>
            </w:r>
            <w:r w:rsidR="00392B4E">
              <w:rPr>
                <w:webHidden/>
              </w:rPr>
              <w:t>17</w:t>
            </w:r>
            <w:r w:rsidR="00392B4E">
              <w:rPr>
                <w:webHidden/>
              </w:rPr>
              <w:fldChar w:fldCharType="end"/>
            </w:r>
          </w:hyperlink>
        </w:p>
        <w:p w14:paraId="4C1A78B7" w14:textId="77777777" w:rsidR="00392B4E" w:rsidRDefault="00000000">
          <w:pPr>
            <w:pStyle w:val="TOC1"/>
            <w:rPr>
              <w:rFonts w:asciiTheme="minorHAnsi" w:eastAsiaTheme="minorEastAsia" w:hAnsiTheme="minorHAnsi" w:cstheme="minorBidi"/>
              <w:szCs w:val="22"/>
              <w:lang w:val="fr-FR" w:eastAsia="fr-FR"/>
            </w:rPr>
          </w:pPr>
          <w:hyperlink w:anchor="_Toc91246848" w:history="1">
            <w:r w:rsidR="00392B4E" w:rsidRPr="007E36A2">
              <w:rPr>
                <w:rStyle w:val="Hyperlink"/>
              </w:rPr>
              <w:t>Appendix A.</w:t>
            </w:r>
            <w:r w:rsidR="00392B4E">
              <w:rPr>
                <w:rFonts w:asciiTheme="minorHAnsi" w:eastAsiaTheme="minorEastAsia" w:hAnsiTheme="minorHAnsi" w:cstheme="minorBidi"/>
                <w:szCs w:val="22"/>
                <w:lang w:val="fr-FR" w:eastAsia="fr-FR"/>
              </w:rPr>
              <w:tab/>
            </w:r>
            <w:r w:rsidR="00392B4E" w:rsidRPr="007E36A2">
              <w:rPr>
                <w:rStyle w:val="Hyperlink"/>
              </w:rPr>
              <w:t>Airbus Logistik GmbH- Quality Plan for Airbus SAS POA Activities</w:t>
            </w:r>
            <w:r w:rsidR="00392B4E">
              <w:rPr>
                <w:webHidden/>
              </w:rPr>
              <w:tab/>
            </w:r>
            <w:r w:rsidR="00392B4E">
              <w:rPr>
                <w:webHidden/>
              </w:rPr>
              <w:fldChar w:fldCharType="begin"/>
            </w:r>
            <w:r w:rsidR="00392B4E">
              <w:rPr>
                <w:webHidden/>
              </w:rPr>
              <w:instrText xml:space="preserve"> PAGEREF _Toc91246848 \h </w:instrText>
            </w:r>
            <w:r w:rsidR="00392B4E">
              <w:rPr>
                <w:webHidden/>
              </w:rPr>
            </w:r>
            <w:r w:rsidR="00392B4E">
              <w:rPr>
                <w:webHidden/>
              </w:rPr>
              <w:fldChar w:fldCharType="separate"/>
            </w:r>
            <w:r w:rsidR="00392B4E">
              <w:rPr>
                <w:webHidden/>
              </w:rPr>
              <w:t>18</w:t>
            </w:r>
            <w:r w:rsidR="00392B4E">
              <w:rPr>
                <w:webHidden/>
              </w:rPr>
              <w:fldChar w:fldCharType="end"/>
            </w:r>
          </w:hyperlink>
        </w:p>
        <w:p w14:paraId="2E95F45A" w14:textId="77777777" w:rsidR="00392B4E" w:rsidRDefault="00000000" w:rsidP="00392B4E">
          <w:pPr>
            <w:pStyle w:val="TOC1"/>
            <w:tabs>
              <w:tab w:val="clear" w:pos="1418"/>
            </w:tabs>
            <w:rPr>
              <w:rFonts w:asciiTheme="minorHAnsi" w:eastAsiaTheme="minorEastAsia" w:hAnsiTheme="minorHAnsi" w:cstheme="minorBidi"/>
              <w:szCs w:val="22"/>
              <w:lang w:val="fr-FR" w:eastAsia="fr-FR"/>
            </w:rPr>
          </w:pPr>
          <w:hyperlink w:anchor="_Toc91246849" w:history="1">
            <w:r w:rsidR="00392B4E" w:rsidRPr="007E36A2">
              <w:rPr>
                <w:rStyle w:val="Hyperlink"/>
              </w:rPr>
              <w:t>Contributors</w:t>
            </w:r>
            <w:r w:rsidR="00392B4E">
              <w:rPr>
                <w:webHidden/>
              </w:rPr>
              <w:tab/>
            </w:r>
            <w:r w:rsidR="00392B4E">
              <w:rPr>
                <w:webHidden/>
              </w:rPr>
              <w:fldChar w:fldCharType="begin"/>
            </w:r>
            <w:r w:rsidR="00392B4E">
              <w:rPr>
                <w:webHidden/>
              </w:rPr>
              <w:instrText xml:space="preserve"> PAGEREF _Toc91246849 \h </w:instrText>
            </w:r>
            <w:r w:rsidR="00392B4E">
              <w:rPr>
                <w:webHidden/>
              </w:rPr>
            </w:r>
            <w:r w:rsidR="00392B4E">
              <w:rPr>
                <w:webHidden/>
              </w:rPr>
              <w:fldChar w:fldCharType="separate"/>
            </w:r>
            <w:r w:rsidR="00392B4E">
              <w:rPr>
                <w:webHidden/>
              </w:rPr>
              <w:t>19</w:t>
            </w:r>
            <w:r w:rsidR="00392B4E">
              <w:rPr>
                <w:webHidden/>
              </w:rPr>
              <w:fldChar w:fldCharType="end"/>
            </w:r>
          </w:hyperlink>
        </w:p>
        <w:p w14:paraId="49CBDB70" w14:textId="77777777" w:rsidR="00392B4E" w:rsidRDefault="00000000">
          <w:pPr>
            <w:pStyle w:val="TOC1"/>
            <w:rPr>
              <w:rFonts w:asciiTheme="minorHAnsi" w:eastAsiaTheme="minorEastAsia" w:hAnsiTheme="minorHAnsi" w:cstheme="minorBidi"/>
              <w:szCs w:val="22"/>
              <w:lang w:val="fr-FR" w:eastAsia="fr-FR"/>
            </w:rPr>
          </w:pPr>
          <w:hyperlink w:anchor="_Toc91246850" w:history="1">
            <w:r w:rsidR="00392B4E" w:rsidRPr="007E36A2">
              <w:rPr>
                <w:rStyle w:val="Hyperlink"/>
              </w:rPr>
              <w:t>Record of Revisions</w:t>
            </w:r>
            <w:r w:rsidR="00392B4E">
              <w:rPr>
                <w:webHidden/>
              </w:rPr>
              <w:tab/>
            </w:r>
            <w:r w:rsidR="00392B4E">
              <w:rPr>
                <w:webHidden/>
              </w:rPr>
              <w:fldChar w:fldCharType="begin"/>
            </w:r>
            <w:r w:rsidR="00392B4E">
              <w:rPr>
                <w:webHidden/>
              </w:rPr>
              <w:instrText xml:space="preserve"> PAGEREF _Toc91246850 \h </w:instrText>
            </w:r>
            <w:r w:rsidR="00392B4E">
              <w:rPr>
                <w:webHidden/>
              </w:rPr>
            </w:r>
            <w:r w:rsidR="00392B4E">
              <w:rPr>
                <w:webHidden/>
              </w:rPr>
              <w:fldChar w:fldCharType="separate"/>
            </w:r>
            <w:r w:rsidR="00392B4E">
              <w:rPr>
                <w:webHidden/>
              </w:rPr>
              <w:t>19</w:t>
            </w:r>
            <w:r w:rsidR="00392B4E">
              <w:rPr>
                <w:webHidden/>
              </w:rPr>
              <w:fldChar w:fldCharType="end"/>
            </w:r>
          </w:hyperlink>
        </w:p>
        <w:p w14:paraId="2CAE411D" w14:textId="77777777" w:rsidR="006C71EB" w:rsidRDefault="00560CC6">
          <w:r>
            <w:rPr>
              <w:noProof/>
            </w:rPr>
            <w:fldChar w:fldCharType="end"/>
          </w:r>
        </w:p>
      </w:sdtContent>
    </w:sdt>
    <w:p w14:paraId="3404BED1" w14:textId="77777777" w:rsidR="000D4AC8" w:rsidRDefault="000D4AC8" w:rsidP="004F4E64">
      <w:pPr>
        <w:pStyle w:val="Text"/>
        <w:ind w:left="0"/>
        <w:rPr>
          <w:lang w:val="en-GB"/>
        </w:rPr>
      </w:pPr>
    </w:p>
    <w:p w14:paraId="35192421" w14:textId="77777777" w:rsidR="000D4AC8" w:rsidRDefault="000D4AC8">
      <w:pPr>
        <w:pStyle w:val="Text"/>
        <w:rPr>
          <w:sz w:val="18"/>
        </w:rPr>
      </w:pPr>
    </w:p>
    <w:p w14:paraId="208BD56A" w14:textId="77777777" w:rsidR="00E15CF6" w:rsidRDefault="00E15CF6" w:rsidP="00E15CF6">
      <w:pPr>
        <w:pStyle w:val="Heading1"/>
      </w:pPr>
      <w:bookmarkStart w:id="6" w:name="_Toc331489559"/>
      <w:bookmarkStart w:id="7" w:name="_Toc413256128"/>
      <w:bookmarkStart w:id="8" w:name="_Toc91246813"/>
      <w:bookmarkStart w:id="9" w:name="_Toc211944435"/>
      <w:bookmarkStart w:id="10" w:name="_Toc234291756"/>
      <w:bookmarkStart w:id="11" w:name="_Toc250645152"/>
      <w:bookmarkStart w:id="12" w:name="_Toc323030876"/>
      <w:bookmarkStart w:id="13" w:name="_Toc234291766"/>
      <w:bookmarkStart w:id="14" w:name="_Toc286934149"/>
      <w:r>
        <w:lastRenderedPageBreak/>
        <w:t>Introduction</w:t>
      </w:r>
      <w:bookmarkEnd w:id="6"/>
      <w:bookmarkEnd w:id="7"/>
      <w:bookmarkEnd w:id="8"/>
    </w:p>
    <w:p w14:paraId="2F870BAA" w14:textId="57641EDB" w:rsidR="00165922" w:rsidRPr="004E7CBA" w:rsidRDefault="00165922" w:rsidP="00B2655A">
      <w:pPr>
        <w:pStyle w:val="Text"/>
        <w:rPr>
          <w:rFonts w:ascii="Times New Roman" w:hAnsi="Times New Roman"/>
          <w:sz w:val="24"/>
          <w:szCs w:val="24"/>
        </w:rPr>
      </w:pPr>
      <w:r w:rsidRPr="004E7CBA">
        <w:t xml:space="preserve">Airbus Logistik GmbH is a wholly owned subsidiary of Airbus Operations GmbH with formal governance bodies and regular management meetings between both to ensure business coordination. As a subsidiary Airbus Logistik GmbH has close connections to the parent company Airbus </w:t>
      </w:r>
      <w:r w:rsidR="00A50D2B">
        <w:t xml:space="preserve"> Will </w:t>
      </w:r>
      <w:r w:rsidRPr="004E7CBA">
        <w:t>Operations GmbH.</w:t>
      </w:r>
    </w:p>
    <w:p w14:paraId="6AD74F86" w14:textId="77777777" w:rsidR="00165922" w:rsidRPr="004E7CBA" w:rsidRDefault="00165922" w:rsidP="00B2655A">
      <w:pPr>
        <w:pStyle w:val="Text"/>
        <w:rPr>
          <w:rFonts w:ascii="Times New Roman" w:hAnsi="Times New Roman"/>
          <w:sz w:val="24"/>
          <w:szCs w:val="24"/>
        </w:rPr>
      </w:pPr>
      <w:r w:rsidRPr="004E7CBA">
        <w:t xml:space="preserve">The company was created to build a logistic lighthouse in regaining Airbus know how in logistics, leverage best in class performance on the </w:t>
      </w:r>
      <w:r>
        <w:t>Final Assembly Line (</w:t>
      </w:r>
      <w:r w:rsidRPr="004E7CBA">
        <w:t>FAL</w:t>
      </w:r>
      <w:r>
        <w:t>)</w:t>
      </w:r>
      <w:r w:rsidRPr="004E7CBA">
        <w:t xml:space="preserve"> </w:t>
      </w:r>
      <w:r>
        <w:t>Single Aisle (</w:t>
      </w:r>
      <w:r w:rsidRPr="004E7CBA">
        <w:t>SA</w:t>
      </w:r>
      <w:r>
        <w:t>)</w:t>
      </w:r>
      <w:r w:rsidRPr="004E7CBA">
        <w:t xml:space="preserve"> scope and boost competition on the remaining buy-scope.</w:t>
      </w:r>
    </w:p>
    <w:p w14:paraId="6112AE8E" w14:textId="77777777" w:rsidR="00165922" w:rsidRPr="004E7CBA" w:rsidRDefault="00165922" w:rsidP="00B2655A">
      <w:pPr>
        <w:pStyle w:val="Text"/>
        <w:rPr>
          <w:rFonts w:ascii="Times New Roman" w:hAnsi="Times New Roman"/>
          <w:sz w:val="24"/>
          <w:szCs w:val="24"/>
        </w:rPr>
      </w:pPr>
      <w:r w:rsidRPr="004E7CBA">
        <w:t>It is independent from any service provider and has full control of logistics operations for the FAL SA Hamburg as strategic area for Airbus.</w:t>
      </w:r>
    </w:p>
    <w:p w14:paraId="24BF6690" w14:textId="77777777" w:rsidR="00165922" w:rsidRDefault="00165922" w:rsidP="00165922">
      <w:pPr>
        <w:pStyle w:val="Text"/>
      </w:pPr>
    </w:p>
    <w:p w14:paraId="5DCE6825" w14:textId="77777777" w:rsidR="00165922" w:rsidRDefault="00165922" w:rsidP="00165922">
      <w:pPr>
        <w:pStyle w:val="Heading1"/>
        <w:spacing w:before="400"/>
      </w:pPr>
      <w:bookmarkStart w:id="15" w:name="_Toc83136651"/>
      <w:bookmarkStart w:id="16" w:name="_Toc91246814"/>
      <w:r>
        <w:lastRenderedPageBreak/>
        <w:t>Operating Model</w:t>
      </w:r>
      <w:bookmarkEnd w:id="15"/>
      <w:bookmarkEnd w:id="16"/>
    </w:p>
    <w:p w14:paraId="527E385E" w14:textId="77777777" w:rsidR="00165922" w:rsidRPr="00B2655A" w:rsidRDefault="00165922" w:rsidP="00B2655A">
      <w:pPr>
        <w:pStyle w:val="Heading2"/>
      </w:pPr>
      <w:bookmarkStart w:id="17" w:name="_Toc91246815"/>
      <w:r w:rsidRPr="00B2655A">
        <w:t>Organization</w:t>
      </w:r>
      <w:bookmarkEnd w:id="17"/>
    </w:p>
    <w:p w14:paraId="4F4561B0" w14:textId="77777777" w:rsidR="00165922" w:rsidRDefault="00165922" w:rsidP="00B2655A">
      <w:pPr>
        <w:pStyle w:val="Text"/>
      </w:pPr>
      <w:r>
        <w:t>Airbus Logistik GmbH (AL) is divided into Airbus Logistik Operations (ALO) and Airbus Logistik Administration (ALA). The accountabilities, scope and detailed organizational charts are described in the respective chapter of this document.</w:t>
      </w:r>
    </w:p>
    <w:p w14:paraId="33C17A39" w14:textId="77777777" w:rsidR="00165922" w:rsidRPr="00B2655A" w:rsidRDefault="00165922" w:rsidP="00B2655A">
      <w:pPr>
        <w:pStyle w:val="Heading2"/>
      </w:pPr>
      <w:r w:rsidRPr="00B2655A">
        <w:t xml:space="preserve"> </w:t>
      </w:r>
      <w:bookmarkStart w:id="18" w:name="_Toc83136653"/>
      <w:bookmarkStart w:id="19" w:name="_Toc91246816"/>
      <w:r w:rsidRPr="00B2655A">
        <w:t>List of warehouses</w:t>
      </w:r>
      <w:bookmarkEnd w:id="18"/>
      <w:bookmarkEnd w:id="19"/>
      <w:r w:rsidRPr="00B2655A">
        <w:t xml:space="preserve"> </w:t>
      </w:r>
    </w:p>
    <w:p w14:paraId="207ABC05" w14:textId="77777777" w:rsidR="00165922" w:rsidRPr="00B2655A" w:rsidRDefault="00165922" w:rsidP="00B2655A">
      <w:pPr>
        <w:pStyle w:val="Text"/>
      </w:pPr>
      <w:r w:rsidRPr="00B2655A">
        <w:t>The List of warehouses is managed in A10-AL Appendix A - §4</w:t>
      </w:r>
    </w:p>
    <w:p w14:paraId="1F8BC118" w14:textId="77777777" w:rsidR="00165922" w:rsidRPr="00B2655A" w:rsidRDefault="00165922" w:rsidP="00B2655A">
      <w:pPr>
        <w:pStyle w:val="Heading2"/>
      </w:pPr>
      <w:bookmarkStart w:id="20" w:name="_Toc83136654"/>
      <w:bookmarkStart w:id="21" w:name="_Toc91246817"/>
      <w:r w:rsidRPr="00B2655A">
        <w:t>Business Management System Role</w:t>
      </w:r>
      <w:bookmarkEnd w:id="20"/>
      <w:bookmarkEnd w:id="21"/>
    </w:p>
    <w:p w14:paraId="4F7B6ED0" w14:textId="77777777" w:rsidR="00165922" w:rsidRPr="00B2655A" w:rsidRDefault="00165922" w:rsidP="00B2655A">
      <w:pPr>
        <w:pStyle w:val="Text"/>
      </w:pPr>
      <w:r w:rsidRPr="00B2655A">
        <w:t>The Airbus Logistik GmbH processes are managed in the frame of the Airbus Business Management System (BMS) by a network of PMT (Process Management Teams) as part of FU.SD.03 process.</w:t>
      </w:r>
    </w:p>
    <w:p w14:paraId="4D570B23" w14:textId="77777777" w:rsidR="00165922" w:rsidRPr="00B2655A" w:rsidRDefault="00165922" w:rsidP="00B2655A">
      <w:pPr>
        <w:pStyle w:val="Text"/>
      </w:pPr>
      <w:r w:rsidRPr="00B2655A">
        <w:t>For a transition period operational documentation derived from the incumbent logistic service provider is maintained in a dedicated repository until changeover to Airbus BMS standards and upload into the corporate document system.</w:t>
      </w:r>
    </w:p>
    <w:p w14:paraId="1F5314EF" w14:textId="77777777" w:rsidR="00165922" w:rsidRPr="00B2655A" w:rsidRDefault="00165922" w:rsidP="00B2655A">
      <w:pPr>
        <w:pStyle w:val="Text"/>
      </w:pPr>
      <w:r w:rsidRPr="00B2655A">
        <w:t>The detailed link between Airbus BMS, local documentation and the repository is described in A10-AL Appendix A - §3.</w:t>
      </w:r>
    </w:p>
    <w:p w14:paraId="5156D8C9" w14:textId="77777777" w:rsidR="00165922" w:rsidRDefault="00165922" w:rsidP="00165922">
      <w:pPr>
        <w:pStyle w:val="Heading1"/>
        <w:spacing w:before="400"/>
      </w:pPr>
      <w:bookmarkStart w:id="22" w:name="_Toc66876228"/>
      <w:bookmarkStart w:id="23" w:name="_Toc83136655"/>
      <w:bookmarkStart w:id="24" w:name="_Toc91246818"/>
      <w:r>
        <w:lastRenderedPageBreak/>
        <w:t>Governance and Reporting</w:t>
      </w:r>
      <w:bookmarkEnd w:id="22"/>
      <w:bookmarkEnd w:id="23"/>
      <w:bookmarkEnd w:id="24"/>
    </w:p>
    <w:p w14:paraId="0BC76732" w14:textId="77777777" w:rsidR="00165922" w:rsidRDefault="00165922" w:rsidP="00B2655A">
      <w:pPr>
        <w:pStyle w:val="Text"/>
      </w:pPr>
      <w:r>
        <w:rPr>
          <w:color w:val="000000"/>
        </w:rPr>
        <w:t xml:space="preserve">The </w:t>
      </w:r>
      <w:r>
        <w:t xml:space="preserve">governance model selected by Airbus relies on the distinction between the management role and supervisory role. </w:t>
      </w:r>
    </w:p>
    <w:p w14:paraId="7BCEAA46" w14:textId="77777777" w:rsidR="00165922" w:rsidRDefault="00165922" w:rsidP="00B2655A">
      <w:pPr>
        <w:pStyle w:val="Text"/>
      </w:pPr>
      <w:r>
        <w:t>The management role is undertaken by the Executive Leadership Team, which is comprised of:</w:t>
      </w:r>
    </w:p>
    <w:p w14:paraId="426739B6" w14:textId="77777777" w:rsidR="00601100" w:rsidRDefault="00165922" w:rsidP="00B2655A">
      <w:pPr>
        <w:pStyle w:val="Enum-"/>
      </w:pPr>
      <w:r>
        <w:t>The Managing Director</w:t>
      </w:r>
      <w:r w:rsidRPr="00CE1ABA">
        <w:t xml:space="preserve"> of Airbus Logistik GmbH</w:t>
      </w:r>
    </w:p>
    <w:p w14:paraId="0D1DE5BE" w14:textId="77777777" w:rsidR="00165922" w:rsidRPr="00CE1ABA" w:rsidRDefault="00165922" w:rsidP="00601100">
      <w:pPr>
        <w:pStyle w:val="TextInd2"/>
        <w:spacing w:before="0" w:after="0"/>
      </w:pPr>
      <w:r>
        <w:t xml:space="preserve">The Managing Director of Airbus Logistik GmbH </w:t>
      </w:r>
      <w:r w:rsidRPr="00CE1ABA">
        <w:t xml:space="preserve">reports to </w:t>
      </w:r>
      <w:r>
        <w:t>the Board of Directors.</w:t>
      </w:r>
    </w:p>
    <w:p w14:paraId="4F036FB5" w14:textId="77777777" w:rsidR="00165922" w:rsidRPr="00CE1ABA" w:rsidRDefault="00165922" w:rsidP="00B2655A">
      <w:pPr>
        <w:pStyle w:val="Enum-"/>
      </w:pPr>
      <w:r>
        <w:t>ALA Business Manager covers</w:t>
      </w:r>
      <w:r w:rsidRPr="00CE1ABA">
        <w:t xml:space="preserve"> Finance,</w:t>
      </w:r>
      <w:r>
        <w:t xml:space="preserve"> </w:t>
      </w:r>
      <w:r w:rsidRPr="00CE1ABA">
        <w:t>Human Resour</w:t>
      </w:r>
      <w:r>
        <w:t>ces and central administration.</w:t>
      </w:r>
    </w:p>
    <w:p w14:paraId="51E149BF" w14:textId="77777777" w:rsidR="00165922" w:rsidRPr="00CE1ABA" w:rsidRDefault="00165922" w:rsidP="00B2655A">
      <w:pPr>
        <w:pStyle w:val="Enum-"/>
      </w:pPr>
      <w:r>
        <w:t>Head of Operations covers</w:t>
      </w:r>
      <w:r w:rsidRPr="00CE1ABA">
        <w:t xml:space="preserve"> all logistics operations, planning &amp; performance and</w:t>
      </w:r>
      <w:r>
        <w:t xml:space="preserve"> Quality.</w:t>
      </w:r>
    </w:p>
    <w:p w14:paraId="4AD6F9CE" w14:textId="77777777" w:rsidR="00165922" w:rsidRDefault="00165922" w:rsidP="00B2655A">
      <w:pPr>
        <w:pStyle w:val="Text"/>
        <w:rPr>
          <w:rFonts w:ascii="Calibri" w:eastAsia="Calibri" w:hAnsi="Calibri" w:cs="Calibri"/>
          <w:sz w:val="34"/>
          <w:szCs w:val="34"/>
        </w:rPr>
      </w:pPr>
      <w:r>
        <w:t>They are in charge of running the day-to-day activities of the company.</w:t>
      </w:r>
    </w:p>
    <w:p w14:paraId="343A3060" w14:textId="77777777" w:rsidR="00165922" w:rsidRDefault="00165922" w:rsidP="00B2655A">
      <w:pPr>
        <w:pStyle w:val="Text"/>
      </w:pPr>
      <w:r>
        <w:t>The supervisory role is undertaken by the Shareholders Committee which is composed of representatives from different Airbus Functions.</w:t>
      </w:r>
    </w:p>
    <w:p w14:paraId="375E92DD" w14:textId="77777777" w:rsidR="00165922" w:rsidRDefault="00165922" w:rsidP="00B2655A">
      <w:pPr>
        <w:pStyle w:val="Text"/>
      </w:pPr>
      <w:r>
        <w:t>Members of the Shareholders Committee are:</w:t>
      </w:r>
    </w:p>
    <w:p w14:paraId="423506C5" w14:textId="77777777" w:rsidR="00165922" w:rsidRDefault="00165922" w:rsidP="00601100">
      <w:pPr>
        <w:pStyle w:val="Enum-"/>
      </w:pPr>
      <w:r>
        <w:t>Dr. André Walter (Chairman), Speaker of the Board of Management of the Airbus Operations GmbH and Head of Hamburg Plant</w:t>
      </w:r>
    </w:p>
    <w:p w14:paraId="07518F48" w14:textId="77777777" w:rsidR="00165922" w:rsidRDefault="00165922" w:rsidP="00601100">
      <w:pPr>
        <w:pStyle w:val="Enum-"/>
      </w:pPr>
      <w:r>
        <w:t>Marco Wagner, HR Director for Airbus Operations GmbH and Head of HR Airbus Commercial Aircraft Germany</w:t>
      </w:r>
    </w:p>
    <w:p w14:paraId="5EF27D38" w14:textId="77777777" w:rsidR="00165922" w:rsidRDefault="00165922" w:rsidP="00601100">
      <w:pPr>
        <w:pStyle w:val="Enum-"/>
      </w:pPr>
      <w:r w:rsidRPr="009B6588">
        <w:rPr>
          <w:lang w:val="fr-FR"/>
        </w:rPr>
        <w:t xml:space="preserve">Jörg Klein, Financial Manager Airbus Ops. </w:t>
      </w:r>
      <w:r>
        <w:t>Germany (reporting to the CFO of Airbus Operations GmbH)</w:t>
      </w:r>
    </w:p>
    <w:p w14:paraId="17BAB2CD" w14:textId="77777777" w:rsidR="00165922" w:rsidRDefault="00165922" w:rsidP="00601100">
      <w:pPr>
        <w:pStyle w:val="Enum-"/>
      </w:pPr>
      <w:r>
        <w:t>Martin Böhler, Affiliates Corporate Governance</w:t>
      </w:r>
    </w:p>
    <w:p w14:paraId="706A13B3" w14:textId="77777777" w:rsidR="00165922" w:rsidRDefault="00165922" w:rsidP="00601100">
      <w:pPr>
        <w:pStyle w:val="Text"/>
      </w:pPr>
      <w:r>
        <w:t>The Shareholders Committee oversees and advises the Executive Leadership Team on strategic, financial and business topics comprising the overall Airbus Logistik GmbH business perimeter.</w:t>
      </w:r>
    </w:p>
    <w:p w14:paraId="3082A0D5" w14:textId="77777777" w:rsidR="00165922" w:rsidRDefault="00165922" w:rsidP="00601100">
      <w:pPr>
        <w:pStyle w:val="Text"/>
      </w:pPr>
      <w:r>
        <w:t>The Airbus Policy (A1043) of Corporate Governance for Subsidiaries is applicable to Airbus Logistik GmbH.</w:t>
      </w:r>
    </w:p>
    <w:p w14:paraId="1E60C6F3" w14:textId="77777777" w:rsidR="00165922" w:rsidRDefault="00165922" w:rsidP="00165922">
      <w:pPr>
        <w:pBdr>
          <w:top w:val="nil"/>
          <w:left w:val="nil"/>
          <w:bottom w:val="nil"/>
          <w:right w:val="nil"/>
          <w:between w:val="nil"/>
        </w:pBdr>
        <w:spacing w:before="240" w:after="120"/>
        <w:jc w:val="center"/>
      </w:pPr>
    </w:p>
    <w:p w14:paraId="01BD1B44" w14:textId="77777777" w:rsidR="00165922" w:rsidRPr="00601100" w:rsidRDefault="00165922" w:rsidP="00601100">
      <w:pPr>
        <w:pStyle w:val="Heading2"/>
      </w:pPr>
      <w:r>
        <w:br w:type="page"/>
      </w:r>
      <w:bookmarkStart w:id="25" w:name="_Toc66876229"/>
      <w:bookmarkStart w:id="26" w:name="_Toc83136656"/>
      <w:bookmarkStart w:id="27" w:name="_Toc91246819"/>
      <w:r w:rsidRPr="00601100">
        <w:lastRenderedPageBreak/>
        <w:t>Shareholders Committee for Airbus Logistik GmbH</w:t>
      </w:r>
      <w:bookmarkEnd w:id="25"/>
      <w:bookmarkEnd w:id="26"/>
      <w:bookmarkEnd w:id="27"/>
      <w:r w:rsidRPr="00601100">
        <w:t xml:space="preserve">  </w:t>
      </w:r>
    </w:p>
    <w:p w14:paraId="4ECBC204" w14:textId="77777777" w:rsidR="00165922" w:rsidRDefault="00165922" w:rsidP="00601100">
      <w:pPr>
        <w:pStyle w:val="Text"/>
      </w:pPr>
      <w:r>
        <w:t>Airbus Logistik GmbH is a wholly owned (100%) subsidiary of Airbus Operations GmbH.</w:t>
      </w:r>
    </w:p>
    <w:p w14:paraId="79DEE3C7" w14:textId="77777777" w:rsidR="00165922" w:rsidRDefault="00165922" w:rsidP="00601100">
      <w:pPr>
        <w:pStyle w:val="Text"/>
        <w:rPr>
          <w:strike/>
          <w:highlight w:val="magenta"/>
        </w:rPr>
      </w:pPr>
      <w:r>
        <w:t xml:space="preserve">Airbus Logistik GmbH is formally governed by a Board of Directors </w:t>
      </w:r>
    </w:p>
    <w:p w14:paraId="76D52F58" w14:textId="77777777" w:rsidR="00165922" w:rsidRDefault="00165922" w:rsidP="00601100">
      <w:pPr>
        <w:pStyle w:val="Text"/>
      </w:pPr>
      <w:r>
        <w:t>The overall business perimeter of Airbus Logistik GmbH is supervised/advised by a Shareholder Committee, under the leadership of the OA Plant and Industrial Site Hamburg. This Committee has no formal legal role but acts as a kind of adviso</w:t>
      </w:r>
      <w:r>
        <w:rPr>
          <w:color w:val="000000"/>
        </w:rPr>
        <w:t>ry committee. Meetings of this Shareholder Committee are planned to be held three to four times a year.</w:t>
      </w:r>
    </w:p>
    <w:p w14:paraId="6B862C17" w14:textId="77777777" w:rsidR="00165922" w:rsidRDefault="00165922" w:rsidP="00601100">
      <w:pPr>
        <w:pStyle w:val="Text"/>
        <w:rPr>
          <w:color w:val="000000"/>
        </w:rPr>
      </w:pPr>
      <w:r>
        <w:rPr>
          <w:color w:val="000000"/>
        </w:rPr>
        <w:t>The main matters of the Shareholder Committee are, among other things, the budget, the five-year investment plan and major investment decisions.</w:t>
      </w:r>
    </w:p>
    <w:p w14:paraId="15566891" w14:textId="77777777" w:rsidR="00165922" w:rsidRPr="00601100" w:rsidRDefault="00165922" w:rsidP="00601100">
      <w:pPr>
        <w:pStyle w:val="Heading2"/>
      </w:pPr>
      <w:bookmarkStart w:id="28" w:name="_Toc66876230"/>
      <w:bookmarkStart w:id="29" w:name="_Toc83136657"/>
      <w:bookmarkStart w:id="30" w:name="_Toc91246820"/>
      <w:r w:rsidRPr="00601100">
        <w:t>Airbus Logistik GmbH Executive Leadership Team</w:t>
      </w:r>
      <w:bookmarkEnd w:id="28"/>
      <w:bookmarkEnd w:id="29"/>
      <w:bookmarkEnd w:id="30"/>
    </w:p>
    <w:p w14:paraId="2EF6400B" w14:textId="77777777" w:rsidR="00165922" w:rsidRDefault="00165922" w:rsidP="00601100">
      <w:pPr>
        <w:pStyle w:val="Text"/>
      </w:pPr>
      <w:r>
        <w:t xml:space="preserve">The Executive Leadership Team is responsible for managing the operations of the Airbus Logistik GmbH businesses. </w:t>
      </w:r>
    </w:p>
    <w:p w14:paraId="3803B6C5" w14:textId="77777777" w:rsidR="00165922" w:rsidRDefault="00165922" w:rsidP="00601100">
      <w:pPr>
        <w:pStyle w:val="Text"/>
      </w:pPr>
      <w:r>
        <w:t>They must cascade decisions from the Shareholder Committee down to the businesses and functions they lead.</w:t>
      </w:r>
    </w:p>
    <w:p w14:paraId="01877611" w14:textId="77777777" w:rsidR="00165922" w:rsidRPr="00601100" w:rsidRDefault="00165922" w:rsidP="00601100">
      <w:pPr>
        <w:pStyle w:val="Heading2"/>
      </w:pPr>
      <w:bookmarkStart w:id="31" w:name="_Toc66876231"/>
      <w:bookmarkStart w:id="32" w:name="_Toc83136658"/>
      <w:bookmarkStart w:id="33" w:name="_Toc91246821"/>
      <w:r w:rsidRPr="00601100">
        <w:t>Airbus POA Governance and Reporting</w:t>
      </w:r>
      <w:bookmarkEnd w:id="31"/>
      <w:bookmarkEnd w:id="32"/>
      <w:bookmarkEnd w:id="33"/>
    </w:p>
    <w:p w14:paraId="44C91D21" w14:textId="77777777" w:rsidR="00165922" w:rsidRDefault="00165922" w:rsidP="00165922">
      <w:pPr>
        <w:pStyle w:val="Text"/>
        <w:jc w:val="left"/>
      </w:pPr>
      <w:r w:rsidRPr="0044669C">
        <w:t>Link</w:t>
      </w:r>
      <w:r>
        <w:t>s</w:t>
      </w:r>
      <w:r w:rsidRPr="0044669C">
        <w:t xml:space="preserve"> between </w:t>
      </w:r>
      <w:r>
        <w:t>Airbus Logistik GmbH</w:t>
      </w:r>
      <w:r w:rsidRPr="0044669C">
        <w:t xml:space="preserve"> and </w:t>
      </w:r>
      <w:r>
        <w:t>Airbus Logistics &amp; Transport (OTT)</w:t>
      </w:r>
      <w:r w:rsidRPr="0044669C">
        <w:t xml:space="preserve"> </w:t>
      </w:r>
      <w:r>
        <w:t>and organization /Airbus Quality organization</w:t>
      </w:r>
      <w:r w:rsidRPr="0044669C">
        <w:t xml:space="preserve"> in Airbus SAS</w:t>
      </w:r>
      <w:r>
        <w:t>.</w:t>
      </w:r>
    </w:p>
    <w:p w14:paraId="726F423E" w14:textId="77777777" w:rsidR="00165922" w:rsidRDefault="00165922" w:rsidP="00165922">
      <w:pPr>
        <w:pStyle w:val="Text"/>
        <w:jc w:val="left"/>
      </w:pPr>
      <w:r>
        <w:rPr>
          <w:noProof/>
          <w:lang w:val="fr-FR" w:eastAsia="fr-FR"/>
        </w:rPr>
        <w:drawing>
          <wp:inline distT="0" distB="0" distL="0" distR="0" wp14:anchorId="015BFD4D" wp14:editId="4111124B">
            <wp:extent cx="5562600" cy="3077699"/>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6790" cy="3085550"/>
                    </a:xfrm>
                    <a:prstGeom prst="rect">
                      <a:avLst/>
                    </a:prstGeom>
                  </pic:spPr>
                </pic:pic>
              </a:graphicData>
            </a:graphic>
          </wp:inline>
        </w:drawing>
      </w:r>
    </w:p>
    <w:p w14:paraId="314D463A" w14:textId="77777777" w:rsidR="00165922" w:rsidRDefault="00165922" w:rsidP="00165922">
      <w:pPr>
        <w:pStyle w:val="Text"/>
        <w:spacing w:before="0" w:after="0"/>
        <w:jc w:val="left"/>
        <w:rPr>
          <w:i/>
          <w:noProof/>
          <w:sz w:val="14"/>
          <w:lang w:val="en-GB" w:eastAsia="fr-FR"/>
        </w:rPr>
      </w:pPr>
    </w:p>
    <w:p w14:paraId="7C8BE2BA" w14:textId="77777777" w:rsidR="00165922" w:rsidRDefault="00165922" w:rsidP="00165922">
      <w:pPr>
        <w:pStyle w:val="Text"/>
        <w:spacing w:before="0" w:after="0"/>
        <w:jc w:val="left"/>
        <w:rPr>
          <w:i/>
          <w:noProof/>
          <w:sz w:val="14"/>
          <w:lang w:val="en-GB" w:eastAsia="fr-FR"/>
        </w:rPr>
      </w:pPr>
      <w:r w:rsidRPr="0006421B">
        <w:rPr>
          <w:i/>
          <w:noProof/>
          <w:sz w:val="14"/>
          <w:lang w:val="en-GB" w:eastAsia="fr-FR"/>
        </w:rPr>
        <w:t>F4 = EASA Form 4</w:t>
      </w:r>
    </w:p>
    <w:p w14:paraId="1D85FA99" w14:textId="77777777" w:rsidR="00165922" w:rsidRPr="0006421B" w:rsidRDefault="00165922" w:rsidP="00165922">
      <w:pPr>
        <w:pStyle w:val="Text"/>
        <w:spacing w:before="0" w:after="0"/>
        <w:jc w:val="left"/>
        <w:rPr>
          <w:i/>
          <w:noProof/>
          <w:sz w:val="14"/>
          <w:lang w:val="en-GB" w:eastAsia="fr-FR"/>
        </w:rPr>
      </w:pPr>
      <w:r w:rsidRPr="0006421B">
        <w:rPr>
          <w:i/>
          <w:noProof/>
          <w:sz w:val="14"/>
          <w:lang w:val="en-GB" w:eastAsia="fr-FR"/>
        </w:rPr>
        <w:t>ALOQ = Airbus Logistik GmbH Quality Organization</w:t>
      </w:r>
    </w:p>
    <w:p w14:paraId="37EB9154" w14:textId="77777777" w:rsidR="00165922" w:rsidRDefault="00165922" w:rsidP="00601100">
      <w:pPr>
        <w:pStyle w:val="Text"/>
      </w:pPr>
      <w:r>
        <w:lastRenderedPageBreak/>
        <w:t xml:space="preserve">As a permanent reminder, please note that all Organization charts presented in this document are only valid as of the publication date (see cover). The actual Airbus reference for Organization charts is </w:t>
      </w:r>
      <w:r w:rsidRPr="00746FBD">
        <w:t>the “Org Chart View” software in MyPulse (select</w:t>
      </w:r>
      <w:r>
        <w:t xml:space="preserve"> "Other Airbus"), accessible from the Airbus Intranet portal (Hub). Only a change in the organization structure will lead to an update of the document.</w:t>
      </w:r>
    </w:p>
    <w:p w14:paraId="633323DF" w14:textId="77777777" w:rsidR="00165922" w:rsidRPr="009E1F09" w:rsidRDefault="00165922" w:rsidP="00601100">
      <w:pPr>
        <w:pStyle w:val="Text"/>
        <w:rPr>
          <w:b/>
        </w:rPr>
      </w:pPr>
      <w:r w:rsidRPr="009E1F09">
        <w:rPr>
          <w:b/>
        </w:rPr>
        <w:t>POA Responsibilities</w:t>
      </w:r>
    </w:p>
    <w:p w14:paraId="3BF4127B" w14:textId="77777777" w:rsidR="00165922" w:rsidRDefault="00165922" w:rsidP="00601100">
      <w:pPr>
        <w:pStyle w:val="Text"/>
      </w:pPr>
      <w:r>
        <w:t xml:space="preserve">The </w:t>
      </w:r>
      <w:r w:rsidRPr="0044669C">
        <w:t xml:space="preserve">Head of Airbus </w:t>
      </w:r>
      <w:r>
        <w:t>Logistics &amp; Transport (OTT)</w:t>
      </w:r>
      <w:r w:rsidRPr="0044669C">
        <w:t xml:space="preserve"> </w:t>
      </w:r>
      <w:r>
        <w:t xml:space="preserve">has </w:t>
      </w:r>
      <w:r w:rsidRPr="0044669C">
        <w:t>deleg</w:t>
      </w:r>
      <w:r>
        <w:t xml:space="preserve">ated his POA responsibilities to </w:t>
      </w:r>
      <w:r w:rsidRPr="0044669C">
        <w:t xml:space="preserve">Airbus </w:t>
      </w:r>
      <w:r>
        <w:t xml:space="preserve">Logistik GmbH Head of Operations (ALO) </w:t>
      </w:r>
      <w:r w:rsidRPr="0044669C">
        <w:t xml:space="preserve">through an </w:t>
      </w:r>
      <w:r w:rsidRPr="002138F3">
        <w:t>Airbus Form 4</w:t>
      </w:r>
      <w:r w:rsidRPr="0044669C">
        <w:t xml:space="preserve"> as per A30 (POM) chapter 3.2.</w:t>
      </w:r>
    </w:p>
    <w:p w14:paraId="1D75C4D0" w14:textId="77777777" w:rsidR="00165922" w:rsidRPr="00195B81" w:rsidRDefault="00165922" w:rsidP="00601100">
      <w:pPr>
        <w:pStyle w:val="Text"/>
        <w:rPr>
          <w:b/>
        </w:rPr>
      </w:pPr>
      <w:r w:rsidRPr="00195B81">
        <w:rPr>
          <w:b/>
        </w:rPr>
        <w:t>Quality Reporting</w:t>
      </w:r>
    </w:p>
    <w:p w14:paraId="4A0C2805" w14:textId="77777777" w:rsidR="00165922" w:rsidRDefault="00165922" w:rsidP="00601100">
      <w:pPr>
        <w:pStyle w:val="Text"/>
      </w:pPr>
      <w:r w:rsidRPr="0044669C">
        <w:t xml:space="preserve">The POA independent monitoring of the POA in Airbus </w:t>
      </w:r>
      <w:r>
        <w:t xml:space="preserve">Logistik GmbH </w:t>
      </w:r>
      <w:r w:rsidRPr="0044669C">
        <w:t>is managed by the Head of Quality</w:t>
      </w:r>
      <w:r>
        <w:t xml:space="preserve">/Safety/Health/Environment </w:t>
      </w:r>
      <w:r w:rsidRPr="0044669C">
        <w:t xml:space="preserve">in Airbus </w:t>
      </w:r>
      <w:r>
        <w:t>Logistik GmbH (ALO</w:t>
      </w:r>
      <w:r w:rsidRPr="0044669C">
        <w:t>Q), reporting functionally (</w:t>
      </w:r>
      <w:r>
        <w:t>business</w:t>
      </w:r>
      <w:r w:rsidRPr="0044669C">
        <w:t xml:space="preserve"> link) to the Head of </w:t>
      </w:r>
      <w:r>
        <w:t xml:space="preserve">Logistics </w:t>
      </w:r>
      <w:r w:rsidRPr="0044669C">
        <w:t>Quality in Airbus SAS (Q</w:t>
      </w:r>
      <w:r>
        <w:t>MTL</w:t>
      </w:r>
      <w:r w:rsidRPr="0044669C">
        <w:t>).</w:t>
      </w:r>
    </w:p>
    <w:p w14:paraId="4F681418" w14:textId="77777777" w:rsidR="00165922" w:rsidRDefault="00165922" w:rsidP="00601100">
      <w:pPr>
        <w:pStyle w:val="Text"/>
      </w:pPr>
      <w:r>
        <w:t xml:space="preserve">The Head of Logistics </w:t>
      </w:r>
      <w:r w:rsidRPr="0044669C">
        <w:t xml:space="preserve">Quality in Airbus SAS </w:t>
      </w:r>
      <w:r>
        <w:t>(QMTL)</w:t>
      </w:r>
      <w:r w:rsidRPr="0015125F">
        <w:t xml:space="preserve"> reports operationally to the POA Quality Manager (Q</w:t>
      </w:r>
      <w:r>
        <w:t>MT)</w:t>
      </w:r>
      <w:r w:rsidRPr="0015125F">
        <w:t xml:space="preserve"> as per A30, chapter 6.1.2. </w:t>
      </w:r>
    </w:p>
    <w:p w14:paraId="66D7B31C" w14:textId="77777777" w:rsidR="00165922" w:rsidRPr="00001592" w:rsidRDefault="00165922" w:rsidP="00601100">
      <w:pPr>
        <w:pStyle w:val="Text"/>
      </w:pPr>
      <w:r w:rsidRPr="00001592">
        <w:t xml:space="preserve">Organization and way of working between QMTL and ALOQ are described in the SLA </w:t>
      </w:r>
      <w:r>
        <w:t>ALOQ-QMTL Ref.: CT2102432v1.</w:t>
      </w:r>
    </w:p>
    <w:p w14:paraId="7BFF2391" w14:textId="77777777" w:rsidR="00165922" w:rsidRPr="00601100" w:rsidRDefault="00165922" w:rsidP="00601100">
      <w:pPr>
        <w:pStyle w:val="Heading2"/>
      </w:pPr>
      <w:bookmarkStart w:id="34" w:name="_Toc66876232"/>
      <w:bookmarkStart w:id="35" w:name="_Toc83136659"/>
      <w:bookmarkStart w:id="36" w:name="_Toc91246822"/>
      <w:r w:rsidRPr="00601100">
        <w:t>Airbus Logistic GmbH – Quality Organization (ALOQ)</w:t>
      </w:r>
      <w:bookmarkEnd w:id="34"/>
      <w:bookmarkEnd w:id="35"/>
      <w:bookmarkEnd w:id="36"/>
    </w:p>
    <w:p w14:paraId="06046F2F" w14:textId="77777777" w:rsidR="00165922" w:rsidRDefault="00165922" w:rsidP="00601100">
      <w:pPr>
        <w:pStyle w:val="Enum"/>
      </w:pPr>
      <w:r>
        <w:t>Limited organization to secure full adherence to Airbus system</w:t>
      </w:r>
    </w:p>
    <w:p w14:paraId="732A1B23" w14:textId="77777777" w:rsidR="00165922" w:rsidRDefault="00165922" w:rsidP="00601100">
      <w:pPr>
        <w:pStyle w:val="Enum"/>
      </w:pPr>
      <w:r>
        <w:t>Independent Airbus organization using the Airbus Quality System</w:t>
      </w:r>
    </w:p>
    <w:p w14:paraId="31600F58" w14:textId="77777777" w:rsidR="00165922" w:rsidRDefault="00165922" w:rsidP="00165922">
      <w:pPr>
        <w:pBdr>
          <w:top w:val="nil"/>
          <w:left w:val="nil"/>
          <w:bottom w:val="nil"/>
          <w:right w:val="nil"/>
          <w:between w:val="nil"/>
        </w:pBdr>
        <w:spacing w:before="240" w:after="120"/>
        <w:ind w:left="-540"/>
      </w:pPr>
      <w:r>
        <w:rPr>
          <w:noProof/>
          <w:lang w:val="fr-FR" w:eastAsia="fr-FR"/>
        </w:rPr>
        <mc:AlternateContent>
          <mc:Choice Requires="wpg">
            <w:drawing>
              <wp:inline distT="114300" distB="114300" distL="114300" distR="114300" wp14:anchorId="46F79E3D" wp14:editId="247E6B0B">
                <wp:extent cx="6781218" cy="3488691"/>
                <wp:effectExtent l="0" t="0" r="0" b="0"/>
                <wp:docPr id="7" name="Gruppieren 6"/>
                <wp:cNvGraphicFramePr/>
                <a:graphic xmlns:a="http://schemas.openxmlformats.org/drawingml/2006/main">
                  <a:graphicData uri="http://schemas.microsoft.com/office/word/2010/wordprocessingGroup">
                    <wpg:wgp>
                      <wpg:cNvGrpSpPr/>
                      <wpg:grpSpPr>
                        <a:xfrm>
                          <a:off x="0" y="0"/>
                          <a:ext cx="6781218" cy="3488691"/>
                          <a:chOff x="-98475" y="185775"/>
                          <a:chExt cx="6581718" cy="3325745"/>
                        </a:xfrm>
                      </wpg:grpSpPr>
                      <wps:wsp>
                        <wps:cNvPr id="8" name="Rectangle 1"/>
                        <wps:cNvSpPr/>
                        <wps:spPr>
                          <a:xfrm>
                            <a:off x="1963050" y="530825"/>
                            <a:ext cx="1314900" cy="397200"/>
                          </a:xfrm>
                          <a:prstGeom prst="rect">
                            <a:avLst/>
                          </a:prstGeom>
                          <a:solidFill>
                            <a:srgbClr val="0EA8BD"/>
                          </a:solidFill>
                          <a:ln w="9525" cap="flat" cmpd="sng">
                            <a:solidFill>
                              <a:srgbClr val="000000"/>
                            </a:solidFill>
                            <a:prstDash val="solid"/>
                            <a:round/>
                            <a:headEnd type="none" w="sm" len="sm"/>
                            <a:tailEnd type="none" w="sm" len="sm"/>
                          </a:ln>
                        </wps:spPr>
                        <wps:txbx>
                          <w:txbxContent>
                            <w:p w14:paraId="2FA9322F" w14:textId="77777777" w:rsidR="00F417F4" w:rsidRDefault="00F417F4" w:rsidP="00165922">
                              <w:pPr>
                                <w:jc w:val="center"/>
                                <w:textDirection w:val="btLr"/>
                              </w:pPr>
                              <w:r>
                                <w:rPr>
                                  <w:b/>
                                  <w:color w:val="FFFFFF"/>
                                  <w:sz w:val="16"/>
                                </w:rPr>
                                <w:t>Airbus Logistik GmbH</w:t>
                              </w:r>
                            </w:p>
                            <w:p w14:paraId="08F7094C" w14:textId="77777777" w:rsidR="00F417F4" w:rsidRDefault="00F417F4" w:rsidP="00165922">
                              <w:pPr>
                                <w:jc w:val="center"/>
                                <w:textDirection w:val="btLr"/>
                              </w:pPr>
                              <w:r>
                                <w:rPr>
                                  <w:b/>
                                  <w:color w:val="FFFFFF"/>
                                  <w:sz w:val="16"/>
                                </w:rPr>
                                <w:t>ALOQ</w:t>
                              </w:r>
                            </w:p>
                            <w:p w14:paraId="082C6262" w14:textId="77777777" w:rsidR="00F417F4" w:rsidRDefault="00F417F4" w:rsidP="00165922">
                              <w:pPr>
                                <w:jc w:val="center"/>
                                <w:textDirection w:val="btLr"/>
                              </w:pPr>
                              <w:r>
                                <w:rPr>
                                  <w:b/>
                                  <w:color w:val="FFFFFF"/>
                                  <w:sz w:val="16"/>
                                </w:rPr>
                                <w:t>QSHE</w:t>
                              </w:r>
                            </w:p>
                          </w:txbxContent>
                        </wps:txbx>
                        <wps:bodyPr spcFirstLastPara="1" wrap="square" lIns="91425" tIns="91425" rIns="91425" bIns="91425" anchor="ctr" anchorCtr="0">
                          <a:noAutofit/>
                        </wps:bodyPr>
                      </wps:wsp>
                      <wps:wsp>
                        <wps:cNvPr id="9" name="Zone de texte 2"/>
                        <wps:cNvSpPr txBox="1"/>
                        <wps:spPr>
                          <a:xfrm>
                            <a:off x="148088" y="1451727"/>
                            <a:ext cx="1082226" cy="327461"/>
                          </a:xfrm>
                          <a:prstGeom prst="rect">
                            <a:avLst/>
                          </a:prstGeom>
                          <a:noFill/>
                          <a:ln>
                            <a:noFill/>
                          </a:ln>
                        </wps:spPr>
                        <wps:txbx>
                          <w:txbxContent>
                            <w:p w14:paraId="5229D6F6" w14:textId="77777777" w:rsidR="00F417F4" w:rsidRDefault="00F417F4" w:rsidP="00165922">
                              <w:pPr>
                                <w:jc w:val="left"/>
                                <w:textDirection w:val="btLr"/>
                              </w:pPr>
                              <w:r>
                                <w:rPr>
                                  <w:b/>
                                  <w:color w:val="000000"/>
                                </w:rPr>
                                <w:t>Quality Mgt.</w:t>
                              </w:r>
                            </w:p>
                          </w:txbxContent>
                        </wps:txbx>
                        <wps:bodyPr spcFirstLastPara="1" wrap="square" lIns="91425" tIns="91425" rIns="91425" bIns="91425" anchor="t" anchorCtr="0">
                          <a:spAutoFit/>
                        </wps:bodyPr>
                      </wps:wsp>
                      <wps:wsp>
                        <wps:cNvPr id="13" name="Zone de texte 3"/>
                        <wps:cNvSpPr txBox="1"/>
                        <wps:spPr>
                          <a:xfrm>
                            <a:off x="2222329" y="1414181"/>
                            <a:ext cx="1081610" cy="480612"/>
                          </a:xfrm>
                          <a:prstGeom prst="rect">
                            <a:avLst/>
                          </a:prstGeom>
                          <a:noFill/>
                          <a:ln>
                            <a:noFill/>
                          </a:ln>
                        </wps:spPr>
                        <wps:txbx>
                          <w:txbxContent>
                            <w:p w14:paraId="701F01A7" w14:textId="77777777" w:rsidR="00F417F4" w:rsidRDefault="00F417F4" w:rsidP="00165922">
                              <w:pPr>
                                <w:jc w:val="center"/>
                                <w:textDirection w:val="btLr"/>
                              </w:pPr>
                              <w:r>
                                <w:rPr>
                                  <w:b/>
                                  <w:color w:val="000000"/>
                                </w:rPr>
                                <w:t>Operational</w:t>
                              </w:r>
                            </w:p>
                            <w:p w14:paraId="708F5183" w14:textId="77777777" w:rsidR="00F417F4" w:rsidRDefault="00F417F4" w:rsidP="00165922">
                              <w:pPr>
                                <w:jc w:val="center"/>
                                <w:textDirection w:val="btLr"/>
                              </w:pPr>
                              <w:r>
                                <w:rPr>
                                  <w:b/>
                                  <w:color w:val="000000"/>
                                </w:rPr>
                                <w:t>Quality</w:t>
                              </w:r>
                            </w:p>
                          </w:txbxContent>
                        </wps:txbx>
                        <wps:bodyPr spcFirstLastPara="1" wrap="square" lIns="91425" tIns="91425" rIns="91425" bIns="91425" anchor="t" anchorCtr="0">
                          <a:spAutoFit/>
                        </wps:bodyPr>
                      </wps:wsp>
                      <wps:wsp>
                        <wps:cNvPr id="14" name="Zone de texte 4"/>
                        <wps:cNvSpPr txBox="1"/>
                        <wps:spPr>
                          <a:xfrm>
                            <a:off x="4366815" y="1372310"/>
                            <a:ext cx="1314578" cy="480612"/>
                          </a:xfrm>
                          <a:prstGeom prst="rect">
                            <a:avLst/>
                          </a:prstGeom>
                          <a:noFill/>
                          <a:ln>
                            <a:noFill/>
                          </a:ln>
                        </wps:spPr>
                        <wps:txbx>
                          <w:txbxContent>
                            <w:p w14:paraId="68290291" w14:textId="77777777" w:rsidR="00F417F4" w:rsidRDefault="00F417F4" w:rsidP="00165922">
                              <w:pPr>
                                <w:jc w:val="center"/>
                                <w:textDirection w:val="btLr"/>
                              </w:pPr>
                              <w:r>
                                <w:rPr>
                                  <w:b/>
                                  <w:color w:val="000000"/>
                                </w:rPr>
                                <w:t>Health &amp; Safety, Environment</w:t>
                              </w:r>
                            </w:p>
                          </w:txbxContent>
                        </wps:txbx>
                        <wps:bodyPr spcFirstLastPara="1" wrap="square" lIns="91425" tIns="91425" rIns="91425" bIns="91425" anchor="t" anchorCtr="0">
                          <a:spAutoFit/>
                        </wps:bodyPr>
                      </wps:wsp>
                      <wps:wsp>
                        <wps:cNvPr id="26" name="Zone de texte 5"/>
                        <wps:cNvSpPr txBox="1"/>
                        <wps:spPr>
                          <a:xfrm>
                            <a:off x="-98475" y="1765140"/>
                            <a:ext cx="1868649" cy="1746380"/>
                          </a:xfrm>
                          <a:prstGeom prst="rect">
                            <a:avLst/>
                          </a:prstGeom>
                          <a:noFill/>
                          <a:ln>
                            <a:noFill/>
                          </a:ln>
                        </wps:spPr>
                        <wps:txbx>
                          <w:txbxContent>
                            <w:p w14:paraId="26E47DA7" w14:textId="77777777" w:rsidR="00F417F4" w:rsidRPr="009B6588" w:rsidRDefault="00F417F4" w:rsidP="00165922">
                              <w:pPr>
                                <w:ind w:left="270" w:firstLine="120"/>
                                <w:jc w:val="left"/>
                                <w:textDirection w:val="btLr"/>
                              </w:pPr>
                              <w:r w:rsidRPr="009B6588">
                                <w:rPr>
                                  <w:rFonts w:ascii="Calibri" w:eastAsia="Calibri" w:hAnsi="Calibri" w:cs="Calibri"/>
                                  <w:color w:val="000000"/>
                                  <w:sz w:val="16"/>
                                </w:rPr>
                                <w:t>A10-Airbus Logistik</w:t>
                              </w:r>
                            </w:p>
                            <w:p w14:paraId="26B52552" w14:textId="77777777" w:rsidR="00F417F4" w:rsidRPr="009B6588" w:rsidRDefault="00F417F4" w:rsidP="00165922">
                              <w:pPr>
                                <w:ind w:left="270" w:firstLine="120"/>
                                <w:jc w:val="left"/>
                                <w:textDirection w:val="btLr"/>
                                <w:rPr>
                                  <w:rFonts w:ascii="Calibri" w:eastAsia="Calibri" w:hAnsi="Calibri" w:cs="Calibri"/>
                                  <w:color w:val="000000"/>
                                  <w:sz w:val="16"/>
                                </w:rPr>
                              </w:pPr>
                              <w:r w:rsidRPr="009B6588">
                                <w:rPr>
                                  <w:rFonts w:ascii="Calibri" w:eastAsia="Calibri" w:hAnsi="Calibri" w:cs="Calibri"/>
                                  <w:color w:val="000000"/>
                                  <w:sz w:val="16"/>
                                </w:rPr>
                                <w:t>Adapting Kühne+Nagel QMS</w:t>
                              </w:r>
                            </w:p>
                            <w:p w14:paraId="0E65705E" w14:textId="77777777" w:rsidR="00F417F4" w:rsidRDefault="00F417F4" w:rsidP="00165922">
                              <w:pPr>
                                <w:ind w:left="270" w:firstLine="120"/>
                                <w:jc w:val="left"/>
                                <w:textDirection w:val="btLr"/>
                              </w:pPr>
                              <w:r>
                                <w:rPr>
                                  <w:rFonts w:ascii="Calibri" w:eastAsia="Calibri" w:hAnsi="Calibri" w:cs="Calibri"/>
                                  <w:color w:val="000000"/>
                                  <w:sz w:val="16"/>
                                </w:rPr>
                                <w:t>to Airbus</w:t>
                              </w:r>
                            </w:p>
                            <w:p w14:paraId="649474C0" w14:textId="77777777" w:rsidR="00F417F4" w:rsidRDefault="00F417F4" w:rsidP="00165922">
                              <w:pPr>
                                <w:ind w:left="270" w:firstLine="120"/>
                                <w:jc w:val="left"/>
                                <w:textDirection w:val="btLr"/>
                                <w:rPr>
                                  <w:rFonts w:ascii="Calibri" w:eastAsia="Calibri" w:hAnsi="Calibri" w:cs="Calibri"/>
                                  <w:color w:val="000000"/>
                                  <w:sz w:val="16"/>
                                  <w:lang w:val="en-GB"/>
                                </w:rPr>
                              </w:pPr>
                              <w:r w:rsidRPr="0006421B">
                                <w:rPr>
                                  <w:rFonts w:ascii="Calibri" w:eastAsia="Calibri" w:hAnsi="Calibri" w:cs="Calibri"/>
                                  <w:color w:val="000000"/>
                                  <w:sz w:val="16"/>
                                  <w:lang w:val="en-GB"/>
                                </w:rPr>
                                <w:t>Quality Key Performance I</w:t>
                              </w:r>
                              <w:r>
                                <w:rPr>
                                  <w:rFonts w:ascii="Calibri" w:eastAsia="Calibri" w:hAnsi="Calibri" w:cs="Calibri"/>
                                  <w:color w:val="000000"/>
                                  <w:sz w:val="16"/>
                                  <w:lang w:val="en-GB"/>
                                </w:rPr>
                                <w:t>ndicator</w:t>
                              </w:r>
                            </w:p>
                            <w:p w14:paraId="2E4FE934" w14:textId="77777777" w:rsidR="00F417F4" w:rsidRPr="009B6588" w:rsidRDefault="00F417F4" w:rsidP="00165922">
                              <w:pPr>
                                <w:ind w:left="270" w:firstLine="120"/>
                                <w:jc w:val="left"/>
                                <w:textDirection w:val="btLr"/>
                              </w:pPr>
                              <w:r w:rsidRPr="009B6588">
                                <w:rPr>
                                  <w:rFonts w:ascii="Calibri" w:eastAsia="Calibri" w:hAnsi="Calibri" w:cs="Calibri"/>
                                  <w:color w:val="000000"/>
                                  <w:sz w:val="16"/>
                                </w:rPr>
                                <w:t>(KPI)</w:t>
                              </w:r>
                            </w:p>
                            <w:p w14:paraId="4AB2489B"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Auditor</w:t>
                              </w:r>
                            </w:p>
                            <w:p w14:paraId="34983E8C"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QA</w:t>
                              </w:r>
                              <w:r>
                                <w:rPr>
                                  <w:rFonts w:ascii="Calibri" w:eastAsia="Calibri" w:hAnsi="Calibri" w:cs="Calibri"/>
                                  <w:color w:val="000000"/>
                                  <w:sz w:val="16"/>
                                  <w:lang w:val="fr-FR"/>
                                </w:rPr>
                                <w:t>/WA</w:t>
                              </w:r>
                              <w:r w:rsidRPr="00850E04">
                                <w:rPr>
                                  <w:rFonts w:ascii="Calibri" w:eastAsia="Calibri" w:hAnsi="Calibri" w:cs="Calibri"/>
                                  <w:color w:val="000000"/>
                                  <w:sz w:val="16"/>
                                  <w:lang w:val="fr-FR"/>
                                </w:rPr>
                                <w:t xml:space="preserve"> management</w:t>
                              </w:r>
                            </w:p>
                            <w:p w14:paraId="4FA44B56"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Documentation mgt.</w:t>
                              </w:r>
                            </w:p>
                            <w:p w14:paraId="6CEB1135" w14:textId="77777777"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Tools &amp; Standards (8D/Practical</w:t>
                              </w:r>
                            </w:p>
                            <w:p w14:paraId="11001ED6" w14:textId="77777777" w:rsidR="00F417F4" w:rsidRDefault="00F417F4" w:rsidP="00165922">
                              <w:pPr>
                                <w:ind w:left="270" w:firstLine="120"/>
                                <w:jc w:val="left"/>
                                <w:textDirection w:val="btLr"/>
                              </w:pPr>
                              <w:r>
                                <w:rPr>
                                  <w:rFonts w:ascii="Calibri" w:eastAsia="Calibri" w:hAnsi="Calibri" w:cs="Calibri"/>
                                  <w:color w:val="000000"/>
                                  <w:sz w:val="16"/>
                                </w:rPr>
                                <w:t>Problem Solving (PPS))</w:t>
                              </w:r>
                            </w:p>
                            <w:p w14:paraId="4CAB9F87" w14:textId="77777777" w:rsidR="00F417F4" w:rsidRDefault="00F417F4" w:rsidP="00165922">
                              <w:pPr>
                                <w:ind w:left="270" w:firstLine="120"/>
                                <w:jc w:val="left"/>
                                <w:textDirection w:val="btLr"/>
                              </w:pPr>
                              <w:r>
                                <w:rPr>
                                  <w:rFonts w:ascii="Calibri" w:eastAsia="Calibri" w:hAnsi="Calibri" w:cs="Calibri"/>
                                  <w:color w:val="000000"/>
                                  <w:sz w:val="16"/>
                                </w:rPr>
                                <w:t>Compliance to Requirements (POA)</w:t>
                              </w:r>
                            </w:p>
                            <w:p w14:paraId="6F13E930" w14:textId="77777777" w:rsidR="00F417F4" w:rsidRDefault="00F417F4" w:rsidP="00165922">
                              <w:pPr>
                                <w:ind w:left="270" w:firstLine="120"/>
                                <w:jc w:val="left"/>
                                <w:textDirection w:val="btLr"/>
                              </w:pPr>
                              <w:r>
                                <w:rPr>
                                  <w:rFonts w:ascii="Calibri" w:eastAsia="Calibri" w:hAnsi="Calibri" w:cs="Calibri"/>
                                  <w:color w:val="000000"/>
                                  <w:sz w:val="16"/>
                                </w:rPr>
                                <w:t>EN9001/9100 certification</w:t>
                              </w:r>
                            </w:p>
                            <w:p w14:paraId="69E5CCE6" w14:textId="77777777" w:rsidR="00F417F4" w:rsidRDefault="00F417F4" w:rsidP="00165922">
                              <w:pPr>
                                <w:jc w:val="left"/>
                                <w:textDirection w:val="btLr"/>
                              </w:pPr>
                            </w:p>
                          </w:txbxContent>
                        </wps:txbx>
                        <wps:bodyPr spcFirstLastPara="1" wrap="square" lIns="91425" tIns="91425" rIns="91425" bIns="91425" anchor="t" anchorCtr="0">
                          <a:spAutoFit/>
                        </wps:bodyPr>
                      </wps:wsp>
                      <wps:wsp>
                        <wps:cNvPr id="27" name="Zone de texte 6"/>
                        <wps:cNvSpPr txBox="1"/>
                        <wps:spPr>
                          <a:xfrm>
                            <a:off x="2103372" y="1805792"/>
                            <a:ext cx="1868033" cy="883769"/>
                          </a:xfrm>
                          <a:prstGeom prst="rect">
                            <a:avLst/>
                          </a:prstGeom>
                          <a:noFill/>
                          <a:ln>
                            <a:noFill/>
                          </a:ln>
                        </wps:spPr>
                        <wps:txbx>
                          <w:txbxContent>
                            <w:p w14:paraId="035E41BA" w14:textId="77777777"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Surveillance (Spot Assessment)</w:t>
                              </w:r>
                            </w:p>
                            <w:p w14:paraId="520C3C55" w14:textId="77777777"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Non Conformance Mgt</w:t>
                              </w:r>
                            </w:p>
                            <w:p w14:paraId="3A7378D3" w14:textId="77777777" w:rsidR="00F417F4" w:rsidRDefault="00F417F4" w:rsidP="00165922">
                              <w:pPr>
                                <w:ind w:left="270" w:firstLine="120"/>
                                <w:jc w:val="left"/>
                                <w:textDirection w:val="btLr"/>
                              </w:pPr>
                              <w:r>
                                <w:rPr>
                                  <w:rFonts w:ascii="Calibri" w:eastAsia="Calibri" w:hAnsi="Calibri" w:cs="Calibri"/>
                                  <w:color w:val="000000"/>
                                  <w:sz w:val="16"/>
                                </w:rPr>
                                <w:t>Customer Claim</w:t>
                              </w:r>
                            </w:p>
                            <w:p w14:paraId="7AEEF85C" w14:textId="77777777" w:rsidR="00F417F4" w:rsidRDefault="00F417F4" w:rsidP="00165922">
                              <w:pPr>
                                <w:ind w:left="270" w:firstLine="120"/>
                                <w:jc w:val="left"/>
                                <w:textDirection w:val="btLr"/>
                              </w:pPr>
                              <w:r>
                                <w:rPr>
                                  <w:rFonts w:ascii="Calibri" w:eastAsia="Calibri" w:hAnsi="Calibri" w:cs="Calibri"/>
                                  <w:color w:val="000000"/>
                                  <w:sz w:val="16"/>
                                </w:rPr>
                                <w:t>Training</w:t>
                              </w:r>
                            </w:p>
                            <w:p w14:paraId="3CBAED17" w14:textId="77777777" w:rsidR="00F417F4" w:rsidRDefault="00F417F4" w:rsidP="00165922">
                              <w:pPr>
                                <w:ind w:left="270" w:firstLine="120"/>
                                <w:jc w:val="left"/>
                                <w:textDirection w:val="btLr"/>
                              </w:pPr>
                              <w:r>
                                <w:rPr>
                                  <w:rFonts w:ascii="Calibri" w:eastAsia="Calibri" w:hAnsi="Calibri" w:cs="Calibri"/>
                                  <w:color w:val="000000"/>
                                  <w:sz w:val="16"/>
                                </w:rPr>
                                <w:t>5S Audit</w:t>
                              </w:r>
                            </w:p>
                            <w:p w14:paraId="6A265502" w14:textId="77777777" w:rsidR="00F417F4" w:rsidRDefault="00F417F4" w:rsidP="00165922">
                              <w:pPr>
                                <w:ind w:left="270" w:firstLine="120"/>
                                <w:jc w:val="left"/>
                                <w:textDirection w:val="btLr"/>
                              </w:pPr>
                              <w:r>
                                <w:rPr>
                                  <w:rFonts w:ascii="Calibri" w:eastAsia="Calibri" w:hAnsi="Calibri" w:cs="Calibri"/>
                                  <w:color w:val="000000"/>
                                  <w:sz w:val="16"/>
                                </w:rPr>
                                <w:t>FOD Management</w:t>
                              </w:r>
                            </w:p>
                          </w:txbxContent>
                        </wps:txbx>
                        <wps:bodyPr spcFirstLastPara="1" wrap="square" lIns="91425" tIns="91425" rIns="91425" bIns="91425" anchor="t" anchorCtr="0">
                          <a:spAutoFit/>
                        </wps:bodyPr>
                      </wps:wsp>
                      <wps:wsp>
                        <wps:cNvPr id="28" name="Zone de texte 7"/>
                        <wps:cNvSpPr txBox="1"/>
                        <wps:spPr>
                          <a:xfrm>
                            <a:off x="4168175" y="1805792"/>
                            <a:ext cx="1868649" cy="883769"/>
                          </a:xfrm>
                          <a:prstGeom prst="rect">
                            <a:avLst/>
                          </a:prstGeom>
                          <a:noFill/>
                          <a:ln>
                            <a:noFill/>
                          </a:ln>
                        </wps:spPr>
                        <wps:txbx>
                          <w:txbxContent>
                            <w:p w14:paraId="759492BF" w14:textId="77777777" w:rsidR="00F417F4" w:rsidRDefault="00F417F4" w:rsidP="00165922">
                              <w:pPr>
                                <w:ind w:left="270" w:firstLine="120"/>
                                <w:jc w:val="left"/>
                                <w:textDirection w:val="btLr"/>
                              </w:pPr>
                              <w:r>
                                <w:rPr>
                                  <w:rFonts w:ascii="Calibri" w:eastAsia="Calibri" w:hAnsi="Calibri" w:cs="Calibri"/>
                                  <w:color w:val="000000"/>
                                  <w:sz w:val="16"/>
                                </w:rPr>
                                <w:t>Dangerous Goods</w:t>
                              </w:r>
                            </w:p>
                            <w:p w14:paraId="5FCE99C7" w14:textId="77777777" w:rsidR="00F417F4" w:rsidRDefault="00F417F4" w:rsidP="00165922">
                              <w:pPr>
                                <w:ind w:left="270" w:firstLine="120"/>
                                <w:jc w:val="left"/>
                                <w:textDirection w:val="btLr"/>
                              </w:pPr>
                              <w:r>
                                <w:rPr>
                                  <w:rFonts w:ascii="Calibri" w:eastAsia="Calibri" w:hAnsi="Calibri" w:cs="Calibri"/>
                                  <w:color w:val="000000"/>
                                  <w:sz w:val="16"/>
                                </w:rPr>
                                <w:t>Hazardous Materials</w:t>
                              </w:r>
                            </w:p>
                            <w:p w14:paraId="13EE52D1" w14:textId="77777777" w:rsidR="00F417F4" w:rsidRDefault="00F417F4" w:rsidP="00165922">
                              <w:pPr>
                                <w:ind w:left="270" w:firstLine="120"/>
                                <w:jc w:val="left"/>
                                <w:textDirection w:val="btLr"/>
                              </w:pPr>
                              <w:r>
                                <w:rPr>
                                  <w:rFonts w:ascii="Calibri" w:eastAsia="Calibri" w:hAnsi="Calibri" w:cs="Calibri"/>
                                  <w:color w:val="000000"/>
                                  <w:sz w:val="16"/>
                                </w:rPr>
                                <w:t>Safety at Work</w:t>
                              </w:r>
                            </w:p>
                            <w:p w14:paraId="38EBE881" w14:textId="77777777" w:rsidR="00F417F4" w:rsidRDefault="00F417F4" w:rsidP="00165922">
                              <w:pPr>
                                <w:ind w:left="270" w:firstLine="120"/>
                                <w:jc w:val="left"/>
                                <w:textDirection w:val="btLr"/>
                              </w:pPr>
                              <w:r>
                                <w:rPr>
                                  <w:rFonts w:ascii="Calibri" w:eastAsia="Calibri" w:hAnsi="Calibri" w:cs="Calibri"/>
                                  <w:color w:val="000000"/>
                                  <w:sz w:val="16"/>
                                </w:rPr>
                                <w:t>Training</w:t>
                              </w:r>
                            </w:p>
                            <w:p w14:paraId="4D4368C4" w14:textId="77777777" w:rsidR="00F417F4" w:rsidRDefault="00F417F4" w:rsidP="00165922">
                              <w:pPr>
                                <w:ind w:left="270" w:firstLine="120"/>
                                <w:jc w:val="left"/>
                                <w:textDirection w:val="btLr"/>
                              </w:pPr>
                              <w:r>
                                <w:rPr>
                                  <w:rFonts w:ascii="Calibri" w:eastAsia="Calibri" w:hAnsi="Calibri" w:cs="Calibri"/>
                                  <w:color w:val="000000"/>
                                  <w:sz w:val="16"/>
                                </w:rPr>
                                <w:t>Administration</w:t>
                              </w:r>
                            </w:p>
                            <w:p w14:paraId="2E17011E" w14:textId="77777777" w:rsidR="00F417F4" w:rsidRDefault="00F417F4" w:rsidP="00165922">
                              <w:pPr>
                                <w:ind w:left="270" w:firstLine="120"/>
                                <w:jc w:val="left"/>
                                <w:textDirection w:val="btLr"/>
                              </w:pPr>
                              <w:r>
                                <w:rPr>
                                  <w:rFonts w:ascii="Calibri" w:eastAsia="Calibri" w:hAnsi="Calibri" w:cs="Calibri"/>
                                  <w:color w:val="000000"/>
                                  <w:sz w:val="16"/>
                                </w:rPr>
                                <w:t>ISO14001 certification</w:t>
                              </w:r>
                            </w:p>
                          </w:txbxContent>
                        </wps:txbx>
                        <wps:bodyPr spcFirstLastPara="1" wrap="square" lIns="91425" tIns="91425" rIns="91425" bIns="91425" anchor="t" anchorCtr="0">
                          <a:spAutoFit/>
                        </wps:bodyPr>
                      </wps:wsp>
                      <wps:wsp>
                        <wps:cNvPr id="29" name="Connecteur droit avec flèche 8"/>
                        <wps:cNvCnPr/>
                        <wps:spPr>
                          <a:xfrm>
                            <a:off x="2620500" y="928025"/>
                            <a:ext cx="0" cy="239700"/>
                          </a:xfrm>
                          <a:prstGeom prst="straightConnector1">
                            <a:avLst/>
                          </a:prstGeom>
                          <a:noFill/>
                          <a:ln w="9525" cap="flat" cmpd="sng">
                            <a:solidFill>
                              <a:srgbClr val="000000"/>
                            </a:solidFill>
                            <a:prstDash val="solid"/>
                            <a:round/>
                            <a:headEnd type="none" w="med" len="med"/>
                            <a:tailEnd type="none" w="med" len="med"/>
                          </a:ln>
                        </wps:spPr>
                        <wps:bodyPr/>
                      </wps:wsp>
                      <wps:wsp>
                        <wps:cNvPr id="30" name="Connecteur droit avec flèche 9"/>
                        <wps:cNvCnPr/>
                        <wps:spPr>
                          <a:xfrm rot="10800000" flipH="1">
                            <a:off x="531625" y="1167700"/>
                            <a:ext cx="4492800" cy="6900"/>
                          </a:xfrm>
                          <a:prstGeom prst="straightConnector1">
                            <a:avLst/>
                          </a:prstGeom>
                          <a:noFill/>
                          <a:ln w="9525" cap="flat" cmpd="sng">
                            <a:solidFill>
                              <a:srgbClr val="000000"/>
                            </a:solidFill>
                            <a:prstDash val="solid"/>
                            <a:round/>
                            <a:headEnd type="none" w="med" len="med"/>
                            <a:tailEnd type="none" w="med" len="med"/>
                          </a:ln>
                        </wps:spPr>
                        <wps:bodyPr/>
                      </wps:wsp>
                      <wps:wsp>
                        <wps:cNvPr id="31" name="Connecteur droit avec flèche 10"/>
                        <wps:cNvCnPr/>
                        <wps:spPr>
                          <a:xfrm>
                            <a:off x="524775" y="1174600"/>
                            <a:ext cx="0" cy="280800"/>
                          </a:xfrm>
                          <a:prstGeom prst="straightConnector1">
                            <a:avLst/>
                          </a:prstGeom>
                          <a:noFill/>
                          <a:ln w="9525" cap="flat" cmpd="sng">
                            <a:solidFill>
                              <a:srgbClr val="000000"/>
                            </a:solidFill>
                            <a:prstDash val="solid"/>
                            <a:round/>
                            <a:headEnd type="none" w="med" len="med"/>
                            <a:tailEnd type="triangle" w="med" len="med"/>
                          </a:ln>
                        </wps:spPr>
                        <wps:bodyPr/>
                      </wps:wsp>
                      <wps:wsp>
                        <wps:cNvPr id="32" name="Connecteur droit avec flèche 11"/>
                        <wps:cNvCnPr/>
                        <wps:spPr>
                          <a:xfrm>
                            <a:off x="2839700" y="1174600"/>
                            <a:ext cx="0" cy="280800"/>
                          </a:xfrm>
                          <a:prstGeom prst="straightConnector1">
                            <a:avLst/>
                          </a:prstGeom>
                          <a:noFill/>
                          <a:ln w="9525" cap="flat" cmpd="sng">
                            <a:solidFill>
                              <a:srgbClr val="000000"/>
                            </a:solidFill>
                            <a:prstDash val="solid"/>
                            <a:round/>
                            <a:headEnd type="none" w="med" len="med"/>
                            <a:tailEnd type="triangle" w="med" len="med"/>
                          </a:ln>
                        </wps:spPr>
                        <wps:bodyPr/>
                      </wps:wsp>
                      <wps:wsp>
                        <wps:cNvPr id="33" name="Connecteur droit avec flèche 12"/>
                        <wps:cNvCnPr/>
                        <wps:spPr>
                          <a:xfrm>
                            <a:off x="5024475" y="1160900"/>
                            <a:ext cx="0" cy="287700"/>
                          </a:xfrm>
                          <a:prstGeom prst="straightConnector1">
                            <a:avLst/>
                          </a:prstGeom>
                          <a:noFill/>
                          <a:ln w="9525" cap="flat" cmpd="sng">
                            <a:solidFill>
                              <a:srgbClr val="000000"/>
                            </a:solidFill>
                            <a:prstDash val="solid"/>
                            <a:round/>
                            <a:headEnd type="none" w="med" len="med"/>
                            <a:tailEnd type="triangle" w="med" len="med"/>
                          </a:ln>
                        </wps:spPr>
                        <wps:bodyPr/>
                      </wps:wsp>
                      <wps:wsp>
                        <wps:cNvPr id="40" name="Zone de texte 13"/>
                        <wps:cNvSpPr txBox="1"/>
                        <wps:spPr>
                          <a:xfrm>
                            <a:off x="3722781" y="185775"/>
                            <a:ext cx="2760462" cy="1154962"/>
                          </a:xfrm>
                          <a:prstGeom prst="rect">
                            <a:avLst/>
                          </a:prstGeom>
                          <a:noFill/>
                          <a:ln>
                            <a:noFill/>
                          </a:ln>
                        </wps:spPr>
                        <wps:txbx>
                          <w:txbxContent>
                            <w:p w14:paraId="6E24E766" w14:textId="77777777" w:rsidR="00F417F4" w:rsidRDefault="00F417F4" w:rsidP="00165922">
                              <w:pPr>
                                <w:ind w:left="270" w:firstLine="120"/>
                                <w:jc w:val="left"/>
                                <w:textDirection w:val="btLr"/>
                              </w:pPr>
                              <w:r>
                                <w:rPr>
                                  <w:rFonts w:ascii="Calibri" w:eastAsia="Calibri" w:hAnsi="Calibri" w:cs="Calibri"/>
                                  <w:color w:val="000000"/>
                                  <w:sz w:val="16"/>
                                </w:rPr>
                                <w:t>Team Mgt. &amp; Development/Perf</w:t>
                              </w:r>
                            </w:p>
                            <w:p w14:paraId="18CE2905" w14:textId="77777777" w:rsidR="00F417F4" w:rsidRDefault="00F417F4" w:rsidP="00165922">
                              <w:pPr>
                                <w:ind w:left="270" w:firstLine="120"/>
                                <w:jc w:val="left"/>
                                <w:textDirection w:val="btLr"/>
                              </w:pPr>
                              <w:r>
                                <w:rPr>
                                  <w:rFonts w:ascii="Calibri" w:eastAsia="Calibri" w:hAnsi="Calibri" w:cs="Calibri"/>
                                  <w:color w:val="000000"/>
                                  <w:sz w:val="16"/>
                                </w:rPr>
                                <w:t>Interface QMTL</w:t>
                              </w:r>
                            </w:p>
                            <w:p w14:paraId="38086D1F" w14:textId="77777777" w:rsidR="00F417F4" w:rsidRDefault="00F417F4" w:rsidP="00165922">
                              <w:pPr>
                                <w:ind w:left="270" w:firstLine="120"/>
                                <w:jc w:val="left"/>
                                <w:textDirection w:val="btLr"/>
                              </w:pPr>
                              <w:r>
                                <w:rPr>
                                  <w:rFonts w:ascii="Calibri" w:eastAsia="Calibri" w:hAnsi="Calibri" w:cs="Calibri"/>
                                  <w:color w:val="000000"/>
                                  <w:sz w:val="16"/>
                                </w:rPr>
                                <w:t>Quality Objective &amp; Target</w:t>
                              </w:r>
                            </w:p>
                            <w:p w14:paraId="364F22F7" w14:textId="77777777" w:rsidR="00F417F4" w:rsidRDefault="00F417F4" w:rsidP="00165922">
                              <w:pPr>
                                <w:ind w:left="270" w:firstLine="120"/>
                                <w:jc w:val="left"/>
                                <w:textDirection w:val="btLr"/>
                              </w:pPr>
                              <w:r>
                                <w:rPr>
                                  <w:rFonts w:ascii="Calibri" w:eastAsia="Calibri" w:hAnsi="Calibri" w:cs="Calibri"/>
                                  <w:color w:val="000000"/>
                                  <w:sz w:val="16"/>
                                </w:rPr>
                                <w:t>EASA Local coordinator (R18 role as per A30 Appendix E)</w:t>
                              </w:r>
                            </w:p>
                            <w:p w14:paraId="14FD3C5E" w14:textId="77777777" w:rsidR="00F417F4" w:rsidRDefault="00F417F4" w:rsidP="00165922">
                              <w:pPr>
                                <w:ind w:left="270" w:firstLine="120"/>
                                <w:jc w:val="left"/>
                                <w:textDirection w:val="btLr"/>
                              </w:pPr>
                              <w:r>
                                <w:rPr>
                                  <w:rFonts w:ascii="Calibri" w:eastAsia="Calibri" w:hAnsi="Calibri" w:cs="Calibri"/>
                                  <w:color w:val="000000"/>
                                  <w:sz w:val="16"/>
                                </w:rPr>
                                <w:t>QAST role</w:t>
                              </w:r>
                            </w:p>
                            <w:p w14:paraId="5201A56F" w14:textId="77777777"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Auditor</w:t>
                              </w:r>
                              <w:r w:rsidRPr="00017BB1">
                                <w:rPr>
                                  <w:rFonts w:ascii="Calibri" w:eastAsia="Calibri" w:hAnsi="Calibri" w:cs="Calibri"/>
                                  <w:color w:val="000000"/>
                                  <w:sz w:val="16"/>
                                </w:rPr>
                                <w:t xml:space="preserve"> </w:t>
                              </w:r>
                            </w:p>
                            <w:p w14:paraId="24347183" w14:textId="77777777" w:rsidR="00F417F4" w:rsidRDefault="00F417F4" w:rsidP="00165922">
                              <w:pPr>
                                <w:ind w:left="270" w:firstLine="120"/>
                                <w:jc w:val="left"/>
                                <w:textDirection w:val="btLr"/>
                              </w:pPr>
                              <w:r>
                                <w:rPr>
                                  <w:rFonts w:ascii="Calibri" w:eastAsia="Calibri" w:hAnsi="Calibri" w:cs="Calibri"/>
                                  <w:color w:val="000000"/>
                                  <w:sz w:val="16"/>
                                </w:rPr>
                                <w:t>Audit planning</w:t>
                              </w:r>
                            </w:p>
                            <w:p w14:paraId="0AF36E6F" w14:textId="77777777" w:rsidR="00F417F4" w:rsidRDefault="00F417F4" w:rsidP="00165922">
                              <w:pPr>
                                <w:ind w:left="270" w:firstLine="120"/>
                                <w:jc w:val="left"/>
                                <w:textDirection w:val="btLr"/>
                              </w:pPr>
                            </w:p>
                          </w:txbxContent>
                        </wps:txbx>
                        <wps:bodyPr spcFirstLastPara="1" wrap="square" lIns="91425" tIns="91425" rIns="91425" bIns="91425" anchor="t" anchorCtr="0">
                          <a:spAutoFit/>
                        </wps:bodyPr>
                      </wps:wsp>
                    </wpg:wgp>
                  </a:graphicData>
                </a:graphic>
              </wp:inline>
            </w:drawing>
          </mc:Choice>
          <mc:Fallback>
            <w:pict>
              <v:group w14:anchorId="46F79E3D" id="Gruppieren 6" o:spid="_x0000_s1026" style="width:533.95pt;height:274.7pt;mso-position-horizontal-relative:char;mso-position-vertical-relative:line" coordorigin="-984,1857" coordsize="65817,3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">
                <v:rect id="Rectangle 1" o:spid="_x0000_s1027" style="position:absolute;left:19630;top:5308;width:13149;height: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" fillcolor="#0ea8bd">
                  <v:stroke startarrowwidth="narrow" startarrowlength="short" endarrowwidth="narrow" endarrowlength="short" joinstyle="round"/>
                  <v:textbox inset="2.53958mm,2.53958mm,2.53958mm,2.53958mm">
                    <w:txbxContent>
                      <w:p w14:paraId="2FA9322F" w14:textId="77777777" w:rsidR="00F417F4" w:rsidRDefault="00F417F4" w:rsidP="00165922">
                        <w:pPr>
                          <w:jc w:val="center"/>
                          <w:textDirection w:val="btLr"/>
                        </w:pPr>
                        <w:r>
                          <w:rPr>
                            <w:b/>
                            <w:color w:val="FFFFFF"/>
                            <w:sz w:val="16"/>
                          </w:rPr>
                          <w:t>Airbus Logistik GmbH</w:t>
                        </w:r>
                      </w:p>
                      <w:p w14:paraId="08F7094C" w14:textId="77777777" w:rsidR="00F417F4" w:rsidRDefault="00F417F4" w:rsidP="00165922">
                        <w:pPr>
                          <w:jc w:val="center"/>
                          <w:textDirection w:val="btLr"/>
                        </w:pPr>
                        <w:r>
                          <w:rPr>
                            <w:b/>
                            <w:color w:val="FFFFFF"/>
                            <w:sz w:val="16"/>
                          </w:rPr>
                          <w:t>ALOQ</w:t>
                        </w:r>
                      </w:p>
                      <w:p w14:paraId="082C6262" w14:textId="77777777" w:rsidR="00F417F4" w:rsidRDefault="00F417F4" w:rsidP="00165922">
                        <w:pPr>
                          <w:jc w:val="center"/>
                          <w:textDirection w:val="btLr"/>
                        </w:pPr>
                        <w:r>
                          <w:rPr>
                            <w:b/>
                            <w:color w:val="FFFFFF"/>
                            <w:sz w:val="16"/>
                          </w:rPr>
                          <w:t>QSHE</w:t>
                        </w:r>
                      </w:p>
                    </w:txbxContent>
                  </v:textbox>
                </v:rect>
                <v:shapetype id="_x0000_t202" coordsize="21600,21600" o:spt="202" path="m,l,21600r21600,l21600,xe">
                  <v:stroke joinstyle="miter"/>
                  <v:path gradientshapeok="t" o:connecttype="rect"/>
                </v:shapetype>
                <v:shape id="Zone de texte 2" o:spid="_x0000_s1028" type="#_x0000_t202" style="position:absolute;left:1480;top:14517;width:10823;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5229D6F6" w14:textId="77777777" w:rsidR="00F417F4" w:rsidRDefault="00F417F4" w:rsidP="00165922">
                        <w:pPr>
                          <w:jc w:val="left"/>
                          <w:textDirection w:val="btLr"/>
                        </w:pPr>
                        <w:r>
                          <w:rPr>
                            <w:b/>
                            <w:color w:val="000000"/>
                          </w:rPr>
                          <w:t>Quality Mgt.</w:t>
                        </w:r>
                      </w:p>
                    </w:txbxContent>
                  </v:textbox>
                </v:shape>
                <v:shape id="Zone de texte 3" o:spid="_x0000_s1029" type="#_x0000_t202" style="position:absolute;left:22223;top:14141;width:10816;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701F01A7" w14:textId="77777777" w:rsidR="00F417F4" w:rsidRDefault="00F417F4" w:rsidP="00165922">
                        <w:pPr>
                          <w:jc w:val="center"/>
                          <w:textDirection w:val="btLr"/>
                        </w:pPr>
                        <w:r>
                          <w:rPr>
                            <w:b/>
                            <w:color w:val="000000"/>
                          </w:rPr>
                          <w:t>Operational</w:t>
                        </w:r>
                      </w:p>
                      <w:p w14:paraId="708F5183" w14:textId="77777777" w:rsidR="00F417F4" w:rsidRDefault="00F417F4" w:rsidP="00165922">
                        <w:pPr>
                          <w:jc w:val="center"/>
                          <w:textDirection w:val="btLr"/>
                        </w:pPr>
                        <w:r>
                          <w:rPr>
                            <w:b/>
                            <w:color w:val="000000"/>
                          </w:rPr>
                          <w:t>Quality</w:t>
                        </w:r>
                      </w:p>
                    </w:txbxContent>
                  </v:textbox>
                </v:shape>
                <v:shape id="Zone de texte 4" o:spid="_x0000_s1030" type="#_x0000_t202" style="position:absolute;left:43668;top:13723;width:13145;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68290291" w14:textId="77777777" w:rsidR="00F417F4" w:rsidRDefault="00F417F4" w:rsidP="00165922">
                        <w:pPr>
                          <w:jc w:val="center"/>
                          <w:textDirection w:val="btLr"/>
                        </w:pPr>
                        <w:r>
                          <w:rPr>
                            <w:b/>
                            <w:color w:val="000000"/>
                          </w:rPr>
                          <w:t>Health &amp; Safety, Environment</w:t>
                        </w:r>
                      </w:p>
                    </w:txbxContent>
                  </v:textbox>
                </v:shape>
                <v:shape id="Zone de texte 5" o:spid="_x0000_s1031" type="#_x0000_t202" style="position:absolute;left:-984;top:17651;width:18685;height:17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26E47DA7" w14:textId="77777777" w:rsidR="00F417F4" w:rsidRPr="009B6588" w:rsidRDefault="00F417F4" w:rsidP="00165922">
                        <w:pPr>
                          <w:ind w:left="270" w:firstLine="120"/>
                          <w:jc w:val="left"/>
                          <w:textDirection w:val="btLr"/>
                        </w:pPr>
                        <w:r w:rsidRPr="009B6588">
                          <w:rPr>
                            <w:rFonts w:ascii="Calibri" w:eastAsia="Calibri" w:hAnsi="Calibri" w:cs="Calibri"/>
                            <w:color w:val="000000"/>
                            <w:sz w:val="16"/>
                          </w:rPr>
                          <w:t>A10-Airbus Logistik</w:t>
                        </w:r>
                      </w:p>
                      <w:p w14:paraId="26B52552" w14:textId="77777777" w:rsidR="00F417F4" w:rsidRPr="009B6588" w:rsidRDefault="00F417F4" w:rsidP="00165922">
                        <w:pPr>
                          <w:ind w:left="270" w:firstLine="120"/>
                          <w:jc w:val="left"/>
                          <w:textDirection w:val="btLr"/>
                          <w:rPr>
                            <w:rFonts w:ascii="Calibri" w:eastAsia="Calibri" w:hAnsi="Calibri" w:cs="Calibri"/>
                            <w:color w:val="000000"/>
                            <w:sz w:val="16"/>
                          </w:rPr>
                        </w:pPr>
                        <w:r w:rsidRPr="009B6588">
                          <w:rPr>
                            <w:rFonts w:ascii="Calibri" w:eastAsia="Calibri" w:hAnsi="Calibri" w:cs="Calibri"/>
                            <w:color w:val="000000"/>
                            <w:sz w:val="16"/>
                          </w:rPr>
                          <w:t>Adapting Kühne+Nagel QMS</w:t>
                        </w:r>
                      </w:p>
                      <w:p w14:paraId="0E65705E" w14:textId="77777777" w:rsidR="00F417F4" w:rsidRDefault="00F417F4" w:rsidP="00165922">
                        <w:pPr>
                          <w:ind w:left="270" w:firstLine="120"/>
                          <w:jc w:val="left"/>
                          <w:textDirection w:val="btLr"/>
                        </w:pPr>
                        <w:r>
                          <w:rPr>
                            <w:rFonts w:ascii="Calibri" w:eastAsia="Calibri" w:hAnsi="Calibri" w:cs="Calibri"/>
                            <w:color w:val="000000"/>
                            <w:sz w:val="16"/>
                          </w:rPr>
                          <w:t>to Airbus</w:t>
                        </w:r>
                      </w:p>
                      <w:p w14:paraId="649474C0" w14:textId="77777777" w:rsidR="00F417F4" w:rsidRDefault="00F417F4" w:rsidP="00165922">
                        <w:pPr>
                          <w:ind w:left="270" w:firstLine="120"/>
                          <w:jc w:val="left"/>
                          <w:textDirection w:val="btLr"/>
                          <w:rPr>
                            <w:rFonts w:ascii="Calibri" w:eastAsia="Calibri" w:hAnsi="Calibri" w:cs="Calibri"/>
                            <w:color w:val="000000"/>
                            <w:sz w:val="16"/>
                            <w:lang w:val="en-GB"/>
                          </w:rPr>
                        </w:pPr>
                        <w:r w:rsidRPr="0006421B">
                          <w:rPr>
                            <w:rFonts w:ascii="Calibri" w:eastAsia="Calibri" w:hAnsi="Calibri" w:cs="Calibri"/>
                            <w:color w:val="000000"/>
                            <w:sz w:val="16"/>
                            <w:lang w:val="en-GB"/>
                          </w:rPr>
                          <w:t>Quality Key Performance I</w:t>
                        </w:r>
                        <w:r>
                          <w:rPr>
                            <w:rFonts w:ascii="Calibri" w:eastAsia="Calibri" w:hAnsi="Calibri" w:cs="Calibri"/>
                            <w:color w:val="000000"/>
                            <w:sz w:val="16"/>
                            <w:lang w:val="en-GB"/>
                          </w:rPr>
                          <w:t>ndicator</w:t>
                        </w:r>
                      </w:p>
                      <w:p w14:paraId="2E4FE934" w14:textId="77777777" w:rsidR="00F417F4" w:rsidRPr="009B6588" w:rsidRDefault="00F417F4" w:rsidP="00165922">
                        <w:pPr>
                          <w:ind w:left="270" w:firstLine="120"/>
                          <w:jc w:val="left"/>
                          <w:textDirection w:val="btLr"/>
                        </w:pPr>
                        <w:r w:rsidRPr="009B6588">
                          <w:rPr>
                            <w:rFonts w:ascii="Calibri" w:eastAsia="Calibri" w:hAnsi="Calibri" w:cs="Calibri"/>
                            <w:color w:val="000000"/>
                            <w:sz w:val="16"/>
                          </w:rPr>
                          <w:t>(KPI)</w:t>
                        </w:r>
                      </w:p>
                      <w:p w14:paraId="4AB2489B"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Auditor</w:t>
                        </w:r>
                      </w:p>
                      <w:p w14:paraId="34983E8C"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QA</w:t>
                        </w:r>
                        <w:r>
                          <w:rPr>
                            <w:rFonts w:ascii="Calibri" w:eastAsia="Calibri" w:hAnsi="Calibri" w:cs="Calibri"/>
                            <w:color w:val="000000"/>
                            <w:sz w:val="16"/>
                            <w:lang w:val="fr-FR"/>
                          </w:rPr>
                          <w:t>/WA</w:t>
                        </w:r>
                        <w:r w:rsidRPr="00850E04">
                          <w:rPr>
                            <w:rFonts w:ascii="Calibri" w:eastAsia="Calibri" w:hAnsi="Calibri" w:cs="Calibri"/>
                            <w:color w:val="000000"/>
                            <w:sz w:val="16"/>
                            <w:lang w:val="fr-FR"/>
                          </w:rPr>
                          <w:t xml:space="preserve"> management</w:t>
                        </w:r>
                      </w:p>
                      <w:p w14:paraId="4FA44B56" w14:textId="77777777"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Documentation mgt.</w:t>
                        </w:r>
                      </w:p>
                      <w:p w14:paraId="6CEB1135" w14:textId="77777777"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Tools &amp; Standards (8D/Practical</w:t>
                        </w:r>
                      </w:p>
                      <w:p w14:paraId="11001ED6" w14:textId="77777777" w:rsidR="00F417F4" w:rsidRDefault="00F417F4" w:rsidP="00165922">
                        <w:pPr>
                          <w:ind w:left="270" w:firstLine="120"/>
                          <w:jc w:val="left"/>
                          <w:textDirection w:val="btLr"/>
                        </w:pPr>
                        <w:r>
                          <w:rPr>
                            <w:rFonts w:ascii="Calibri" w:eastAsia="Calibri" w:hAnsi="Calibri" w:cs="Calibri"/>
                            <w:color w:val="000000"/>
                            <w:sz w:val="16"/>
                          </w:rPr>
                          <w:t>Problem Solving (PPS))</w:t>
                        </w:r>
                      </w:p>
                      <w:p w14:paraId="4CAB9F87" w14:textId="77777777" w:rsidR="00F417F4" w:rsidRDefault="00F417F4" w:rsidP="00165922">
                        <w:pPr>
                          <w:ind w:left="270" w:firstLine="120"/>
                          <w:jc w:val="left"/>
                          <w:textDirection w:val="btLr"/>
                        </w:pPr>
                        <w:r>
                          <w:rPr>
                            <w:rFonts w:ascii="Calibri" w:eastAsia="Calibri" w:hAnsi="Calibri" w:cs="Calibri"/>
                            <w:color w:val="000000"/>
                            <w:sz w:val="16"/>
                          </w:rPr>
                          <w:t>Compliance to Requirements (POA)</w:t>
                        </w:r>
                      </w:p>
                      <w:p w14:paraId="6F13E930" w14:textId="77777777" w:rsidR="00F417F4" w:rsidRDefault="00F417F4" w:rsidP="00165922">
                        <w:pPr>
                          <w:ind w:left="270" w:firstLine="120"/>
                          <w:jc w:val="left"/>
                          <w:textDirection w:val="btLr"/>
                        </w:pPr>
                        <w:r>
                          <w:rPr>
                            <w:rFonts w:ascii="Calibri" w:eastAsia="Calibri" w:hAnsi="Calibri" w:cs="Calibri"/>
                            <w:color w:val="000000"/>
                            <w:sz w:val="16"/>
                          </w:rPr>
                          <w:t>EN9001/9100 certification</w:t>
                        </w:r>
                      </w:p>
                      <w:p w14:paraId="69E5CCE6" w14:textId="77777777" w:rsidR="00F417F4" w:rsidRDefault="00F417F4" w:rsidP="00165922">
                        <w:pPr>
                          <w:jc w:val="left"/>
                          <w:textDirection w:val="btLr"/>
                        </w:pPr>
                      </w:p>
                    </w:txbxContent>
                  </v:textbox>
                </v:shape>
                <v:shape id="Zone de texte 6" o:spid="_x0000_s1032" type="#_x0000_t202" style="position:absolute;left:21033;top:18057;width:18681;height:8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035E41BA" w14:textId="77777777"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 xml:space="preserve">Surveillance (Spot </w:t>
                        </w:r>
                        <w:r w:rsidRPr="00F66C2F">
                          <w:rPr>
                            <w:rFonts w:ascii="Calibri" w:eastAsia="Calibri" w:hAnsi="Calibri" w:cs="Calibri"/>
                            <w:color w:val="000000"/>
                            <w:sz w:val="16"/>
                            <w:lang w:val="fr-FR"/>
                          </w:rPr>
                          <w:t>Assessment)</w:t>
                        </w:r>
                      </w:p>
                      <w:p w14:paraId="520C3C55" w14:textId="77777777"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Non Conformance Mgt</w:t>
                        </w:r>
                      </w:p>
                      <w:p w14:paraId="3A7378D3" w14:textId="77777777" w:rsidR="00F417F4" w:rsidRDefault="00F417F4" w:rsidP="00165922">
                        <w:pPr>
                          <w:ind w:left="270" w:firstLine="120"/>
                          <w:jc w:val="left"/>
                          <w:textDirection w:val="btLr"/>
                        </w:pPr>
                        <w:r>
                          <w:rPr>
                            <w:rFonts w:ascii="Calibri" w:eastAsia="Calibri" w:hAnsi="Calibri" w:cs="Calibri"/>
                            <w:color w:val="000000"/>
                            <w:sz w:val="16"/>
                          </w:rPr>
                          <w:t>Customer Claim</w:t>
                        </w:r>
                      </w:p>
                      <w:p w14:paraId="7AEEF85C" w14:textId="77777777" w:rsidR="00F417F4" w:rsidRDefault="00F417F4" w:rsidP="00165922">
                        <w:pPr>
                          <w:ind w:left="270" w:firstLine="120"/>
                          <w:jc w:val="left"/>
                          <w:textDirection w:val="btLr"/>
                        </w:pPr>
                        <w:r>
                          <w:rPr>
                            <w:rFonts w:ascii="Calibri" w:eastAsia="Calibri" w:hAnsi="Calibri" w:cs="Calibri"/>
                            <w:color w:val="000000"/>
                            <w:sz w:val="16"/>
                          </w:rPr>
                          <w:t>Training</w:t>
                        </w:r>
                      </w:p>
                      <w:p w14:paraId="3CBAED17" w14:textId="77777777" w:rsidR="00F417F4" w:rsidRDefault="00F417F4" w:rsidP="00165922">
                        <w:pPr>
                          <w:ind w:left="270" w:firstLine="120"/>
                          <w:jc w:val="left"/>
                          <w:textDirection w:val="btLr"/>
                        </w:pPr>
                        <w:r>
                          <w:rPr>
                            <w:rFonts w:ascii="Calibri" w:eastAsia="Calibri" w:hAnsi="Calibri" w:cs="Calibri"/>
                            <w:color w:val="000000"/>
                            <w:sz w:val="16"/>
                          </w:rPr>
                          <w:t>5S Audit</w:t>
                        </w:r>
                      </w:p>
                      <w:p w14:paraId="6A265502" w14:textId="77777777" w:rsidR="00F417F4" w:rsidRDefault="00F417F4" w:rsidP="00165922">
                        <w:pPr>
                          <w:ind w:left="270" w:firstLine="120"/>
                          <w:jc w:val="left"/>
                          <w:textDirection w:val="btLr"/>
                        </w:pPr>
                        <w:r>
                          <w:rPr>
                            <w:rFonts w:ascii="Calibri" w:eastAsia="Calibri" w:hAnsi="Calibri" w:cs="Calibri"/>
                            <w:color w:val="000000"/>
                            <w:sz w:val="16"/>
                          </w:rPr>
                          <w:t>FOD Management</w:t>
                        </w:r>
                      </w:p>
                    </w:txbxContent>
                  </v:textbox>
                </v:shape>
                <v:shape id="Zone de texte 7" o:spid="_x0000_s1033" type="#_x0000_t202" style="position:absolute;left:41681;top:18057;width:18687;height:8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759492BF" w14:textId="77777777" w:rsidR="00F417F4" w:rsidRDefault="00F417F4" w:rsidP="00165922">
                        <w:pPr>
                          <w:ind w:left="270" w:firstLine="120"/>
                          <w:jc w:val="left"/>
                          <w:textDirection w:val="btLr"/>
                        </w:pPr>
                        <w:r>
                          <w:rPr>
                            <w:rFonts w:ascii="Calibri" w:eastAsia="Calibri" w:hAnsi="Calibri" w:cs="Calibri"/>
                            <w:color w:val="000000"/>
                            <w:sz w:val="16"/>
                          </w:rPr>
                          <w:t>Dangerous Goods</w:t>
                        </w:r>
                      </w:p>
                      <w:p w14:paraId="5FCE99C7" w14:textId="77777777" w:rsidR="00F417F4" w:rsidRDefault="00F417F4" w:rsidP="00165922">
                        <w:pPr>
                          <w:ind w:left="270" w:firstLine="120"/>
                          <w:jc w:val="left"/>
                          <w:textDirection w:val="btLr"/>
                        </w:pPr>
                        <w:r>
                          <w:rPr>
                            <w:rFonts w:ascii="Calibri" w:eastAsia="Calibri" w:hAnsi="Calibri" w:cs="Calibri"/>
                            <w:color w:val="000000"/>
                            <w:sz w:val="16"/>
                          </w:rPr>
                          <w:t>Hazardous Materials</w:t>
                        </w:r>
                      </w:p>
                      <w:p w14:paraId="13EE52D1" w14:textId="77777777" w:rsidR="00F417F4" w:rsidRDefault="00F417F4" w:rsidP="00165922">
                        <w:pPr>
                          <w:ind w:left="270" w:firstLine="120"/>
                          <w:jc w:val="left"/>
                          <w:textDirection w:val="btLr"/>
                        </w:pPr>
                        <w:r>
                          <w:rPr>
                            <w:rFonts w:ascii="Calibri" w:eastAsia="Calibri" w:hAnsi="Calibri" w:cs="Calibri"/>
                            <w:color w:val="000000"/>
                            <w:sz w:val="16"/>
                          </w:rPr>
                          <w:t>Safety at Work</w:t>
                        </w:r>
                      </w:p>
                      <w:p w14:paraId="38EBE881" w14:textId="77777777" w:rsidR="00F417F4" w:rsidRDefault="00F417F4" w:rsidP="00165922">
                        <w:pPr>
                          <w:ind w:left="270" w:firstLine="120"/>
                          <w:jc w:val="left"/>
                          <w:textDirection w:val="btLr"/>
                        </w:pPr>
                        <w:r>
                          <w:rPr>
                            <w:rFonts w:ascii="Calibri" w:eastAsia="Calibri" w:hAnsi="Calibri" w:cs="Calibri"/>
                            <w:color w:val="000000"/>
                            <w:sz w:val="16"/>
                          </w:rPr>
                          <w:t>Training</w:t>
                        </w:r>
                      </w:p>
                      <w:p w14:paraId="4D4368C4" w14:textId="77777777" w:rsidR="00F417F4" w:rsidRDefault="00F417F4" w:rsidP="00165922">
                        <w:pPr>
                          <w:ind w:left="270" w:firstLine="120"/>
                          <w:jc w:val="left"/>
                          <w:textDirection w:val="btLr"/>
                        </w:pPr>
                        <w:r>
                          <w:rPr>
                            <w:rFonts w:ascii="Calibri" w:eastAsia="Calibri" w:hAnsi="Calibri" w:cs="Calibri"/>
                            <w:color w:val="000000"/>
                            <w:sz w:val="16"/>
                          </w:rPr>
                          <w:t>Administration</w:t>
                        </w:r>
                      </w:p>
                      <w:p w14:paraId="2E17011E" w14:textId="77777777" w:rsidR="00F417F4" w:rsidRDefault="00F417F4" w:rsidP="00165922">
                        <w:pPr>
                          <w:ind w:left="270" w:firstLine="120"/>
                          <w:jc w:val="left"/>
                          <w:textDirection w:val="btLr"/>
                        </w:pPr>
                        <w:r>
                          <w:rPr>
                            <w:rFonts w:ascii="Calibri" w:eastAsia="Calibri" w:hAnsi="Calibri" w:cs="Calibri"/>
                            <w:color w:val="000000"/>
                            <w:sz w:val="16"/>
                          </w:rPr>
                          <w:t>ISO14001 certification</w:t>
                        </w:r>
                      </w:p>
                    </w:txbxContent>
                  </v:textbox>
                </v:shape>
                <v:shapetype id="_x0000_t32" coordsize="21600,21600" o:spt="32" o:oned="t" path="m,l21600,21600e" filled="f">
                  <v:path arrowok="t" fillok="f" o:connecttype="none"/>
                  <o:lock v:ext="edit" shapetype="t"/>
                </v:shapetype>
                <v:shape id="Connecteur droit avec flèche 8" o:spid="_x0000_s1034" type="#_x0000_t32" style="position:absolute;left:26205;top:9280;width:0;height:2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Connecteur droit avec flèche 9" o:spid="_x0000_s1035" type="#_x0000_t32" style="position:absolute;left:5316;top:11677;width:44928;height: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"/>
                <v:shape id="Connecteur droit avec flèche 10" o:spid="_x0000_s1036" type="#_x0000_t32" style="position:absolute;left:5247;top:11746;width:0;height:2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Connecteur droit avec flèche 11" o:spid="_x0000_s1037" type="#_x0000_t32" style="position:absolute;left:28397;top:11746;width:0;height:2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Connecteur droit avec flèche 12" o:spid="_x0000_s1038" type="#_x0000_t32" style="position:absolute;left:50244;top:11609;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Zone de texte 13" o:spid="_x0000_s1039" type="#_x0000_t202" style="position:absolute;left:37227;top:1857;width:27605;height:1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" filled="f" stroked="f">
                  <v:textbox style="mso-fit-shape-to-text:t" inset="2.53958mm,2.53958mm,2.53958mm,2.53958mm">
                    <w:txbxContent>
                      <w:p w14:paraId="6E24E766" w14:textId="77777777" w:rsidR="00F417F4" w:rsidRDefault="00F417F4" w:rsidP="00165922">
                        <w:pPr>
                          <w:ind w:left="270" w:firstLine="120"/>
                          <w:jc w:val="left"/>
                          <w:textDirection w:val="btLr"/>
                        </w:pPr>
                        <w:r>
                          <w:rPr>
                            <w:rFonts w:ascii="Calibri" w:eastAsia="Calibri" w:hAnsi="Calibri" w:cs="Calibri"/>
                            <w:color w:val="000000"/>
                            <w:sz w:val="16"/>
                          </w:rPr>
                          <w:t>Team Mgt. &amp; Development/Perf</w:t>
                        </w:r>
                      </w:p>
                      <w:p w14:paraId="18CE2905" w14:textId="77777777" w:rsidR="00F417F4" w:rsidRDefault="00F417F4" w:rsidP="00165922">
                        <w:pPr>
                          <w:ind w:left="270" w:firstLine="120"/>
                          <w:jc w:val="left"/>
                          <w:textDirection w:val="btLr"/>
                        </w:pPr>
                        <w:r>
                          <w:rPr>
                            <w:rFonts w:ascii="Calibri" w:eastAsia="Calibri" w:hAnsi="Calibri" w:cs="Calibri"/>
                            <w:color w:val="000000"/>
                            <w:sz w:val="16"/>
                          </w:rPr>
                          <w:t>Interface QMTL</w:t>
                        </w:r>
                      </w:p>
                      <w:p w14:paraId="38086D1F" w14:textId="77777777" w:rsidR="00F417F4" w:rsidRDefault="00F417F4" w:rsidP="00165922">
                        <w:pPr>
                          <w:ind w:left="270" w:firstLine="120"/>
                          <w:jc w:val="left"/>
                          <w:textDirection w:val="btLr"/>
                        </w:pPr>
                        <w:r>
                          <w:rPr>
                            <w:rFonts w:ascii="Calibri" w:eastAsia="Calibri" w:hAnsi="Calibri" w:cs="Calibri"/>
                            <w:color w:val="000000"/>
                            <w:sz w:val="16"/>
                          </w:rPr>
                          <w:t>Quality Objective &amp; Target</w:t>
                        </w:r>
                      </w:p>
                      <w:p w14:paraId="364F22F7" w14:textId="77777777" w:rsidR="00F417F4" w:rsidRDefault="00F417F4" w:rsidP="00165922">
                        <w:pPr>
                          <w:ind w:left="270" w:firstLine="120"/>
                          <w:jc w:val="left"/>
                          <w:textDirection w:val="btLr"/>
                        </w:pPr>
                        <w:r>
                          <w:rPr>
                            <w:rFonts w:ascii="Calibri" w:eastAsia="Calibri" w:hAnsi="Calibri" w:cs="Calibri"/>
                            <w:color w:val="000000"/>
                            <w:sz w:val="16"/>
                          </w:rPr>
                          <w:t>EASA Local coordinator (R18 role as per A30 Appendix E)</w:t>
                        </w:r>
                      </w:p>
                      <w:p w14:paraId="14FD3C5E" w14:textId="77777777" w:rsidR="00F417F4" w:rsidRDefault="00F417F4" w:rsidP="00165922">
                        <w:pPr>
                          <w:ind w:left="270" w:firstLine="120"/>
                          <w:jc w:val="left"/>
                          <w:textDirection w:val="btLr"/>
                        </w:pPr>
                        <w:r>
                          <w:rPr>
                            <w:rFonts w:ascii="Calibri" w:eastAsia="Calibri" w:hAnsi="Calibri" w:cs="Calibri"/>
                            <w:color w:val="000000"/>
                            <w:sz w:val="16"/>
                          </w:rPr>
                          <w:t>QAST role</w:t>
                        </w:r>
                      </w:p>
                      <w:p w14:paraId="5201A56F" w14:textId="77777777"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Auditor</w:t>
                        </w:r>
                        <w:r w:rsidRPr="00017BB1">
                          <w:rPr>
                            <w:rFonts w:ascii="Calibri" w:eastAsia="Calibri" w:hAnsi="Calibri" w:cs="Calibri"/>
                            <w:color w:val="000000"/>
                            <w:sz w:val="16"/>
                          </w:rPr>
                          <w:t xml:space="preserve"> </w:t>
                        </w:r>
                      </w:p>
                      <w:p w14:paraId="24347183" w14:textId="77777777" w:rsidR="00F417F4" w:rsidRDefault="00F417F4" w:rsidP="00165922">
                        <w:pPr>
                          <w:ind w:left="270" w:firstLine="120"/>
                          <w:jc w:val="left"/>
                          <w:textDirection w:val="btLr"/>
                        </w:pPr>
                        <w:r>
                          <w:rPr>
                            <w:rFonts w:ascii="Calibri" w:eastAsia="Calibri" w:hAnsi="Calibri" w:cs="Calibri"/>
                            <w:color w:val="000000"/>
                            <w:sz w:val="16"/>
                          </w:rPr>
                          <w:t>Audit planning</w:t>
                        </w:r>
                      </w:p>
                      <w:p w14:paraId="0AF36E6F" w14:textId="77777777" w:rsidR="00F417F4" w:rsidRDefault="00F417F4" w:rsidP="00165922">
                        <w:pPr>
                          <w:ind w:left="270" w:firstLine="120"/>
                          <w:jc w:val="left"/>
                          <w:textDirection w:val="btLr"/>
                        </w:pPr>
                      </w:p>
                    </w:txbxContent>
                  </v:textbox>
                </v:shape>
                <w10:anchorlock/>
              </v:group>
            </w:pict>
          </mc:Fallback>
        </mc:AlternateContent>
      </w:r>
    </w:p>
    <w:p w14:paraId="4D395FBC" w14:textId="77777777" w:rsidR="00165922" w:rsidRPr="00D75ABF" w:rsidRDefault="00165922" w:rsidP="00D75ABF">
      <w:pPr>
        <w:pStyle w:val="Heading1"/>
      </w:pPr>
      <w:bookmarkStart w:id="37" w:name="_Toc83136660"/>
      <w:bookmarkStart w:id="38" w:name="_Toc91246823"/>
      <w:r w:rsidRPr="00D75ABF">
        <w:lastRenderedPageBreak/>
        <w:t>AL – Airbus Logistik GmbH</w:t>
      </w:r>
      <w:bookmarkEnd w:id="37"/>
      <w:bookmarkEnd w:id="38"/>
    </w:p>
    <w:p w14:paraId="2D1A950D" w14:textId="77777777" w:rsidR="00165922" w:rsidRPr="00D75ABF" w:rsidRDefault="00165922" w:rsidP="00D75ABF">
      <w:pPr>
        <w:pStyle w:val="Heading2"/>
      </w:pPr>
      <w:bookmarkStart w:id="39" w:name="_Toc83136661"/>
      <w:bookmarkStart w:id="40" w:name="_Toc91246824"/>
      <w:r w:rsidRPr="00D75ABF">
        <w:t>Managing Director (Geschäftsführer)</w:t>
      </w:r>
      <w:bookmarkEnd w:id="39"/>
      <w:bookmarkEnd w:id="40"/>
    </w:p>
    <w:p w14:paraId="6FD4E0D2" w14:textId="77777777" w:rsidR="00165922" w:rsidRDefault="00165922" w:rsidP="00F417F4">
      <w:pPr>
        <w:pStyle w:val="Text"/>
      </w:pPr>
      <w:r>
        <w:t xml:space="preserve">Airbus Logistik is headed by the Managing Director (Geschäftsführer), who manages, leads and represents Airbus Logistik </w:t>
      </w:r>
      <w:r w:rsidRPr="00316913">
        <w:t>GmbH</w:t>
      </w:r>
      <w:r>
        <w:t xml:space="preserve"> in accordance with the rules established by the Shareholder Meeting. The Managing Director brings Airbus Logistik matters before the Shareholder Meeting.</w:t>
      </w:r>
    </w:p>
    <w:p w14:paraId="54C1D4F8" w14:textId="77777777" w:rsidR="00165922" w:rsidRDefault="00165922" w:rsidP="00F417F4">
      <w:pPr>
        <w:pStyle w:val="Text"/>
      </w:pPr>
      <w:r>
        <w:t>The Managing Director chairs the Airbus Logistik Executive Leadership Team and is responsible, together with the leadership team, for the overall businesses of the Airbus Logistik GmbH.</w:t>
      </w:r>
    </w:p>
    <w:p w14:paraId="2B141186" w14:textId="77777777" w:rsidR="00165922" w:rsidRPr="00F417F4" w:rsidRDefault="00165922" w:rsidP="00F417F4">
      <w:pPr>
        <w:pStyle w:val="Heading2"/>
      </w:pPr>
      <w:bookmarkStart w:id="41" w:name="_Toc83136662"/>
      <w:bookmarkStart w:id="42" w:name="_Toc91246825"/>
      <w:r w:rsidRPr="00F417F4">
        <w:t>Accountabilities and Mission</w:t>
      </w:r>
      <w:bookmarkEnd w:id="41"/>
      <w:bookmarkEnd w:id="42"/>
    </w:p>
    <w:p w14:paraId="3BF11CF1" w14:textId="77777777" w:rsidR="00165922" w:rsidRDefault="00165922" w:rsidP="00F417F4">
      <w:pPr>
        <w:pStyle w:val="Text"/>
      </w:pPr>
      <w:r w:rsidRPr="00EF6356">
        <w:t>The Managing Director has the overall accountability for the Airbus Logistik business.</w:t>
      </w:r>
    </w:p>
    <w:p w14:paraId="2BF02C88" w14:textId="77777777" w:rsidR="00165922" w:rsidRDefault="00165922" w:rsidP="00F417F4">
      <w:pPr>
        <w:pStyle w:val="Text"/>
      </w:pPr>
      <w:r>
        <w:t>Particularly Airbus Logistik Managing Director is accountable for:</w:t>
      </w:r>
    </w:p>
    <w:p w14:paraId="37E93539" w14:textId="77777777" w:rsidR="00165922" w:rsidRPr="00EF6356" w:rsidRDefault="00165922" w:rsidP="00F417F4">
      <w:pPr>
        <w:pStyle w:val="Enum-"/>
      </w:pPr>
      <w:r>
        <w:t>Formulation and implementation of the Airbus Logistik strategy, including without limitation the Business Plan and the Operational Plan</w:t>
      </w:r>
    </w:p>
    <w:p w14:paraId="08ABA10E" w14:textId="77777777" w:rsidR="00165922" w:rsidRPr="00EF6356" w:rsidRDefault="00165922" w:rsidP="00F417F4">
      <w:pPr>
        <w:pStyle w:val="Enum-"/>
      </w:pPr>
      <w:r>
        <w:t>Company policies, management and organizational structure</w:t>
      </w:r>
    </w:p>
    <w:p w14:paraId="3B4E454B" w14:textId="77777777" w:rsidR="00165922" w:rsidRPr="00EF6356" w:rsidRDefault="00165922" w:rsidP="00F417F4">
      <w:pPr>
        <w:pStyle w:val="Enum-"/>
      </w:pPr>
      <w:r>
        <w:t>Financial performance and financial targets</w:t>
      </w:r>
    </w:p>
    <w:p w14:paraId="44C5125B" w14:textId="77777777" w:rsidR="00165922" w:rsidRDefault="00165922" w:rsidP="00F417F4">
      <w:pPr>
        <w:pStyle w:val="Enum-"/>
      </w:pPr>
      <w:r>
        <w:t>Management of shareholder relations and corporate matters</w:t>
      </w:r>
    </w:p>
    <w:p w14:paraId="575E0B2B" w14:textId="77777777" w:rsidR="00165922" w:rsidRPr="00F417F4" w:rsidRDefault="00165922" w:rsidP="00F417F4">
      <w:pPr>
        <w:pStyle w:val="Heading2"/>
      </w:pPr>
      <w:bookmarkStart w:id="43" w:name="_Toc83136663"/>
      <w:bookmarkStart w:id="44" w:name="_Toc91246826"/>
      <w:r w:rsidRPr="00F417F4">
        <w:t>Organization Chart</w:t>
      </w:r>
      <w:bookmarkEnd w:id="43"/>
      <w:bookmarkEnd w:id="44"/>
    </w:p>
    <w:p w14:paraId="4DDF4FDB" w14:textId="77777777" w:rsidR="00165922" w:rsidRDefault="00165922" w:rsidP="00F417F4">
      <w:pPr>
        <w:pStyle w:val="Text"/>
        <w:ind w:left="0"/>
        <w:jc w:val="center"/>
        <w:rPr>
          <w:szCs w:val="22"/>
        </w:rPr>
      </w:pPr>
      <w:r>
        <w:rPr>
          <w:noProof/>
          <w:bdr w:val="none" w:sz="0" w:space="0" w:color="auto" w:frame="1"/>
          <w:lang w:val="fr-FR" w:eastAsia="fr-FR"/>
        </w:rPr>
        <w:drawing>
          <wp:inline distT="0" distB="0" distL="0" distR="0" wp14:anchorId="20DD5984" wp14:editId="66BFF298">
            <wp:extent cx="4323080" cy="2037080"/>
            <wp:effectExtent l="0" t="0" r="1270" b="1270"/>
            <wp:docPr id="41" name="Grafik 7" descr="https://lh6.googleusercontent.com/nOrLu3amrvaBwlEKu0Z4PoSyaGT_pDCmLyaVj75fibxmylMDfTi15jAC2sEgWvH8o4rGo9JJLLPraDrStjKSnh7t4cuo9A-5MVPKIBwXlKFTsbV16UC30E73Payy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OrLu3amrvaBwlEKu0Z4PoSyaGT_pDCmLyaVj75fibxmylMDfTi15jAC2sEgWvH8o4rGo9JJLLPraDrStjKSnh7t4cuo9A-5MVPKIBwXlKFTsbV16UC30E73PayyV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3080" cy="2037080"/>
                    </a:xfrm>
                    <a:prstGeom prst="rect">
                      <a:avLst/>
                    </a:prstGeom>
                    <a:noFill/>
                    <a:ln>
                      <a:noFill/>
                    </a:ln>
                  </pic:spPr>
                </pic:pic>
              </a:graphicData>
            </a:graphic>
          </wp:inline>
        </w:drawing>
      </w:r>
    </w:p>
    <w:p w14:paraId="0B07593B" w14:textId="77777777" w:rsidR="00165922" w:rsidRDefault="00165922" w:rsidP="00F417F4">
      <w:pPr>
        <w:pStyle w:val="Text"/>
        <w:rPr>
          <w:b/>
          <w:kern w:val="28"/>
          <w:sz w:val="26"/>
        </w:rPr>
      </w:pPr>
      <w:r w:rsidRPr="00746FBD">
        <w:t>See “Org Chart view” in MyPulse</w:t>
      </w:r>
      <w:r>
        <w:br w:type="page"/>
      </w:r>
    </w:p>
    <w:p w14:paraId="33F6E9A7" w14:textId="77777777" w:rsidR="00165922" w:rsidRPr="00F417F4" w:rsidRDefault="00165922" w:rsidP="00F417F4">
      <w:pPr>
        <w:pStyle w:val="Heading1"/>
      </w:pPr>
      <w:bookmarkStart w:id="45" w:name="_Toc83136664"/>
      <w:bookmarkStart w:id="46" w:name="_Toc91246827"/>
      <w:r w:rsidRPr="00F417F4">
        <w:lastRenderedPageBreak/>
        <w:t>ALO – Operations</w:t>
      </w:r>
      <w:bookmarkEnd w:id="45"/>
      <w:bookmarkEnd w:id="46"/>
    </w:p>
    <w:p w14:paraId="226E6E82" w14:textId="77777777" w:rsidR="00165922" w:rsidRPr="00F417F4" w:rsidRDefault="00165922" w:rsidP="00F417F4">
      <w:pPr>
        <w:pStyle w:val="Heading2"/>
      </w:pPr>
      <w:bookmarkStart w:id="47" w:name="_Toc83136665"/>
      <w:bookmarkStart w:id="48" w:name="_Toc91246828"/>
      <w:r w:rsidRPr="00F417F4">
        <w:t xml:space="preserve">Role </w:t>
      </w:r>
      <w:r w:rsidR="00F417F4" w:rsidRPr="00F417F4">
        <w:t>Purpose</w:t>
      </w:r>
      <w:bookmarkEnd w:id="47"/>
      <w:bookmarkEnd w:id="48"/>
    </w:p>
    <w:p w14:paraId="0192259B" w14:textId="77777777" w:rsidR="00165922" w:rsidRDefault="00165922" w:rsidP="00F417F4">
      <w:pPr>
        <w:pStyle w:val="Text"/>
      </w:pPr>
      <w:r>
        <w:t>The head of operations is accountable for all logistic and transport operations in Airbus Logistik GmbH warehouses. </w:t>
      </w:r>
    </w:p>
    <w:p w14:paraId="5EB95D82" w14:textId="77777777" w:rsidR="00165922" w:rsidRDefault="00165922" w:rsidP="00F417F4">
      <w:pPr>
        <w:pStyle w:val="Heading2"/>
      </w:pPr>
      <w:bookmarkStart w:id="49" w:name="_Toc83136666"/>
      <w:bookmarkStart w:id="50" w:name="_Toc91246829"/>
      <w:r>
        <w:t>Responsibilities</w:t>
      </w:r>
      <w:bookmarkEnd w:id="49"/>
      <w:bookmarkEnd w:id="50"/>
    </w:p>
    <w:p w14:paraId="084538E5" w14:textId="77777777" w:rsidR="00165922" w:rsidRDefault="00165922" w:rsidP="00F417F4">
      <w:pPr>
        <w:pStyle w:val="Enum"/>
      </w:pPr>
      <w:r w:rsidRPr="00246D33">
        <w:t>POA responsibility by delegation from Head of OTT for Airbus Logistik GmbH</w:t>
      </w:r>
      <w:r>
        <w:t xml:space="preserve"> scope</w:t>
      </w:r>
    </w:p>
    <w:p w14:paraId="62A46103" w14:textId="77777777" w:rsidR="00165922" w:rsidRDefault="00165922" w:rsidP="00F417F4">
      <w:pPr>
        <w:pStyle w:val="Enum"/>
      </w:pPr>
      <w:r>
        <w:t>Delivering logistic services on cost, quality and time to customers</w:t>
      </w:r>
    </w:p>
    <w:p w14:paraId="572A964A" w14:textId="77777777" w:rsidR="00165922" w:rsidRDefault="00165922" w:rsidP="00F417F4">
      <w:pPr>
        <w:pStyle w:val="Enum"/>
      </w:pPr>
      <w:r>
        <w:t>Build strong relationships with relevant Airbus peers to ensure Airbus Logistik Operations meets the need of Airbus as a customer</w:t>
      </w:r>
    </w:p>
    <w:p w14:paraId="17D48BCC" w14:textId="77777777" w:rsidR="00165922" w:rsidRDefault="00165922" w:rsidP="00F417F4">
      <w:pPr>
        <w:pStyle w:val="Enum"/>
      </w:pPr>
      <w:r>
        <w:t>Responsibility for development and deployment of new logistic processes</w:t>
      </w:r>
    </w:p>
    <w:p w14:paraId="5003CEB3" w14:textId="77777777" w:rsidR="00165922" w:rsidRPr="00246D33" w:rsidRDefault="00165922" w:rsidP="00F417F4">
      <w:pPr>
        <w:pStyle w:val="Enum"/>
      </w:pPr>
      <w:r>
        <w:t>Overall responsibility for Health and Safety matters</w:t>
      </w:r>
    </w:p>
    <w:p w14:paraId="3D1D8EB5" w14:textId="77777777" w:rsidR="00165922" w:rsidRPr="00F417F4" w:rsidRDefault="00165922" w:rsidP="00F417F4">
      <w:pPr>
        <w:pStyle w:val="Heading2"/>
      </w:pPr>
      <w:bookmarkStart w:id="51" w:name="_Toc83136667"/>
      <w:bookmarkStart w:id="52" w:name="_Toc91246830"/>
      <w:r w:rsidRPr="00F417F4">
        <w:t>Deliverables</w:t>
      </w:r>
      <w:bookmarkEnd w:id="51"/>
      <w:bookmarkEnd w:id="52"/>
    </w:p>
    <w:p w14:paraId="31F87BE3" w14:textId="77777777" w:rsidR="00165922" w:rsidRPr="002737CC" w:rsidRDefault="00165922" w:rsidP="00F417F4">
      <w:pPr>
        <w:pStyle w:val="Text"/>
      </w:pPr>
      <w:r w:rsidRPr="002737CC">
        <w:t>SLA ALOQ-QMTL CT2102432v1</w:t>
      </w:r>
    </w:p>
    <w:p w14:paraId="24B58DE8" w14:textId="77777777" w:rsidR="00165922" w:rsidRPr="00F417F4" w:rsidRDefault="00165922" w:rsidP="00F417F4">
      <w:pPr>
        <w:pStyle w:val="Heading2"/>
      </w:pPr>
      <w:bookmarkStart w:id="53" w:name="_Toc83136668"/>
      <w:bookmarkStart w:id="54" w:name="_Toc91246831"/>
      <w:r w:rsidRPr="00F417F4">
        <w:t>ALO Organization</w:t>
      </w:r>
      <w:bookmarkEnd w:id="53"/>
      <w:bookmarkEnd w:id="54"/>
    </w:p>
    <w:p w14:paraId="6411B9F9" w14:textId="77777777" w:rsidR="00165922" w:rsidRDefault="00165922" w:rsidP="00F417F4">
      <w:pPr>
        <w:pStyle w:val="Text"/>
      </w:pPr>
      <w:r>
        <w:t>The Airbus Logistik Operations consists of below organizational entities:</w:t>
      </w:r>
    </w:p>
    <w:p w14:paraId="1718643F" w14:textId="77777777" w:rsidR="00165922" w:rsidRDefault="00165922" w:rsidP="00F417F4">
      <w:pPr>
        <w:pStyle w:val="Enum-"/>
      </w:pPr>
      <w:r>
        <w:t>ALO1: Planning &amp; Performance</w:t>
      </w:r>
    </w:p>
    <w:p w14:paraId="1DCA6FC0" w14:textId="77777777" w:rsidR="00165922" w:rsidRDefault="00165922" w:rsidP="00F417F4">
      <w:pPr>
        <w:pStyle w:val="Enum-"/>
      </w:pPr>
      <w:r>
        <w:t>ALO2: Operations Big Parts</w:t>
      </w:r>
    </w:p>
    <w:p w14:paraId="7A2DC854" w14:textId="77777777" w:rsidR="00165922" w:rsidRDefault="00165922" w:rsidP="00F417F4">
      <w:pPr>
        <w:pStyle w:val="Enum-"/>
      </w:pPr>
      <w:r>
        <w:t>ALO3: Operations Small Parts</w:t>
      </w:r>
    </w:p>
    <w:p w14:paraId="496B2578" w14:textId="77777777" w:rsidR="00165922" w:rsidRDefault="00165922" w:rsidP="00F417F4">
      <w:pPr>
        <w:pStyle w:val="Enum-"/>
      </w:pPr>
      <w:r>
        <w:t>ALO4: Operations Overseas</w:t>
      </w:r>
    </w:p>
    <w:p w14:paraId="2E893640" w14:textId="77777777" w:rsidR="00165922" w:rsidRDefault="00165922" w:rsidP="00F417F4">
      <w:pPr>
        <w:pStyle w:val="Enum-"/>
      </w:pPr>
      <w:r>
        <w:t>ALO5: Operations Material Provision</w:t>
      </w:r>
    </w:p>
    <w:p w14:paraId="60F2FDEE" w14:textId="77777777" w:rsidR="00165922" w:rsidRDefault="00165922" w:rsidP="00F417F4">
      <w:pPr>
        <w:pStyle w:val="Enum-"/>
      </w:pPr>
      <w:r>
        <w:t>ALOQ: Quality, Health, Safety and Environment</w:t>
      </w:r>
    </w:p>
    <w:p w14:paraId="650474A4" w14:textId="77777777" w:rsidR="00165922" w:rsidRDefault="00165922" w:rsidP="00F417F4">
      <w:pPr>
        <w:pStyle w:val="Text"/>
      </w:pPr>
      <w:r>
        <w:t>Their scope of activity and purpose is described in the following chapters.</w:t>
      </w:r>
    </w:p>
    <w:p w14:paraId="76FBA7F8" w14:textId="77777777" w:rsidR="00165922" w:rsidRPr="00F417F4" w:rsidRDefault="00165922" w:rsidP="00F417F4">
      <w:pPr>
        <w:pStyle w:val="Heading3"/>
      </w:pPr>
      <w:bookmarkStart w:id="55" w:name="_Toc83136669"/>
      <w:bookmarkStart w:id="56" w:name="_Toc91246832"/>
      <w:r w:rsidRPr="00F417F4">
        <w:t>ALO1 – Planning &amp; Performance</w:t>
      </w:r>
      <w:bookmarkEnd w:id="55"/>
      <w:bookmarkEnd w:id="56"/>
    </w:p>
    <w:p w14:paraId="2F67C09E" w14:textId="77777777" w:rsidR="00165922" w:rsidRDefault="00165922" w:rsidP="00F417F4">
      <w:pPr>
        <w:pStyle w:val="Text"/>
      </w:pPr>
      <w:r>
        <w:t>Central planning &amp; engineering department is responsible for the central planning of logistics processes as well as implementation of continuous improvement projects and innovation projects, engineering changes. Through creation and maintenance of standard operating procedures they set standards and ensure process compliance in the Airbus Logistik GmbH. An IT process engineer serves as a central focal point for IT-related topics and sets the focus on continuous improvement in the logistics IT environment. The IT process engineer also represents the central interface between the Airbus Logistik GmbH and the central IT department of Airbus Operations.</w:t>
      </w:r>
    </w:p>
    <w:p w14:paraId="3A553A0D" w14:textId="77777777" w:rsidR="00F417F4" w:rsidRDefault="00F417F4" w:rsidP="00F417F4">
      <w:pPr>
        <w:pStyle w:val="Text"/>
      </w:pPr>
    </w:p>
    <w:p w14:paraId="72A0D797" w14:textId="77777777" w:rsidR="00F417F4" w:rsidRDefault="00F417F4" w:rsidP="00F417F4">
      <w:pPr>
        <w:pStyle w:val="Text"/>
      </w:pPr>
    </w:p>
    <w:p w14:paraId="1F7BB804" w14:textId="77777777" w:rsidR="00165922" w:rsidRDefault="00165922" w:rsidP="00F417F4">
      <w:pPr>
        <w:pStyle w:val="Text"/>
        <w:spacing w:line="240" w:lineRule="exact"/>
      </w:pPr>
      <w:r>
        <w:lastRenderedPageBreak/>
        <w:t>Customer support is the central interface to the customer, the SA FAL Hamburg and OSLAL. Utilizing various tools for data analysis they have the transparency on the current order status of materials in the intralogistics process from goods receipt to material provision at the FAL. Through proactive monitoring of the status of each MSN they identify risks and deviations before they have an impact on production and define counter measures in alignment with the FAL. Customer support also initiates and tracks the counter measures in operations. With this transparency they are capable to review and assess tactical re-planning of the FAL from a logistics perspective, identify consequences and propose feasible alternatives.</w:t>
      </w:r>
    </w:p>
    <w:p w14:paraId="684F242D" w14:textId="77777777" w:rsidR="00165922" w:rsidRPr="00F417F4" w:rsidRDefault="00165922" w:rsidP="00F417F4">
      <w:pPr>
        <w:pStyle w:val="Text"/>
        <w:spacing w:line="240" w:lineRule="exact"/>
        <w:rPr>
          <w:spacing w:val="-3"/>
        </w:rPr>
      </w:pPr>
      <w:r w:rsidRPr="00F417F4">
        <w:rPr>
          <w:spacing w:val="-3"/>
        </w:rPr>
        <w:t>Performance management is responsible to provide the right and correct data for operational data-based performance management to operations and the management of Airbus Logistik Gmbh. This includes volume KPIs (e.g. Forecasts, WIP, Processed Volumes), current work progress, Productivity KPIs, and Service KPIs. In this position, they develop management  and operational KPIs for teamboards, dashboards, and reportings. In addition, they monitor operational KPIs to identify inefficiencies, bottlenecks, and disruptions and propose solution options to operations.</w:t>
      </w:r>
    </w:p>
    <w:p w14:paraId="3F2BD16D" w14:textId="77777777" w:rsidR="00165922" w:rsidRDefault="00165922" w:rsidP="00F417F4">
      <w:pPr>
        <w:pStyle w:val="Text"/>
        <w:spacing w:line="240" w:lineRule="exact"/>
      </w:pPr>
      <w:r>
        <w:t>Operative service is responsible for all administrative tasks related with daily operations. Activities include time management, operative procurement, Invoice control, coordination of facility management and maintenance activities.</w:t>
      </w:r>
    </w:p>
    <w:p w14:paraId="0F0E1ED6" w14:textId="77777777" w:rsidR="00165922" w:rsidRPr="00F417F4" w:rsidRDefault="00165922" w:rsidP="00F417F4">
      <w:pPr>
        <w:pStyle w:val="Heading3"/>
      </w:pPr>
      <w:bookmarkStart w:id="57" w:name="_Toc83136670"/>
      <w:bookmarkStart w:id="58" w:name="_Toc91246833"/>
      <w:r w:rsidRPr="00F417F4">
        <w:t>ALO2 - Operations Big Parts</w:t>
      </w:r>
      <w:bookmarkEnd w:id="57"/>
      <w:bookmarkEnd w:id="58"/>
    </w:p>
    <w:p w14:paraId="2BC1C239" w14:textId="77777777" w:rsidR="00165922" w:rsidRDefault="00165922" w:rsidP="00F417F4">
      <w:pPr>
        <w:pStyle w:val="Text"/>
        <w:spacing w:line="240" w:lineRule="exact"/>
      </w:pPr>
      <w:r>
        <w:t>Operations Big Parts is characterized by a process-oriented organization structure. It is responsible for physical logistics of mainly big parts for the FAL SA scope. The organization covers the warehouses CEC1, CEC2 and DC7B, and is split into inbound, warehousing and dispatch. The inbound department includes all operational and administrative functions in the inbound / goods receiving process - mainly in CEC1.</w:t>
      </w:r>
    </w:p>
    <w:p w14:paraId="4344CD50" w14:textId="77777777" w:rsidR="00165922" w:rsidRDefault="00165922" w:rsidP="00F417F4">
      <w:pPr>
        <w:pStyle w:val="Text"/>
        <w:spacing w:line="240" w:lineRule="exact"/>
      </w:pPr>
      <w:r>
        <w:t>Warehousing incorporates putaway, picking and commissioning activities in CEC1 as well as all logistics activities in CEC2 and DC7C.</w:t>
      </w:r>
    </w:p>
    <w:p w14:paraId="41855047" w14:textId="77777777" w:rsidR="00165922" w:rsidRDefault="00165922" w:rsidP="00F417F4">
      <w:pPr>
        <w:pStyle w:val="Text"/>
        <w:spacing w:line="240" w:lineRule="exact"/>
      </w:pPr>
      <w:r>
        <w:t>Dispatch covers all outbound logistics activities for the dispatch to external locations (e.g. Airbus Toulouse, returns to external suppliers, etc.).</w:t>
      </w:r>
    </w:p>
    <w:p w14:paraId="326581F2" w14:textId="77777777" w:rsidR="00165922" w:rsidRPr="00F417F4" w:rsidRDefault="00165922" w:rsidP="00F417F4">
      <w:pPr>
        <w:pStyle w:val="Heading3"/>
      </w:pPr>
      <w:bookmarkStart w:id="59" w:name="_Toc83136671"/>
      <w:bookmarkStart w:id="60" w:name="_Toc91246834"/>
      <w:r w:rsidRPr="00F417F4">
        <w:t>ALO3 - Operations Small Parts</w:t>
      </w:r>
      <w:bookmarkEnd w:id="59"/>
      <w:bookmarkEnd w:id="60"/>
    </w:p>
    <w:p w14:paraId="7B36E5B2" w14:textId="77777777" w:rsidR="00165922" w:rsidRDefault="00165922" w:rsidP="00F417F4">
      <w:pPr>
        <w:pStyle w:val="Text"/>
        <w:spacing w:line="240" w:lineRule="exact"/>
      </w:pPr>
      <w:r>
        <w:t>Operations Small Parts includes inbound and warehousing functions of small parts for the FAL SA scope. The organization covers the warehouse DC7C.</w:t>
      </w:r>
    </w:p>
    <w:p w14:paraId="0416D421" w14:textId="77777777" w:rsidR="00165922" w:rsidRDefault="00165922" w:rsidP="00F417F4">
      <w:pPr>
        <w:pStyle w:val="Text"/>
        <w:spacing w:line="240" w:lineRule="exact"/>
      </w:pPr>
      <w:r>
        <w:t>The inbound department includes all operational and administrative functions in the inbound / goods receiving process of DC7C.</w:t>
      </w:r>
    </w:p>
    <w:p w14:paraId="7AD4B034" w14:textId="77777777" w:rsidR="00165922" w:rsidRDefault="00165922" w:rsidP="00F417F4">
      <w:pPr>
        <w:pStyle w:val="Text"/>
        <w:spacing w:line="240" w:lineRule="exact"/>
      </w:pPr>
      <w:r>
        <w:t>Warehousing incorporates put away, picking and commissioning activities in DC7C.</w:t>
      </w:r>
    </w:p>
    <w:p w14:paraId="4C78C043" w14:textId="77777777" w:rsidR="00392B4E" w:rsidRDefault="00392B4E" w:rsidP="00F417F4">
      <w:pPr>
        <w:pStyle w:val="Text"/>
        <w:spacing w:line="240" w:lineRule="exact"/>
      </w:pPr>
    </w:p>
    <w:p w14:paraId="4F74B077" w14:textId="77777777" w:rsidR="00392B4E" w:rsidRDefault="00392B4E" w:rsidP="00F417F4">
      <w:pPr>
        <w:pStyle w:val="Text"/>
        <w:spacing w:line="240" w:lineRule="exact"/>
      </w:pPr>
    </w:p>
    <w:p w14:paraId="4AA2B52C" w14:textId="77777777" w:rsidR="00165922" w:rsidRPr="00F417F4" w:rsidRDefault="00165922" w:rsidP="00F417F4">
      <w:pPr>
        <w:pStyle w:val="Heading3"/>
      </w:pPr>
      <w:bookmarkStart w:id="61" w:name="_Toc83136672"/>
      <w:bookmarkStart w:id="62" w:name="_Toc91246835"/>
      <w:r w:rsidRPr="00F417F4">
        <w:lastRenderedPageBreak/>
        <w:t>ALO4 - Operations Overseas</w:t>
      </w:r>
      <w:bookmarkEnd w:id="61"/>
      <w:bookmarkEnd w:id="62"/>
    </w:p>
    <w:p w14:paraId="5F0D410F" w14:textId="77777777" w:rsidR="00165922" w:rsidRDefault="00165922" w:rsidP="00F417F4">
      <w:pPr>
        <w:pStyle w:val="Text"/>
        <w:spacing w:line="240" w:lineRule="exact"/>
      </w:pPr>
      <w:r>
        <w:t>Operations Overseas serves as a cross-dock function for the scope of FAL China and FAL USA. Today, Overseas Operations are performed in GU1 warehouse.</w:t>
      </w:r>
    </w:p>
    <w:p w14:paraId="1A85C1C1" w14:textId="77777777" w:rsidR="00165922" w:rsidRDefault="00165922" w:rsidP="00F417F4">
      <w:pPr>
        <w:pStyle w:val="Text"/>
        <w:spacing w:line="240" w:lineRule="exact"/>
      </w:pPr>
      <w:r>
        <w:t>The main activities are kitting/packaging &amp; preparation for transport to China and USA, preparation of transport documents (customs, DG), and material handling incl. goods receipt of secondary flows and inbound of empties returns.</w:t>
      </w:r>
    </w:p>
    <w:p w14:paraId="1866D2C5" w14:textId="77777777" w:rsidR="00165922" w:rsidRDefault="00165922" w:rsidP="00F417F4">
      <w:pPr>
        <w:pStyle w:val="Text"/>
        <w:spacing w:line="240" w:lineRule="exact"/>
      </w:pPr>
      <w:r>
        <w:t>In addition, operations in GU1 today cover the supply of fasteners to the FAL, storage of Aircraft Center Tank (ACT) units and inbound and dispatch of sharklets.</w:t>
      </w:r>
    </w:p>
    <w:p w14:paraId="3BB0983F" w14:textId="77777777" w:rsidR="00165922" w:rsidRPr="00F417F4" w:rsidRDefault="00165922" w:rsidP="00F417F4">
      <w:pPr>
        <w:pStyle w:val="Heading3"/>
      </w:pPr>
      <w:bookmarkStart w:id="63" w:name="_Toc83136673"/>
      <w:bookmarkStart w:id="64" w:name="_Toc91246836"/>
      <w:r w:rsidRPr="00F417F4">
        <w:t>ALO5 - Operations Material Provision and Transport</w:t>
      </w:r>
      <w:bookmarkEnd w:id="63"/>
      <w:bookmarkEnd w:id="64"/>
    </w:p>
    <w:p w14:paraId="00CD8A13" w14:textId="77777777" w:rsidR="00165922" w:rsidRDefault="00165922" w:rsidP="00F417F4">
      <w:pPr>
        <w:pStyle w:val="Text"/>
        <w:spacing w:line="240" w:lineRule="exact"/>
      </w:pPr>
      <w:r>
        <w:t>ALO5 includes all physical logistics processes to provide the required materials at the point of delivery / point of use, starting from loading at the warehouses to material provision at the FAL. The organization is characterized by a process-oriented structure. </w:t>
      </w:r>
    </w:p>
    <w:p w14:paraId="68369E91" w14:textId="77777777" w:rsidR="00165922" w:rsidRDefault="00165922" w:rsidP="00F417F4">
      <w:pPr>
        <w:pStyle w:val="Text"/>
        <w:spacing w:line="240" w:lineRule="exact"/>
      </w:pPr>
      <w:r>
        <w:t>The Transport organization is responsible for all transport activities between the warehouses and the FAL, starting from pick-up of prepared delivery units at the warehouses.</w:t>
      </w:r>
    </w:p>
    <w:p w14:paraId="126E0C34" w14:textId="77777777" w:rsidR="00165922" w:rsidRDefault="00165922" w:rsidP="00F417F4">
      <w:pPr>
        <w:pStyle w:val="Text"/>
        <w:spacing w:line="240" w:lineRule="exact"/>
      </w:pPr>
      <w:r>
        <w:t>Inbound FAL is responsible for all physical inbound processes (inbound from warehouses, direct deliveries from suppliers, InterNatco flows, and inhouse materials). </w:t>
      </w:r>
    </w:p>
    <w:p w14:paraId="22D6D892" w14:textId="77777777" w:rsidR="00165922" w:rsidRPr="00F417F4" w:rsidRDefault="00165922" w:rsidP="00F417F4">
      <w:pPr>
        <w:pStyle w:val="Text"/>
        <w:spacing w:line="240" w:lineRule="exact"/>
        <w:rPr>
          <w:spacing w:val="3"/>
        </w:rPr>
      </w:pPr>
      <w:r w:rsidRPr="00F417F4">
        <w:rPr>
          <w:spacing w:val="3"/>
        </w:rPr>
        <w:t>Module creation is mainly responsible for the process of consolidation of handling units and preparing them for material provision. The finished handling units are then buffered in the marketplace. </w:t>
      </w:r>
    </w:p>
    <w:p w14:paraId="273F1CED" w14:textId="77777777" w:rsidR="00165922" w:rsidRDefault="00165922" w:rsidP="00F417F4">
      <w:pPr>
        <w:pStyle w:val="Text"/>
        <w:spacing w:line="240" w:lineRule="exact"/>
      </w:pPr>
      <w:r>
        <w:t>The material provision unit is responsible for the timely delivery of materials in the right quantity to the correct point of use, triggered by the pull signal from the FAL. Due to the physical connection of lines 1-3 and their direct link to the marketplace in H14, module creation and material provision of lines 1-3 are served by one organizational entity. </w:t>
      </w:r>
    </w:p>
    <w:p w14:paraId="3B45794E" w14:textId="77777777" w:rsidR="00165922" w:rsidRPr="00F417F4" w:rsidRDefault="00165922" w:rsidP="00F417F4">
      <w:pPr>
        <w:pStyle w:val="Text"/>
        <w:spacing w:line="240" w:lineRule="exact"/>
        <w:rPr>
          <w:spacing w:val="3"/>
        </w:rPr>
      </w:pPr>
      <w:r w:rsidRPr="00F417F4">
        <w:rPr>
          <w:spacing w:val="3"/>
        </w:rPr>
        <w:t>Due to the larger distance of line 4 and the outstanding work parties, they are served by an individual department, which also incorporates the onsite transport from H14 to the point of delivery.</w:t>
      </w:r>
    </w:p>
    <w:p w14:paraId="734B6A91" w14:textId="77777777" w:rsidR="00165922" w:rsidRPr="00F417F4" w:rsidRDefault="00165922" w:rsidP="00F417F4">
      <w:pPr>
        <w:pStyle w:val="Heading3"/>
      </w:pPr>
      <w:bookmarkStart w:id="65" w:name="_Toc83136674"/>
      <w:bookmarkStart w:id="66" w:name="_Toc91246837"/>
      <w:r w:rsidRPr="00F417F4">
        <w:t>ALOQ - Quality, Health, Safety and Environment</w:t>
      </w:r>
      <w:bookmarkEnd w:id="65"/>
      <w:bookmarkEnd w:id="66"/>
    </w:p>
    <w:p w14:paraId="2F443696" w14:textId="77777777" w:rsidR="00165922" w:rsidRDefault="00165922" w:rsidP="00F417F4">
      <w:pPr>
        <w:pStyle w:val="Text"/>
        <w:spacing w:line="240" w:lineRule="exact"/>
      </w:pPr>
      <w:r w:rsidRPr="00450AF2">
        <w:t>Quality, Health, Safety and Environment</w:t>
      </w:r>
      <w:r>
        <w:t xml:space="preserve"> manage all quality and POA relevant activities and coordinate the Health, Safety and Environment topics for Airbus Logistik.</w:t>
      </w:r>
    </w:p>
    <w:p w14:paraId="66EEE059" w14:textId="77777777" w:rsidR="00165922" w:rsidRPr="00FB642A" w:rsidRDefault="00165922" w:rsidP="00F417F4">
      <w:pPr>
        <w:pStyle w:val="Text"/>
        <w:spacing w:line="240" w:lineRule="exact"/>
        <w:rPr>
          <w:b/>
        </w:rPr>
      </w:pPr>
      <w:r w:rsidRPr="00FB642A">
        <w:rPr>
          <w:b/>
        </w:rPr>
        <w:t>Role Purpose</w:t>
      </w:r>
    </w:p>
    <w:p w14:paraId="75219796" w14:textId="77777777" w:rsidR="00165922" w:rsidRPr="00FB642A" w:rsidRDefault="00165922" w:rsidP="00F417F4">
      <w:pPr>
        <w:pStyle w:val="Enum"/>
        <w:spacing w:line="240" w:lineRule="exact"/>
      </w:pPr>
      <w:r>
        <w:t>Deploy the required and applicable quality standards, processes and procedures</w:t>
      </w:r>
    </w:p>
    <w:p w14:paraId="24C14CDB" w14:textId="77777777" w:rsidR="00165922" w:rsidRPr="00FB642A" w:rsidRDefault="00165922" w:rsidP="00F417F4">
      <w:pPr>
        <w:pStyle w:val="Enum"/>
        <w:spacing w:line="240" w:lineRule="exact"/>
      </w:pPr>
      <w:r>
        <w:t>Develop and sustain the Company Management System fulfilling International Standards</w:t>
      </w:r>
      <w:r w:rsidR="00F417F4">
        <w:t xml:space="preserve"> </w:t>
      </w:r>
      <w:r>
        <w:t>for Safety and Aviation Authorities Requirements</w:t>
      </w:r>
    </w:p>
    <w:p w14:paraId="26AE2EAC" w14:textId="77777777" w:rsidR="00165922" w:rsidRDefault="00165922" w:rsidP="00F417F4">
      <w:pPr>
        <w:pStyle w:val="Enum"/>
        <w:spacing w:line="240" w:lineRule="exact"/>
      </w:pPr>
      <w:r>
        <w:t>ALOQ works in partnership with the Heads of the Operational Business Units and is</w:t>
      </w:r>
      <w:r w:rsidR="00F417F4">
        <w:t xml:space="preserve"> </w:t>
      </w:r>
      <w:r w:rsidRPr="00F417F4">
        <w:rPr>
          <w:rFonts w:cs="Arial"/>
          <w:color w:val="000000"/>
          <w:szCs w:val="22"/>
        </w:rPr>
        <w:t>accountable for Quality of the deliverables within their respective business.</w:t>
      </w:r>
    </w:p>
    <w:p w14:paraId="03415068" w14:textId="77777777" w:rsidR="00392B4E" w:rsidRDefault="00392B4E" w:rsidP="00F417F4">
      <w:pPr>
        <w:pStyle w:val="Text"/>
        <w:spacing w:line="240" w:lineRule="exact"/>
        <w:rPr>
          <w:b/>
        </w:rPr>
      </w:pPr>
    </w:p>
    <w:p w14:paraId="7BB66A0A" w14:textId="77777777" w:rsidR="00165922" w:rsidRPr="00F417F4" w:rsidRDefault="00165922" w:rsidP="00F417F4">
      <w:pPr>
        <w:pStyle w:val="Text"/>
        <w:spacing w:line="240" w:lineRule="exact"/>
        <w:rPr>
          <w:b/>
        </w:rPr>
      </w:pPr>
      <w:r w:rsidRPr="00F417F4">
        <w:rPr>
          <w:b/>
        </w:rPr>
        <w:lastRenderedPageBreak/>
        <w:t>Main Accountabilities</w:t>
      </w:r>
    </w:p>
    <w:p w14:paraId="200EEDAF" w14:textId="77777777" w:rsidR="00165922" w:rsidRDefault="00165922" w:rsidP="00F417F4">
      <w:pPr>
        <w:pStyle w:val="Enum"/>
        <w:spacing w:line="240" w:lineRule="exact"/>
      </w:pPr>
      <w:r>
        <w:t>ALOQ is maintaining a strong interface by SLA to Airbus Quality Logistics (QMTL)</w:t>
      </w:r>
    </w:p>
    <w:p w14:paraId="77C11A47" w14:textId="77777777" w:rsidR="00165922" w:rsidRDefault="00165922" w:rsidP="00F417F4">
      <w:pPr>
        <w:pStyle w:val="Enum"/>
        <w:spacing w:line="240" w:lineRule="exact"/>
      </w:pPr>
      <w:r>
        <w:t>Ensure that all organizations performing Airbus POA and quality activities, follow the</w:t>
      </w:r>
      <w:r w:rsidR="00F417F4">
        <w:t xml:space="preserve"> </w:t>
      </w:r>
      <w:r w:rsidRPr="00F417F4">
        <w:rPr>
          <w:rFonts w:cs="Arial"/>
          <w:color w:val="000000"/>
          <w:szCs w:val="22"/>
        </w:rPr>
        <w:t>applicable Airbus rules and procedures, which are referred in the A30 POM and the</w:t>
      </w:r>
      <w:r w:rsidR="00F417F4" w:rsidRPr="00F417F4">
        <w:rPr>
          <w:rFonts w:cs="Arial"/>
          <w:color w:val="000000"/>
          <w:szCs w:val="22"/>
        </w:rPr>
        <w:t xml:space="preserve"> </w:t>
      </w:r>
      <w:r w:rsidRPr="00F417F4">
        <w:rPr>
          <w:rFonts w:cs="Arial"/>
          <w:color w:val="000000"/>
          <w:szCs w:val="22"/>
        </w:rPr>
        <w:t>Appendix A of this document. This includes surveillance and internal audits in warehouses listed in A30_Appendix C as per applicable POM Chapter.</w:t>
      </w:r>
    </w:p>
    <w:p w14:paraId="461A0F7A" w14:textId="77777777" w:rsidR="00165922" w:rsidRDefault="00165922" w:rsidP="00F417F4">
      <w:pPr>
        <w:pStyle w:val="Enum"/>
      </w:pPr>
      <w:r>
        <w:t>Ensures a direct link to Airbus Form 4 holder (referenced in A30_Appendix E) and the Quality function</w:t>
      </w:r>
    </w:p>
    <w:p w14:paraId="70D0948F" w14:textId="77777777" w:rsidR="00165922" w:rsidRDefault="00165922" w:rsidP="00165922">
      <w:pPr>
        <w:pStyle w:val="Enum"/>
      </w:pPr>
      <w:r>
        <w:t>Improve the collaboration between the Quality and Operational teams with the aim to</w:t>
      </w:r>
      <w:r w:rsidR="00F417F4">
        <w:t xml:space="preserve"> </w:t>
      </w:r>
      <w:r w:rsidRPr="00F417F4">
        <w:rPr>
          <w:rFonts w:cs="Arial"/>
          <w:color w:val="000000"/>
          <w:szCs w:val="22"/>
        </w:rPr>
        <w:t>improve On-Quality and On-Time delivery performance and boost Quality mindset across</w:t>
      </w:r>
      <w:r w:rsidR="00F417F4" w:rsidRPr="00F417F4">
        <w:rPr>
          <w:rFonts w:cs="Arial"/>
          <w:color w:val="000000"/>
          <w:szCs w:val="22"/>
        </w:rPr>
        <w:t xml:space="preserve"> </w:t>
      </w:r>
      <w:r w:rsidRPr="00F417F4">
        <w:rPr>
          <w:rFonts w:cs="Arial"/>
          <w:color w:val="000000"/>
          <w:szCs w:val="22"/>
        </w:rPr>
        <w:t>the entire company.</w:t>
      </w:r>
    </w:p>
    <w:p w14:paraId="0CE0189B" w14:textId="77777777" w:rsidR="00165922" w:rsidRDefault="00165922" w:rsidP="00F417F4">
      <w:pPr>
        <w:pStyle w:val="Enum"/>
      </w:pPr>
      <w:r>
        <w:t>Coordination and link to Airbus operations focal point in terms of Health, Safety and Environment</w:t>
      </w:r>
    </w:p>
    <w:p w14:paraId="0C1CA018" w14:textId="77777777" w:rsidR="00165922" w:rsidRPr="00F417F4" w:rsidRDefault="00165922" w:rsidP="00F417F4">
      <w:pPr>
        <w:pStyle w:val="Heading2"/>
      </w:pPr>
      <w:bookmarkStart w:id="67" w:name="_Toc83136675"/>
      <w:bookmarkStart w:id="68" w:name="_Toc91246838"/>
      <w:r w:rsidRPr="00F417F4">
        <w:t xml:space="preserve">Organization </w:t>
      </w:r>
      <w:r w:rsidR="00F417F4" w:rsidRPr="00F417F4">
        <w:t>Chart</w:t>
      </w:r>
      <w:bookmarkEnd w:id="67"/>
      <w:bookmarkEnd w:id="68"/>
    </w:p>
    <w:p w14:paraId="41366B85" w14:textId="77777777" w:rsidR="00165922" w:rsidRDefault="00165922" w:rsidP="00165922">
      <w:pPr>
        <w:pStyle w:val="NormalWeb"/>
        <w:spacing w:before="0" w:beforeAutospacing="0" w:after="0" w:afterAutospacing="0"/>
      </w:pPr>
      <w:r>
        <w:rPr>
          <w:rFonts w:ascii="Arial" w:hAnsi="Arial" w:cs="Arial"/>
          <w:noProof/>
          <w:color w:val="000000"/>
          <w:sz w:val="22"/>
          <w:szCs w:val="22"/>
          <w:bdr w:val="none" w:sz="0" w:space="0" w:color="auto" w:frame="1"/>
          <w:lang w:val="fr-FR" w:eastAsia="fr-FR"/>
        </w:rPr>
        <w:drawing>
          <wp:inline distT="0" distB="0" distL="0" distR="0" wp14:anchorId="6CCAA2A8" wp14:editId="34CF0762">
            <wp:extent cx="5951855" cy="2544793"/>
            <wp:effectExtent l="0" t="0" r="0" b="8255"/>
            <wp:docPr id="42" name="Grafik 8" descr="https://lh5.googleusercontent.com/D7YNXMmCPAihyUBCpDqduKXSKFiwBZl_sLyB9U2loH9oj8oN3z2bTtpIbm_kLytCMamvTwF_6So8Rq79XVESqAaKj2U1GL47BaSo4raJEFUn1K4ikqOZLT50ge24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7YNXMmCPAihyUBCpDqduKXSKFiwBZl_sLyB9U2loH9oj8oN3z2bTtpIbm_kLytCMamvTwF_6So8Rq79XVESqAaKj2U1GL47BaSo4raJEFUn1K4ikqOZLT50ge24Uw"/>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7647" r="2664" b="2098"/>
                    <a:stretch/>
                  </pic:blipFill>
                  <pic:spPr bwMode="auto">
                    <a:xfrm>
                      <a:off x="0" y="0"/>
                      <a:ext cx="5952773" cy="2545186"/>
                    </a:xfrm>
                    <a:prstGeom prst="rect">
                      <a:avLst/>
                    </a:prstGeom>
                    <a:noFill/>
                    <a:ln>
                      <a:noFill/>
                    </a:ln>
                    <a:extLst>
                      <a:ext uri="{53640926-AAD7-44D8-BBD7-CCE9431645EC}">
                        <a14:shadowObscured xmlns:a14="http://schemas.microsoft.com/office/drawing/2010/main"/>
                      </a:ext>
                    </a:extLst>
                  </pic:spPr>
                </pic:pic>
              </a:graphicData>
            </a:graphic>
          </wp:inline>
        </w:drawing>
      </w:r>
    </w:p>
    <w:p w14:paraId="5FC7AD00" w14:textId="77777777" w:rsidR="00165922" w:rsidRPr="00F417F4" w:rsidRDefault="00165922" w:rsidP="00F417F4">
      <w:pPr>
        <w:pStyle w:val="Heading1"/>
      </w:pPr>
      <w:bookmarkStart w:id="69" w:name="_Toc83136676"/>
      <w:bookmarkStart w:id="70" w:name="_Toc91246839"/>
      <w:r w:rsidRPr="00F417F4">
        <w:lastRenderedPageBreak/>
        <w:t>ALA – Airbus Logistik Administration (Head of Administration)</w:t>
      </w:r>
      <w:bookmarkEnd w:id="69"/>
      <w:bookmarkEnd w:id="70"/>
    </w:p>
    <w:p w14:paraId="0A44B11F" w14:textId="77777777" w:rsidR="00165922" w:rsidRPr="00F417F4" w:rsidRDefault="00165922" w:rsidP="00F417F4">
      <w:pPr>
        <w:pStyle w:val="Heading2"/>
      </w:pPr>
      <w:bookmarkStart w:id="71" w:name="_Toc83136677"/>
      <w:bookmarkStart w:id="72" w:name="_Toc91246840"/>
      <w:r w:rsidRPr="00F417F4">
        <w:t xml:space="preserve">Role </w:t>
      </w:r>
      <w:r w:rsidR="00F417F4" w:rsidRPr="00F417F4">
        <w:t>Purpose</w:t>
      </w:r>
      <w:bookmarkEnd w:id="71"/>
      <w:bookmarkEnd w:id="72"/>
    </w:p>
    <w:p w14:paraId="084B96C1" w14:textId="77777777" w:rsidR="00165922" w:rsidRDefault="00165922" w:rsidP="00F417F4">
      <w:pPr>
        <w:pStyle w:val="Text"/>
      </w:pPr>
      <w:r>
        <w:t>The Head of Administration leads a central department dedicated to Airbus Logistik HR, Finance and corporate activities including topics managed though Service Level Agreements with Airbus Operations.</w:t>
      </w:r>
    </w:p>
    <w:p w14:paraId="56E32F32" w14:textId="77777777" w:rsidR="00165922" w:rsidRPr="00F417F4" w:rsidRDefault="00165922" w:rsidP="00F417F4">
      <w:pPr>
        <w:pStyle w:val="Heading2"/>
      </w:pPr>
      <w:bookmarkStart w:id="73" w:name="_Toc83136678"/>
      <w:bookmarkStart w:id="74" w:name="_Toc91246841"/>
      <w:r w:rsidRPr="00F417F4">
        <w:t>Accountabilities and Missions</w:t>
      </w:r>
      <w:bookmarkEnd w:id="73"/>
      <w:bookmarkEnd w:id="74"/>
    </w:p>
    <w:p w14:paraId="64967D22" w14:textId="77777777" w:rsidR="00165922" w:rsidRDefault="00165922" w:rsidP="00F417F4">
      <w:pPr>
        <w:pStyle w:val="Enum"/>
      </w:pPr>
      <w:r>
        <w:t>Finance: cover all necessary financial functionalities and services in alignment with Airbus functions through SLA</w:t>
      </w:r>
    </w:p>
    <w:p w14:paraId="7C4B77BC" w14:textId="77777777" w:rsidR="00165922" w:rsidRDefault="00165922" w:rsidP="00F417F4">
      <w:pPr>
        <w:pStyle w:val="Enum"/>
      </w:pPr>
      <w:r>
        <w:t>Human Resource: cover all necessary HR functionalities and services (including payroll) in alignment with Airbus functions through SLA</w:t>
      </w:r>
    </w:p>
    <w:p w14:paraId="763D6732" w14:textId="77777777" w:rsidR="00165922" w:rsidRDefault="00165922" w:rsidP="00F417F4">
      <w:pPr>
        <w:pStyle w:val="Enum"/>
      </w:pPr>
      <w:r>
        <w:t>Central Administration including requirements to Affiliates (based on A1043)</w:t>
      </w:r>
    </w:p>
    <w:p w14:paraId="2CACEBC4" w14:textId="77777777" w:rsidR="00165922" w:rsidRDefault="00165922" w:rsidP="00F417F4">
      <w:pPr>
        <w:pStyle w:val="Enum"/>
      </w:pPr>
      <w:r>
        <w:t>Manage and Maintain Service Level Agreements with Airbus Operations</w:t>
      </w:r>
    </w:p>
    <w:p w14:paraId="00DD88C3" w14:textId="77777777" w:rsidR="00165922" w:rsidRDefault="00165922" w:rsidP="00F417F4">
      <w:pPr>
        <w:pStyle w:val="Enum"/>
      </w:pPr>
      <w:r>
        <w:t>Support to the Managing Director for corporate governance and shareholder meeting preparation</w:t>
      </w:r>
    </w:p>
    <w:p w14:paraId="4DD44A0D" w14:textId="77777777" w:rsidR="00165922" w:rsidRPr="00F417F4" w:rsidRDefault="00165922" w:rsidP="00F417F4">
      <w:pPr>
        <w:pStyle w:val="Heading2"/>
      </w:pPr>
      <w:bookmarkStart w:id="75" w:name="_Toc83136679"/>
      <w:bookmarkStart w:id="76" w:name="_Toc91246842"/>
      <w:r w:rsidRPr="00F417F4">
        <w:t>Deliverables</w:t>
      </w:r>
      <w:bookmarkEnd w:id="75"/>
      <w:bookmarkEnd w:id="76"/>
    </w:p>
    <w:p w14:paraId="6429AAD1" w14:textId="77777777" w:rsidR="00165922" w:rsidRDefault="00165922" w:rsidP="00F417F4">
      <w:pPr>
        <w:pStyle w:val="Text"/>
      </w:pPr>
      <w:r>
        <w:t>Finance deliverables:</w:t>
      </w:r>
    </w:p>
    <w:p w14:paraId="2D8AEDEB" w14:textId="77777777" w:rsidR="00165922" w:rsidRDefault="00165922" w:rsidP="00F417F4">
      <w:pPr>
        <w:pStyle w:val="Enum"/>
      </w:pPr>
      <w:r>
        <w:t>Accounting and Reporting</w:t>
      </w:r>
    </w:p>
    <w:p w14:paraId="45D6099E" w14:textId="77777777" w:rsidR="00165922" w:rsidRDefault="00165922" w:rsidP="00F417F4">
      <w:pPr>
        <w:pStyle w:val="Enum"/>
      </w:pPr>
      <w:r>
        <w:t>Asset Accounting</w:t>
      </w:r>
    </w:p>
    <w:p w14:paraId="3F3BC38C" w14:textId="77777777" w:rsidR="00165922" w:rsidRDefault="00165922" w:rsidP="00F417F4">
      <w:pPr>
        <w:pStyle w:val="Enum"/>
      </w:pPr>
      <w:r>
        <w:t>Accounts receivables</w:t>
      </w:r>
    </w:p>
    <w:p w14:paraId="72C9A0D5" w14:textId="77777777" w:rsidR="00165922" w:rsidRDefault="00165922" w:rsidP="00F417F4">
      <w:pPr>
        <w:pStyle w:val="Enum"/>
      </w:pPr>
      <w:r>
        <w:t>Account payable (invoicing)</w:t>
      </w:r>
    </w:p>
    <w:p w14:paraId="3C2BF674" w14:textId="77777777" w:rsidR="00165922" w:rsidRDefault="00165922" w:rsidP="00F417F4">
      <w:pPr>
        <w:pStyle w:val="Enum"/>
      </w:pPr>
      <w:r>
        <w:t>Treasury and cash management</w:t>
      </w:r>
    </w:p>
    <w:p w14:paraId="7D9A8958" w14:textId="77777777" w:rsidR="00165922" w:rsidRDefault="00165922" w:rsidP="00F417F4">
      <w:pPr>
        <w:pStyle w:val="Enum"/>
      </w:pPr>
      <w:r>
        <w:t>Tax management</w:t>
      </w:r>
    </w:p>
    <w:p w14:paraId="2C93E091" w14:textId="77777777" w:rsidR="00165922" w:rsidRDefault="00165922" w:rsidP="00F417F4">
      <w:pPr>
        <w:pStyle w:val="Enum"/>
      </w:pPr>
      <w:r>
        <w:t>Insurance</w:t>
      </w:r>
    </w:p>
    <w:p w14:paraId="401AEE39" w14:textId="77777777" w:rsidR="00165922" w:rsidRDefault="00165922" w:rsidP="00F417F4">
      <w:pPr>
        <w:pStyle w:val="Enum"/>
      </w:pPr>
      <w:r>
        <w:t>Support from Central Customs</w:t>
      </w:r>
    </w:p>
    <w:p w14:paraId="6431C87D" w14:textId="77777777" w:rsidR="00165922" w:rsidRDefault="00165922" w:rsidP="00F417F4">
      <w:pPr>
        <w:pStyle w:val="Enum"/>
      </w:pPr>
      <w:r>
        <w:t>Travel and employee reimbursement</w:t>
      </w:r>
    </w:p>
    <w:p w14:paraId="64E53DB2" w14:textId="77777777" w:rsidR="00165922" w:rsidRDefault="00165922" w:rsidP="00F417F4">
      <w:pPr>
        <w:pStyle w:val="Text"/>
      </w:pPr>
      <w:r w:rsidRPr="00F417F4">
        <w:t>HR deliverables:</w:t>
      </w:r>
    </w:p>
    <w:p w14:paraId="497CD125" w14:textId="77777777" w:rsidR="00165922" w:rsidRDefault="00165922" w:rsidP="00F417F4">
      <w:pPr>
        <w:pStyle w:val="Enum"/>
      </w:pPr>
      <w:r>
        <w:t>HR business partner</w:t>
      </w:r>
    </w:p>
    <w:p w14:paraId="54705F78" w14:textId="77777777" w:rsidR="00165922" w:rsidRDefault="00165922" w:rsidP="00F417F4">
      <w:pPr>
        <w:pStyle w:val="Enum"/>
      </w:pPr>
      <w:r>
        <w:t>Payroll services, wage and bonus coordination</w:t>
      </w:r>
    </w:p>
    <w:p w14:paraId="760B4F10" w14:textId="77777777" w:rsidR="00165922" w:rsidRDefault="00165922" w:rsidP="00F417F4">
      <w:pPr>
        <w:pStyle w:val="Enum"/>
      </w:pPr>
      <w:r>
        <w:t>Recruiting and Mgt. of Temporary Employment</w:t>
      </w:r>
    </w:p>
    <w:p w14:paraId="2AE51C2A" w14:textId="77777777" w:rsidR="00165922" w:rsidRDefault="00165922" w:rsidP="00F417F4">
      <w:pPr>
        <w:pStyle w:val="Enum"/>
      </w:pPr>
      <w:r>
        <w:t>Labour law and social relations</w:t>
      </w:r>
    </w:p>
    <w:p w14:paraId="32763AC5" w14:textId="77777777" w:rsidR="00165922" w:rsidRDefault="00165922" w:rsidP="00F417F4">
      <w:pPr>
        <w:pStyle w:val="Enum"/>
      </w:pPr>
      <w:r>
        <w:t>Training management</w:t>
      </w:r>
    </w:p>
    <w:p w14:paraId="7CB9644A" w14:textId="77777777" w:rsidR="00165922" w:rsidRDefault="00165922" w:rsidP="00F417F4">
      <w:pPr>
        <w:pStyle w:val="Enum"/>
      </w:pPr>
      <w:r>
        <w:t>Apprentice management</w:t>
      </w:r>
    </w:p>
    <w:p w14:paraId="6F496B15" w14:textId="77777777" w:rsidR="00165922" w:rsidRPr="006A4F96" w:rsidRDefault="00165922" w:rsidP="00F417F4">
      <w:pPr>
        <w:pStyle w:val="Enum"/>
      </w:pPr>
      <w:r>
        <w:t>MyPulse service</w:t>
      </w:r>
    </w:p>
    <w:p w14:paraId="6E9DFCBD" w14:textId="77777777" w:rsidR="00165922" w:rsidRDefault="00165922" w:rsidP="00F417F4">
      <w:pPr>
        <w:pStyle w:val="Text"/>
      </w:pPr>
      <w:r w:rsidRPr="00F417F4">
        <w:t>A1043 deliverables:</w:t>
      </w:r>
    </w:p>
    <w:p w14:paraId="3DF5BF18" w14:textId="77777777" w:rsidR="00165922" w:rsidRDefault="00165922" w:rsidP="00F417F4">
      <w:pPr>
        <w:pStyle w:val="Enum"/>
      </w:pPr>
      <w:r>
        <w:t>Legal and compliance</w:t>
      </w:r>
    </w:p>
    <w:p w14:paraId="17B0CCDE" w14:textId="77777777" w:rsidR="00165922" w:rsidRDefault="00165922" w:rsidP="00F417F4">
      <w:pPr>
        <w:pStyle w:val="Enum"/>
      </w:pPr>
      <w:r>
        <w:t>Enterprise Risk Management</w:t>
      </w:r>
    </w:p>
    <w:p w14:paraId="74B02F9F" w14:textId="77777777" w:rsidR="00165922" w:rsidRDefault="00165922" w:rsidP="00F417F4">
      <w:pPr>
        <w:pStyle w:val="Enum"/>
      </w:pPr>
      <w:r>
        <w:t>Deliverables covered by ALO function</w:t>
      </w:r>
    </w:p>
    <w:p w14:paraId="261FD1D6" w14:textId="77777777" w:rsidR="00165922" w:rsidRDefault="00165922" w:rsidP="00165922">
      <w:pPr>
        <w:pStyle w:val="NormalWeb"/>
        <w:spacing w:before="240" w:beforeAutospacing="0" w:after="120" w:afterAutospacing="0"/>
        <w:ind w:left="425"/>
        <w:jc w:val="both"/>
        <w:rPr>
          <w:rFonts w:ascii="Arial" w:hAnsi="Arial" w:cs="Arial"/>
          <w:color w:val="000000"/>
          <w:sz w:val="22"/>
          <w:szCs w:val="22"/>
        </w:rPr>
      </w:pPr>
    </w:p>
    <w:p w14:paraId="2DC1C7F3" w14:textId="77777777" w:rsidR="00165922" w:rsidRDefault="00165922" w:rsidP="00F417F4">
      <w:pPr>
        <w:pStyle w:val="Text"/>
      </w:pPr>
      <w:r w:rsidRPr="00F417F4">
        <w:lastRenderedPageBreak/>
        <w:t>SLAs:</w:t>
      </w:r>
    </w:p>
    <w:p w14:paraId="7E207A82" w14:textId="77777777" w:rsidR="00165922" w:rsidRDefault="00165922" w:rsidP="00F417F4">
      <w:pPr>
        <w:pStyle w:val="Enum"/>
      </w:pPr>
      <w:r>
        <w:t>Central SLA covering Finance, HR and IT</w:t>
      </w:r>
    </w:p>
    <w:p w14:paraId="3F08C723" w14:textId="77777777" w:rsidR="00165922" w:rsidRDefault="00165922" w:rsidP="00F417F4">
      <w:pPr>
        <w:pStyle w:val="Enum"/>
      </w:pPr>
      <w:r>
        <w:t>General Procurement SLA</w:t>
      </w:r>
    </w:p>
    <w:p w14:paraId="4ECC5192" w14:textId="77777777" w:rsidR="00165922" w:rsidRDefault="00165922" w:rsidP="00F417F4">
      <w:pPr>
        <w:pStyle w:val="Enum"/>
      </w:pPr>
      <w:r>
        <w:t>Airbus Operations SLAs covering:</w:t>
      </w:r>
    </w:p>
    <w:p w14:paraId="0F622F4D" w14:textId="77777777" w:rsidR="00165922" w:rsidRPr="00F417F4" w:rsidRDefault="00165922" w:rsidP="00F417F4">
      <w:pPr>
        <w:pStyle w:val="Heading2"/>
      </w:pPr>
      <w:bookmarkStart w:id="77" w:name="_Toc83136680"/>
      <w:bookmarkStart w:id="78" w:name="_Toc91246843"/>
      <w:r w:rsidRPr="00F417F4">
        <w:t>Organization Chart</w:t>
      </w:r>
      <w:bookmarkEnd w:id="77"/>
      <w:bookmarkEnd w:id="78"/>
    </w:p>
    <w:p w14:paraId="44BD479B" w14:textId="77777777" w:rsidR="00165922" w:rsidRDefault="00165922" w:rsidP="00F417F4">
      <w:pPr>
        <w:pStyle w:val="Text"/>
      </w:pPr>
      <w:r>
        <w:t>The ALA Organization is a flat team structure covering</w:t>
      </w:r>
    </w:p>
    <w:p w14:paraId="2C70ECB6" w14:textId="77777777" w:rsidR="00165922" w:rsidRDefault="00165922" w:rsidP="00F417F4">
      <w:pPr>
        <w:pStyle w:val="Enum"/>
      </w:pPr>
      <w:r>
        <w:t>Finance: represented by a “Head of Finance” inside the ALA organization working with Airbus Finance faculties through SLA (see below)</w:t>
      </w:r>
    </w:p>
    <w:p w14:paraId="0335CF13" w14:textId="77777777" w:rsidR="00165922" w:rsidRDefault="00165922" w:rsidP="00F417F4">
      <w:pPr>
        <w:pStyle w:val="Enum"/>
      </w:pPr>
      <w:r>
        <w:t>HR: key responsibilities “HRBP” (HR Business Partner) and Payroll are managed by team members, the remaining services are covered through an SLA</w:t>
      </w:r>
    </w:p>
    <w:p w14:paraId="4255ADEC" w14:textId="77777777" w:rsidR="00165922" w:rsidRDefault="00165922" w:rsidP="00F417F4">
      <w:pPr>
        <w:pStyle w:val="Enum"/>
      </w:pPr>
      <w:r>
        <w:t>Management of A1043 requirements and overall SLAs are managed by Head of ALA in alignment with AL GmbH functions</w:t>
      </w:r>
    </w:p>
    <w:p w14:paraId="6BFDFC0B" w14:textId="77777777" w:rsidR="00165922" w:rsidRPr="00F417F4" w:rsidRDefault="00165922" w:rsidP="00F417F4">
      <w:pPr>
        <w:pStyle w:val="Heading2"/>
      </w:pPr>
      <w:bookmarkStart w:id="79" w:name="_Toc83136681"/>
      <w:bookmarkStart w:id="80" w:name="_Toc91246844"/>
      <w:r w:rsidRPr="00F417F4">
        <w:t>Interfaces</w:t>
      </w:r>
      <w:bookmarkEnd w:id="79"/>
      <w:bookmarkEnd w:id="80"/>
    </w:p>
    <w:p w14:paraId="09BB2384" w14:textId="13A2B167" w:rsidR="00165922" w:rsidRPr="00BE183B" w:rsidRDefault="00165922" w:rsidP="00F417F4">
      <w:pPr>
        <w:pStyle w:val="Text"/>
      </w:pPr>
      <w:r>
        <w:t>Interfaces with the main functions are governed by SLAs.</w:t>
      </w:r>
      <w:r w:rsidR="00F417F4">
        <w:t xml:space="preserve"> </w:t>
      </w:r>
      <w:r>
        <w:t>A regular meeting governance will be established for start of</w:t>
      </w:r>
      <w:r w:rsidR="00C70B61">
        <w:t xml:space="preserve"> Will</w:t>
      </w:r>
      <w:r>
        <w:t xml:space="preserve"> operations.</w:t>
      </w:r>
    </w:p>
    <w:p w14:paraId="6B4E399F" w14:textId="77777777" w:rsidR="00165922" w:rsidRDefault="00165922" w:rsidP="00165922">
      <w:pPr>
        <w:pStyle w:val="Text"/>
        <w:ind w:left="0"/>
        <w:rPr>
          <w:bCs/>
          <w:szCs w:val="22"/>
        </w:rPr>
      </w:pPr>
    </w:p>
    <w:p w14:paraId="33056B38" w14:textId="77777777" w:rsidR="00165922" w:rsidRPr="008E1CCE" w:rsidRDefault="00165922" w:rsidP="00165922">
      <w:pPr>
        <w:pStyle w:val="Heading1"/>
        <w:spacing w:before="400"/>
      </w:pPr>
      <w:bookmarkStart w:id="81" w:name="_Toc83136682"/>
      <w:bookmarkStart w:id="82" w:name="_Toc91246845"/>
      <w:r w:rsidRPr="008E1CCE">
        <w:lastRenderedPageBreak/>
        <w:t>Support Functions</w:t>
      </w:r>
      <w:bookmarkEnd w:id="81"/>
      <w:bookmarkEnd w:id="82"/>
    </w:p>
    <w:p w14:paraId="71EF10E4" w14:textId="6B96E382" w:rsidR="00165922" w:rsidRDefault="00165922" w:rsidP="00F417F4">
      <w:pPr>
        <w:pStyle w:val="Text"/>
      </w:pPr>
      <w:r>
        <w:t>Main support function</w:t>
      </w:r>
      <w:r w:rsidR="00DD1295">
        <w:t xml:space="preserve"> Will </w:t>
      </w:r>
      <w:r>
        <w:t>s for Airbus Logistik GmbH are provided by Airbus through Service Level Agreements. Airbus dedicated Functions plan and ensure continuous support according to these agreement</w:t>
      </w:r>
    </w:p>
    <w:p w14:paraId="7B67FAF4" w14:textId="77777777" w:rsidR="00165922" w:rsidRDefault="00165922" w:rsidP="00F417F4">
      <w:pPr>
        <w:pStyle w:val="Text"/>
      </w:pPr>
      <w:r>
        <w:t>By nomination central Airbus Operations advisors (e.g. Safety at Work, Medical Services) act, survey and interface with Airbus Logistik personnel on behalf of the Managing Director (AL)</w:t>
      </w:r>
    </w:p>
    <w:p w14:paraId="5F1353DB" w14:textId="77777777" w:rsidR="00165922" w:rsidRPr="00165922" w:rsidRDefault="00165922" w:rsidP="00165922">
      <w:pPr>
        <w:pStyle w:val="Text"/>
      </w:pPr>
    </w:p>
    <w:p w14:paraId="0384E416" w14:textId="77777777" w:rsidR="00E15CF6" w:rsidRDefault="00E15CF6" w:rsidP="00E15CF6">
      <w:pPr>
        <w:pStyle w:val="Text"/>
      </w:pPr>
    </w:p>
    <w:p w14:paraId="1C2EC635" w14:textId="77777777" w:rsidR="00D475A1" w:rsidRDefault="00D475A1" w:rsidP="00392B4E">
      <w:pPr>
        <w:pStyle w:val="Heading1"/>
        <w:rPr>
          <w:lang w:val="en-GB"/>
        </w:rPr>
      </w:pPr>
      <w:bookmarkStart w:id="83" w:name="_Toc19859934"/>
      <w:bookmarkStart w:id="84" w:name="_Toc91246846"/>
      <w:bookmarkStart w:id="85" w:name="_Toc211944446"/>
      <w:bookmarkStart w:id="86" w:name="_Toc234291767"/>
      <w:bookmarkStart w:id="87" w:name="_Toc286934150"/>
      <w:bookmarkStart w:id="88" w:name="_Toc323030887"/>
      <w:bookmarkStart w:id="89" w:name="_Toc331489562"/>
      <w:bookmarkStart w:id="90" w:name="_Toc413256132"/>
      <w:bookmarkEnd w:id="9"/>
      <w:bookmarkEnd w:id="10"/>
      <w:bookmarkEnd w:id="11"/>
      <w:bookmarkEnd w:id="12"/>
      <w:bookmarkEnd w:id="13"/>
      <w:bookmarkEnd w:id="14"/>
      <w:r>
        <w:rPr>
          <w:lang w:val="en-GB"/>
        </w:rPr>
        <w:lastRenderedPageBreak/>
        <w:t>Referenced Documents</w:t>
      </w:r>
      <w:bookmarkEnd w:id="83"/>
      <w:bookmarkEnd w:id="84"/>
    </w:p>
    <w:tbl>
      <w:tblPr>
        <w:tblW w:w="4770" w:type="pct"/>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144"/>
        <w:gridCol w:w="7031"/>
      </w:tblGrid>
      <w:tr w:rsidR="00D475A1" w14:paraId="1C71A90F" w14:textId="77777777" w:rsidTr="00165922">
        <w:trPr>
          <w:trHeight w:val="362"/>
          <w:tblHeader/>
        </w:trPr>
        <w:tc>
          <w:tcPr>
            <w:tcW w:w="2144" w:type="dxa"/>
          </w:tcPr>
          <w:p w14:paraId="4976AB28" w14:textId="77777777" w:rsidR="00D475A1" w:rsidRDefault="00D475A1" w:rsidP="00F417F4">
            <w:pPr>
              <w:pStyle w:val="TableHeader"/>
            </w:pPr>
            <w:r>
              <w:t>Doc. Reference</w:t>
            </w:r>
          </w:p>
        </w:tc>
        <w:tc>
          <w:tcPr>
            <w:tcW w:w="7031" w:type="dxa"/>
          </w:tcPr>
          <w:p w14:paraId="6890F771" w14:textId="77777777" w:rsidR="00D475A1" w:rsidRDefault="00D475A1" w:rsidP="00F417F4">
            <w:pPr>
              <w:pStyle w:val="TableHeader"/>
            </w:pPr>
            <w:r>
              <w:t>Title</w:t>
            </w:r>
          </w:p>
        </w:tc>
      </w:tr>
      <w:tr w:rsidR="00165922" w14:paraId="5C3653A0" w14:textId="77777777" w:rsidTr="00165922">
        <w:trPr>
          <w:cantSplit/>
          <w:trHeight w:val="357"/>
        </w:trPr>
        <w:tc>
          <w:tcPr>
            <w:tcW w:w="2144" w:type="dxa"/>
            <w:vAlign w:val="center"/>
          </w:tcPr>
          <w:p w14:paraId="4F6F535B" w14:textId="77777777" w:rsidR="00165922" w:rsidRPr="00F417F4" w:rsidRDefault="00000000" w:rsidP="00F417F4">
            <w:pPr>
              <w:pStyle w:val="TableText"/>
            </w:pPr>
            <w:hyperlink r:id="rId27" w:history="1">
              <w:r w:rsidR="00165922" w:rsidRPr="00A040DB">
                <w:rPr>
                  <w:rStyle w:val="Hyperlink"/>
                </w:rPr>
                <w:t>A1043</w:t>
              </w:r>
            </w:hyperlink>
          </w:p>
        </w:tc>
        <w:tc>
          <w:tcPr>
            <w:tcW w:w="7031" w:type="dxa"/>
            <w:vAlign w:val="center"/>
          </w:tcPr>
          <w:p w14:paraId="7CDD98A8" w14:textId="693B14D4" w:rsidR="00165922" w:rsidRPr="00F417F4" w:rsidRDefault="00165922" w:rsidP="00F417F4">
            <w:pPr>
              <w:pStyle w:val="TableText"/>
            </w:pPr>
            <w:r w:rsidRPr="00F417F4">
              <w:t>Requirements for Airbus Affiliates</w:t>
            </w:r>
            <w:r w:rsidR="00ED3472">
              <w:t xml:space="preserve"> Will</w:t>
            </w:r>
          </w:p>
        </w:tc>
      </w:tr>
      <w:tr w:rsidR="00165922" w14:paraId="5BBA761F" w14:textId="77777777" w:rsidTr="00165922">
        <w:trPr>
          <w:trHeight w:val="357"/>
        </w:trPr>
        <w:tc>
          <w:tcPr>
            <w:tcW w:w="2144" w:type="dxa"/>
            <w:vAlign w:val="center"/>
          </w:tcPr>
          <w:p w14:paraId="2B32FEDD" w14:textId="77777777" w:rsidR="00165922" w:rsidRPr="00F417F4" w:rsidRDefault="00000000" w:rsidP="00F417F4">
            <w:pPr>
              <w:pStyle w:val="TableText"/>
            </w:pPr>
            <w:hyperlink r:id="rId28" w:history="1">
              <w:r w:rsidR="00165922" w:rsidRPr="00A040DB">
                <w:rPr>
                  <w:rStyle w:val="Hyperlink"/>
                </w:rPr>
                <w:t>A30</w:t>
              </w:r>
            </w:hyperlink>
          </w:p>
        </w:tc>
        <w:tc>
          <w:tcPr>
            <w:tcW w:w="7031" w:type="dxa"/>
            <w:vAlign w:val="center"/>
          </w:tcPr>
          <w:p w14:paraId="5E6820AD" w14:textId="77777777" w:rsidR="00165922" w:rsidRPr="00F417F4" w:rsidRDefault="00165922" w:rsidP="00F417F4">
            <w:pPr>
              <w:pStyle w:val="TableText"/>
            </w:pPr>
            <w:r w:rsidRPr="00F417F4">
              <w:t>Production Organization Manual (POM)</w:t>
            </w:r>
          </w:p>
        </w:tc>
      </w:tr>
      <w:tr w:rsidR="00165922" w14:paraId="4B8346CF" w14:textId="77777777" w:rsidTr="00165922">
        <w:trPr>
          <w:cantSplit/>
          <w:trHeight w:val="357"/>
        </w:trPr>
        <w:tc>
          <w:tcPr>
            <w:tcW w:w="2144" w:type="dxa"/>
            <w:vAlign w:val="center"/>
          </w:tcPr>
          <w:p w14:paraId="1B5264F9" w14:textId="77777777" w:rsidR="00165922" w:rsidRPr="00F417F4" w:rsidRDefault="00000000" w:rsidP="00F417F4">
            <w:pPr>
              <w:pStyle w:val="TableText"/>
            </w:pPr>
            <w:hyperlink r:id="rId29" w:history="1">
              <w:r w:rsidR="00165922" w:rsidRPr="00A040DB">
                <w:rPr>
                  <w:rStyle w:val="Hyperlink"/>
                </w:rPr>
                <w:t>A30_Appendix C</w:t>
              </w:r>
            </w:hyperlink>
          </w:p>
        </w:tc>
        <w:tc>
          <w:tcPr>
            <w:tcW w:w="7031" w:type="dxa"/>
            <w:vAlign w:val="center"/>
          </w:tcPr>
          <w:p w14:paraId="42F8528A" w14:textId="77777777" w:rsidR="00165922" w:rsidRPr="00F417F4" w:rsidRDefault="00165922" w:rsidP="00F417F4">
            <w:pPr>
              <w:pStyle w:val="TableText"/>
            </w:pPr>
            <w:r w:rsidRPr="00F417F4">
              <w:t>Airbus Capability List</w:t>
            </w:r>
          </w:p>
        </w:tc>
      </w:tr>
      <w:tr w:rsidR="00165922" w14:paraId="3898AF41" w14:textId="77777777" w:rsidTr="00165922">
        <w:trPr>
          <w:cantSplit/>
          <w:trHeight w:val="357"/>
        </w:trPr>
        <w:tc>
          <w:tcPr>
            <w:tcW w:w="2144" w:type="dxa"/>
            <w:vAlign w:val="center"/>
          </w:tcPr>
          <w:p w14:paraId="06404267" w14:textId="77777777" w:rsidR="00165922" w:rsidRPr="00F417F4" w:rsidRDefault="00000000" w:rsidP="00F417F4">
            <w:pPr>
              <w:pStyle w:val="TableText"/>
            </w:pPr>
            <w:hyperlink r:id="rId30" w:history="1">
              <w:r w:rsidR="00165922" w:rsidRPr="00A040DB">
                <w:rPr>
                  <w:rStyle w:val="Hyperlink"/>
                </w:rPr>
                <w:t>A30_Appendix E</w:t>
              </w:r>
            </w:hyperlink>
          </w:p>
        </w:tc>
        <w:tc>
          <w:tcPr>
            <w:tcW w:w="7031" w:type="dxa"/>
            <w:vAlign w:val="center"/>
          </w:tcPr>
          <w:p w14:paraId="6A401CAB" w14:textId="77777777" w:rsidR="00165922" w:rsidRPr="00F417F4" w:rsidRDefault="00165922" w:rsidP="00F417F4">
            <w:pPr>
              <w:pStyle w:val="TableText"/>
            </w:pPr>
            <w:r w:rsidRPr="00F417F4">
              <w:t>POA Nominees</w:t>
            </w:r>
          </w:p>
        </w:tc>
      </w:tr>
      <w:tr w:rsidR="00165922" w14:paraId="1D89828D" w14:textId="77777777" w:rsidTr="00165922">
        <w:trPr>
          <w:cantSplit/>
          <w:trHeight w:val="357"/>
        </w:trPr>
        <w:tc>
          <w:tcPr>
            <w:tcW w:w="2144" w:type="dxa"/>
            <w:vAlign w:val="center"/>
          </w:tcPr>
          <w:p w14:paraId="54881000" w14:textId="77777777" w:rsidR="00165922" w:rsidRPr="00F417F4" w:rsidRDefault="00000000" w:rsidP="00F417F4">
            <w:pPr>
              <w:pStyle w:val="TableText"/>
            </w:pPr>
            <w:hyperlink r:id="rId31" w:history="1">
              <w:r w:rsidR="00165922" w:rsidRPr="00A040DB">
                <w:rPr>
                  <w:rStyle w:val="Hyperlink"/>
                </w:rPr>
                <w:t>A10-AL_Appendix A</w:t>
              </w:r>
            </w:hyperlink>
          </w:p>
        </w:tc>
        <w:tc>
          <w:tcPr>
            <w:tcW w:w="7031" w:type="dxa"/>
            <w:vAlign w:val="center"/>
          </w:tcPr>
          <w:p w14:paraId="02DAC378" w14:textId="77777777" w:rsidR="00165922" w:rsidRPr="00F417F4" w:rsidRDefault="00165922" w:rsidP="00F417F4">
            <w:pPr>
              <w:pStyle w:val="TableText"/>
            </w:pPr>
            <w:r w:rsidRPr="00F417F4">
              <w:t>Airbus Logistik GmbH- Quality Plan for Airbus SAS POA Activities</w:t>
            </w:r>
          </w:p>
        </w:tc>
      </w:tr>
    </w:tbl>
    <w:p w14:paraId="3F62184B" w14:textId="77777777" w:rsidR="00D475A1" w:rsidRDefault="00D475A1" w:rsidP="00D475A1">
      <w:pPr>
        <w:pStyle w:val="Heading1"/>
        <w:pageBreakBefore w:val="0"/>
        <w:spacing w:before="480"/>
      </w:pPr>
      <w:bookmarkStart w:id="91" w:name="_Toc19859935"/>
      <w:bookmarkStart w:id="92" w:name="_Toc91246847"/>
      <w:bookmarkEnd w:id="85"/>
      <w:bookmarkEnd w:id="86"/>
      <w:bookmarkEnd w:id="87"/>
      <w:bookmarkEnd w:id="88"/>
      <w:bookmarkEnd w:id="89"/>
      <w:bookmarkEnd w:id="90"/>
      <w:r>
        <w:t>Glossary</w:t>
      </w:r>
      <w:bookmarkEnd w:id="91"/>
      <w:bookmarkEnd w:id="92"/>
    </w:p>
    <w:p w14:paraId="314AC126" w14:textId="77777777" w:rsidR="00D475A1" w:rsidRDefault="00D475A1" w:rsidP="00D475A1">
      <w:pPr>
        <w:pStyle w:val="Text"/>
      </w:pPr>
      <w:r>
        <w:t xml:space="preserve">Always refer to </w:t>
      </w:r>
      <w:r w:rsidRPr="00035E13">
        <w:t>LEXINET</w:t>
      </w:r>
    </w:p>
    <w:tbl>
      <w:tblPr>
        <w:tblW w:w="4770" w:type="pct"/>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726"/>
        <w:gridCol w:w="7449"/>
      </w:tblGrid>
      <w:tr w:rsidR="00165922" w14:paraId="101C3152" w14:textId="77777777" w:rsidTr="00165922">
        <w:tc>
          <w:tcPr>
            <w:tcW w:w="1726" w:type="dxa"/>
            <w:tcBorders>
              <w:top w:val="single" w:sz="8" w:space="0" w:color="auto"/>
              <w:left w:val="single" w:sz="8" w:space="0" w:color="auto"/>
              <w:bottom w:val="single" w:sz="8" w:space="0" w:color="auto"/>
              <w:right w:val="single" w:sz="8" w:space="0" w:color="auto"/>
            </w:tcBorders>
          </w:tcPr>
          <w:p w14:paraId="1BE0A8B9" w14:textId="77777777" w:rsidR="00165922" w:rsidRPr="00F417F4" w:rsidRDefault="00165922" w:rsidP="00F417F4">
            <w:pPr>
              <w:pStyle w:val="TableText"/>
            </w:pPr>
            <w:r w:rsidRPr="00F417F4">
              <w:t>ACT</w:t>
            </w:r>
          </w:p>
        </w:tc>
        <w:tc>
          <w:tcPr>
            <w:tcW w:w="7449" w:type="dxa"/>
            <w:tcBorders>
              <w:top w:val="single" w:sz="8" w:space="0" w:color="auto"/>
              <w:left w:val="single" w:sz="8" w:space="0" w:color="auto"/>
              <w:bottom w:val="single" w:sz="8" w:space="0" w:color="auto"/>
              <w:right w:val="single" w:sz="8" w:space="0" w:color="auto"/>
            </w:tcBorders>
          </w:tcPr>
          <w:p w14:paraId="14B5737D" w14:textId="0D19AF3D" w:rsidR="00165922" w:rsidRPr="00F417F4" w:rsidRDefault="00165922" w:rsidP="00F417F4">
            <w:pPr>
              <w:pStyle w:val="TableText"/>
            </w:pPr>
            <w:r w:rsidRPr="00F417F4">
              <w:t>Aircraft Center Tank</w:t>
            </w:r>
            <w:r w:rsidR="00E64BBA">
              <w:t xml:space="preserve"> Will</w:t>
            </w:r>
          </w:p>
        </w:tc>
      </w:tr>
      <w:tr w:rsidR="00165922" w14:paraId="75BD84A9" w14:textId="77777777" w:rsidTr="00165922">
        <w:tc>
          <w:tcPr>
            <w:tcW w:w="1726" w:type="dxa"/>
            <w:tcBorders>
              <w:top w:val="single" w:sz="8" w:space="0" w:color="auto"/>
              <w:left w:val="single" w:sz="8" w:space="0" w:color="auto"/>
              <w:bottom w:val="single" w:sz="8" w:space="0" w:color="auto"/>
              <w:right w:val="single" w:sz="8" w:space="0" w:color="auto"/>
            </w:tcBorders>
          </w:tcPr>
          <w:p w14:paraId="249CBF07" w14:textId="77777777" w:rsidR="00165922" w:rsidRPr="00F417F4" w:rsidRDefault="00165922" w:rsidP="00F417F4">
            <w:pPr>
              <w:pStyle w:val="TableText"/>
            </w:pPr>
            <w:r w:rsidRPr="00F417F4">
              <w:t>AL</w:t>
            </w:r>
          </w:p>
        </w:tc>
        <w:tc>
          <w:tcPr>
            <w:tcW w:w="7449" w:type="dxa"/>
            <w:tcBorders>
              <w:top w:val="single" w:sz="8" w:space="0" w:color="auto"/>
              <w:left w:val="single" w:sz="8" w:space="0" w:color="auto"/>
              <w:bottom w:val="single" w:sz="8" w:space="0" w:color="auto"/>
              <w:right w:val="single" w:sz="8" w:space="0" w:color="auto"/>
            </w:tcBorders>
          </w:tcPr>
          <w:p w14:paraId="2C5937C6" w14:textId="77777777" w:rsidR="00165922" w:rsidRPr="00F417F4" w:rsidRDefault="00165922" w:rsidP="00F417F4">
            <w:pPr>
              <w:pStyle w:val="TableText"/>
            </w:pPr>
            <w:r w:rsidRPr="00F417F4">
              <w:t>Airbus Logistik GmbH</w:t>
            </w:r>
          </w:p>
        </w:tc>
      </w:tr>
      <w:tr w:rsidR="00165922" w14:paraId="395FB1BC" w14:textId="77777777" w:rsidTr="00165922">
        <w:tc>
          <w:tcPr>
            <w:tcW w:w="1726" w:type="dxa"/>
            <w:tcBorders>
              <w:top w:val="single" w:sz="8" w:space="0" w:color="auto"/>
              <w:left w:val="single" w:sz="8" w:space="0" w:color="auto"/>
              <w:bottom w:val="single" w:sz="8" w:space="0" w:color="auto"/>
              <w:right w:val="single" w:sz="8" w:space="0" w:color="auto"/>
            </w:tcBorders>
          </w:tcPr>
          <w:p w14:paraId="02975084" w14:textId="77777777" w:rsidR="00165922" w:rsidRPr="00F417F4" w:rsidRDefault="00165922" w:rsidP="00F417F4">
            <w:pPr>
              <w:pStyle w:val="TableText"/>
            </w:pPr>
            <w:r w:rsidRPr="00F417F4">
              <w:t>ALA</w:t>
            </w:r>
          </w:p>
        </w:tc>
        <w:tc>
          <w:tcPr>
            <w:tcW w:w="7449" w:type="dxa"/>
            <w:tcBorders>
              <w:top w:val="single" w:sz="8" w:space="0" w:color="auto"/>
              <w:left w:val="single" w:sz="8" w:space="0" w:color="auto"/>
              <w:bottom w:val="single" w:sz="8" w:space="0" w:color="auto"/>
              <w:right w:val="single" w:sz="8" w:space="0" w:color="auto"/>
            </w:tcBorders>
          </w:tcPr>
          <w:p w14:paraId="01F89B05" w14:textId="77777777" w:rsidR="00165922" w:rsidRPr="00F417F4" w:rsidRDefault="00165922" w:rsidP="00F417F4">
            <w:pPr>
              <w:pStyle w:val="TableText"/>
            </w:pPr>
            <w:r w:rsidRPr="00F417F4">
              <w:t>Airbus Logistik Administration</w:t>
            </w:r>
          </w:p>
        </w:tc>
      </w:tr>
      <w:tr w:rsidR="00165922" w14:paraId="4B526E18" w14:textId="77777777" w:rsidTr="00165922">
        <w:tc>
          <w:tcPr>
            <w:tcW w:w="1726" w:type="dxa"/>
            <w:tcBorders>
              <w:top w:val="single" w:sz="8" w:space="0" w:color="auto"/>
              <w:left w:val="single" w:sz="8" w:space="0" w:color="auto"/>
              <w:bottom w:val="single" w:sz="8" w:space="0" w:color="auto"/>
              <w:right w:val="single" w:sz="8" w:space="0" w:color="auto"/>
            </w:tcBorders>
          </w:tcPr>
          <w:p w14:paraId="27325C80" w14:textId="77777777" w:rsidR="00165922" w:rsidRPr="00F417F4" w:rsidRDefault="00165922" w:rsidP="00F417F4">
            <w:pPr>
              <w:pStyle w:val="TableText"/>
            </w:pPr>
            <w:r w:rsidRPr="00F417F4">
              <w:t>ALO</w:t>
            </w:r>
          </w:p>
        </w:tc>
        <w:tc>
          <w:tcPr>
            <w:tcW w:w="7449" w:type="dxa"/>
            <w:tcBorders>
              <w:top w:val="single" w:sz="8" w:space="0" w:color="auto"/>
              <w:left w:val="single" w:sz="8" w:space="0" w:color="auto"/>
              <w:bottom w:val="single" w:sz="8" w:space="0" w:color="auto"/>
              <w:right w:val="single" w:sz="8" w:space="0" w:color="auto"/>
            </w:tcBorders>
          </w:tcPr>
          <w:p w14:paraId="52135937" w14:textId="77777777" w:rsidR="00165922" w:rsidRPr="00F417F4" w:rsidRDefault="00165922" w:rsidP="00F417F4">
            <w:pPr>
              <w:pStyle w:val="TableText"/>
            </w:pPr>
            <w:r w:rsidRPr="00F417F4">
              <w:t>Airbus Logistik Operations</w:t>
            </w:r>
          </w:p>
        </w:tc>
      </w:tr>
      <w:tr w:rsidR="00165922" w14:paraId="74F4BF25" w14:textId="77777777" w:rsidTr="00165922">
        <w:tc>
          <w:tcPr>
            <w:tcW w:w="1726" w:type="dxa"/>
            <w:tcBorders>
              <w:top w:val="single" w:sz="8" w:space="0" w:color="auto"/>
              <w:left w:val="single" w:sz="8" w:space="0" w:color="auto"/>
              <w:bottom w:val="single" w:sz="8" w:space="0" w:color="auto"/>
              <w:right w:val="single" w:sz="8" w:space="0" w:color="auto"/>
            </w:tcBorders>
          </w:tcPr>
          <w:p w14:paraId="345663C3" w14:textId="77777777" w:rsidR="00165922" w:rsidRPr="00F417F4" w:rsidRDefault="00165922" w:rsidP="00F417F4">
            <w:pPr>
              <w:pStyle w:val="TableText"/>
            </w:pPr>
            <w:r w:rsidRPr="00F417F4">
              <w:t>ALOQ</w:t>
            </w:r>
          </w:p>
        </w:tc>
        <w:tc>
          <w:tcPr>
            <w:tcW w:w="7449" w:type="dxa"/>
            <w:tcBorders>
              <w:top w:val="single" w:sz="8" w:space="0" w:color="auto"/>
              <w:left w:val="single" w:sz="8" w:space="0" w:color="auto"/>
              <w:bottom w:val="single" w:sz="8" w:space="0" w:color="auto"/>
              <w:right w:val="single" w:sz="8" w:space="0" w:color="auto"/>
            </w:tcBorders>
          </w:tcPr>
          <w:p w14:paraId="713E0FE5" w14:textId="77777777" w:rsidR="00165922" w:rsidRPr="00F417F4" w:rsidRDefault="00165922" w:rsidP="00F417F4">
            <w:pPr>
              <w:pStyle w:val="TableText"/>
            </w:pPr>
            <w:r w:rsidRPr="00F417F4">
              <w:t>Airbus Logistik GmbH Quality Organization</w:t>
            </w:r>
          </w:p>
        </w:tc>
      </w:tr>
      <w:tr w:rsidR="00165922" w14:paraId="7B0E5536" w14:textId="77777777" w:rsidTr="00165922">
        <w:tc>
          <w:tcPr>
            <w:tcW w:w="1726" w:type="dxa"/>
            <w:tcBorders>
              <w:top w:val="single" w:sz="8" w:space="0" w:color="auto"/>
              <w:left w:val="single" w:sz="8" w:space="0" w:color="auto"/>
              <w:bottom w:val="single" w:sz="8" w:space="0" w:color="auto"/>
              <w:right w:val="single" w:sz="8" w:space="0" w:color="auto"/>
            </w:tcBorders>
          </w:tcPr>
          <w:p w14:paraId="6C55F17D" w14:textId="77777777" w:rsidR="00165922" w:rsidRPr="00F417F4" w:rsidRDefault="00165922" w:rsidP="00F417F4">
            <w:pPr>
              <w:pStyle w:val="TableText"/>
            </w:pPr>
            <w:r w:rsidRPr="00F417F4">
              <w:t>BMS</w:t>
            </w:r>
          </w:p>
        </w:tc>
        <w:tc>
          <w:tcPr>
            <w:tcW w:w="7449" w:type="dxa"/>
            <w:tcBorders>
              <w:top w:val="single" w:sz="8" w:space="0" w:color="auto"/>
              <w:left w:val="single" w:sz="8" w:space="0" w:color="auto"/>
              <w:bottom w:val="single" w:sz="8" w:space="0" w:color="auto"/>
              <w:right w:val="single" w:sz="8" w:space="0" w:color="auto"/>
            </w:tcBorders>
          </w:tcPr>
          <w:p w14:paraId="381E3CC6" w14:textId="77777777" w:rsidR="00165922" w:rsidRPr="00F417F4" w:rsidRDefault="00165922" w:rsidP="00F417F4">
            <w:pPr>
              <w:pStyle w:val="TableText"/>
            </w:pPr>
            <w:r w:rsidRPr="00F417F4">
              <w:t>Business Management System</w:t>
            </w:r>
          </w:p>
        </w:tc>
      </w:tr>
      <w:tr w:rsidR="00165922" w14:paraId="266C25DA" w14:textId="77777777" w:rsidTr="00165922">
        <w:tc>
          <w:tcPr>
            <w:tcW w:w="1726" w:type="dxa"/>
            <w:tcBorders>
              <w:top w:val="single" w:sz="8" w:space="0" w:color="auto"/>
              <w:left w:val="single" w:sz="8" w:space="0" w:color="auto"/>
              <w:bottom w:val="single" w:sz="8" w:space="0" w:color="auto"/>
              <w:right w:val="single" w:sz="8" w:space="0" w:color="auto"/>
            </w:tcBorders>
          </w:tcPr>
          <w:p w14:paraId="6FE7FE49" w14:textId="77777777" w:rsidR="00165922" w:rsidRPr="00F417F4" w:rsidRDefault="00165922" w:rsidP="00F417F4">
            <w:pPr>
              <w:pStyle w:val="TableText"/>
            </w:pPr>
            <w:r w:rsidRPr="00F417F4">
              <w:t>COO</w:t>
            </w:r>
          </w:p>
        </w:tc>
        <w:tc>
          <w:tcPr>
            <w:tcW w:w="7449" w:type="dxa"/>
            <w:tcBorders>
              <w:top w:val="single" w:sz="8" w:space="0" w:color="auto"/>
              <w:left w:val="single" w:sz="8" w:space="0" w:color="auto"/>
              <w:bottom w:val="single" w:sz="8" w:space="0" w:color="auto"/>
              <w:right w:val="single" w:sz="8" w:space="0" w:color="auto"/>
            </w:tcBorders>
          </w:tcPr>
          <w:p w14:paraId="32133885" w14:textId="77777777" w:rsidR="00165922" w:rsidRPr="00F417F4" w:rsidRDefault="00165922" w:rsidP="00F417F4">
            <w:pPr>
              <w:pStyle w:val="TableText"/>
            </w:pPr>
            <w:r w:rsidRPr="00F417F4">
              <w:t>Chief Operating Officer</w:t>
            </w:r>
          </w:p>
        </w:tc>
      </w:tr>
      <w:tr w:rsidR="00165922" w:rsidRPr="00B3205B" w14:paraId="6B08EBCA" w14:textId="77777777" w:rsidTr="00165922">
        <w:tc>
          <w:tcPr>
            <w:tcW w:w="1726" w:type="dxa"/>
            <w:tcBorders>
              <w:top w:val="single" w:sz="8" w:space="0" w:color="auto"/>
              <w:left w:val="single" w:sz="8" w:space="0" w:color="auto"/>
              <w:bottom w:val="single" w:sz="8" w:space="0" w:color="auto"/>
              <w:right w:val="single" w:sz="8" w:space="0" w:color="auto"/>
            </w:tcBorders>
          </w:tcPr>
          <w:p w14:paraId="1DF4E660" w14:textId="77777777" w:rsidR="00165922" w:rsidRPr="00F417F4" w:rsidRDefault="00165922" w:rsidP="00F417F4">
            <w:pPr>
              <w:pStyle w:val="TableText"/>
            </w:pPr>
            <w:r w:rsidRPr="00F417F4">
              <w:t>F4</w:t>
            </w:r>
          </w:p>
        </w:tc>
        <w:tc>
          <w:tcPr>
            <w:tcW w:w="7449" w:type="dxa"/>
            <w:tcBorders>
              <w:top w:val="single" w:sz="8" w:space="0" w:color="auto"/>
              <w:left w:val="single" w:sz="8" w:space="0" w:color="auto"/>
              <w:bottom w:val="single" w:sz="8" w:space="0" w:color="auto"/>
              <w:right w:val="single" w:sz="8" w:space="0" w:color="auto"/>
            </w:tcBorders>
          </w:tcPr>
          <w:p w14:paraId="5736C3F8" w14:textId="77777777" w:rsidR="00165922" w:rsidRPr="00F417F4" w:rsidRDefault="00165922" w:rsidP="00F417F4">
            <w:pPr>
              <w:pStyle w:val="TableText"/>
            </w:pPr>
            <w:r w:rsidRPr="00F417F4">
              <w:t>EASA Form 4</w:t>
            </w:r>
          </w:p>
        </w:tc>
      </w:tr>
      <w:tr w:rsidR="00165922" w14:paraId="657697C2" w14:textId="77777777" w:rsidTr="00165922">
        <w:tc>
          <w:tcPr>
            <w:tcW w:w="1726" w:type="dxa"/>
            <w:tcBorders>
              <w:top w:val="single" w:sz="8" w:space="0" w:color="auto"/>
              <w:left w:val="single" w:sz="8" w:space="0" w:color="auto"/>
              <w:bottom w:val="single" w:sz="8" w:space="0" w:color="auto"/>
              <w:right w:val="single" w:sz="8" w:space="0" w:color="auto"/>
            </w:tcBorders>
          </w:tcPr>
          <w:p w14:paraId="504A9766" w14:textId="77777777" w:rsidR="00165922" w:rsidRPr="00F417F4" w:rsidRDefault="00165922" w:rsidP="00F417F4">
            <w:pPr>
              <w:pStyle w:val="TableText"/>
            </w:pPr>
            <w:r w:rsidRPr="00F417F4">
              <w:t>FAL</w:t>
            </w:r>
          </w:p>
        </w:tc>
        <w:tc>
          <w:tcPr>
            <w:tcW w:w="7449" w:type="dxa"/>
            <w:tcBorders>
              <w:top w:val="single" w:sz="8" w:space="0" w:color="auto"/>
              <w:left w:val="single" w:sz="8" w:space="0" w:color="auto"/>
              <w:bottom w:val="single" w:sz="8" w:space="0" w:color="auto"/>
              <w:right w:val="single" w:sz="8" w:space="0" w:color="auto"/>
            </w:tcBorders>
          </w:tcPr>
          <w:p w14:paraId="589EF700" w14:textId="77777777" w:rsidR="00165922" w:rsidRPr="00F417F4" w:rsidRDefault="00165922" w:rsidP="00F417F4">
            <w:pPr>
              <w:pStyle w:val="TableText"/>
            </w:pPr>
            <w:r w:rsidRPr="00F417F4">
              <w:t>Final Assembly Line</w:t>
            </w:r>
          </w:p>
        </w:tc>
      </w:tr>
      <w:tr w:rsidR="00165922" w14:paraId="379B53B5" w14:textId="77777777" w:rsidTr="00165922">
        <w:tc>
          <w:tcPr>
            <w:tcW w:w="1726" w:type="dxa"/>
            <w:tcBorders>
              <w:top w:val="single" w:sz="8" w:space="0" w:color="auto"/>
              <w:left w:val="single" w:sz="8" w:space="0" w:color="auto"/>
              <w:bottom w:val="single" w:sz="8" w:space="0" w:color="auto"/>
              <w:right w:val="single" w:sz="8" w:space="0" w:color="auto"/>
            </w:tcBorders>
          </w:tcPr>
          <w:p w14:paraId="11A8E8BD" w14:textId="77777777" w:rsidR="00165922" w:rsidRPr="00F417F4" w:rsidRDefault="00165922" w:rsidP="00F417F4">
            <w:pPr>
              <w:pStyle w:val="TableText"/>
            </w:pPr>
            <w:r w:rsidRPr="00F417F4">
              <w:t>KPI</w:t>
            </w:r>
          </w:p>
        </w:tc>
        <w:tc>
          <w:tcPr>
            <w:tcW w:w="7449" w:type="dxa"/>
            <w:tcBorders>
              <w:top w:val="single" w:sz="8" w:space="0" w:color="auto"/>
              <w:left w:val="single" w:sz="8" w:space="0" w:color="auto"/>
              <w:bottom w:val="single" w:sz="8" w:space="0" w:color="auto"/>
              <w:right w:val="single" w:sz="8" w:space="0" w:color="auto"/>
            </w:tcBorders>
          </w:tcPr>
          <w:p w14:paraId="17F5466C" w14:textId="77777777" w:rsidR="00165922" w:rsidRPr="00F417F4" w:rsidRDefault="00165922" w:rsidP="00F417F4">
            <w:pPr>
              <w:pStyle w:val="TableText"/>
            </w:pPr>
            <w:r w:rsidRPr="00F417F4">
              <w:t>Key Performance Indicator</w:t>
            </w:r>
          </w:p>
        </w:tc>
      </w:tr>
      <w:tr w:rsidR="00165922" w14:paraId="55328744" w14:textId="77777777" w:rsidTr="00165922">
        <w:tc>
          <w:tcPr>
            <w:tcW w:w="1726" w:type="dxa"/>
            <w:tcBorders>
              <w:top w:val="single" w:sz="8" w:space="0" w:color="auto"/>
              <w:left w:val="single" w:sz="8" w:space="0" w:color="auto"/>
              <w:bottom w:val="single" w:sz="8" w:space="0" w:color="auto"/>
              <w:right w:val="single" w:sz="8" w:space="0" w:color="auto"/>
            </w:tcBorders>
          </w:tcPr>
          <w:p w14:paraId="5CE7229D" w14:textId="77777777" w:rsidR="00165922" w:rsidRPr="00F417F4" w:rsidRDefault="00165922" w:rsidP="00F417F4">
            <w:pPr>
              <w:pStyle w:val="TableText"/>
            </w:pPr>
            <w:r w:rsidRPr="00F417F4">
              <w:t>PMT</w:t>
            </w:r>
          </w:p>
        </w:tc>
        <w:tc>
          <w:tcPr>
            <w:tcW w:w="7449" w:type="dxa"/>
            <w:tcBorders>
              <w:top w:val="single" w:sz="8" w:space="0" w:color="auto"/>
              <w:left w:val="single" w:sz="8" w:space="0" w:color="auto"/>
              <w:bottom w:val="single" w:sz="8" w:space="0" w:color="auto"/>
              <w:right w:val="single" w:sz="8" w:space="0" w:color="auto"/>
            </w:tcBorders>
          </w:tcPr>
          <w:p w14:paraId="2A27D567" w14:textId="77777777" w:rsidR="00165922" w:rsidRPr="00F417F4" w:rsidRDefault="00165922" w:rsidP="00F417F4">
            <w:pPr>
              <w:pStyle w:val="TableText"/>
            </w:pPr>
            <w:r w:rsidRPr="00F417F4">
              <w:t>Process Management Team</w:t>
            </w:r>
          </w:p>
        </w:tc>
      </w:tr>
      <w:tr w:rsidR="00165922" w14:paraId="7D5DD032" w14:textId="77777777" w:rsidTr="00165922">
        <w:tc>
          <w:tcPr>
            <w:tcW w:w="1726" w:type="dxa"/>
            <w:tcBorders>
              <w:top w:val="single" w:sz="8" w:space="0" w:color="auto"/>
              <w:left w:val="single" w:sz="8" w:space="0" w:color="auto"/>
              <w:bottom w:val="single" w:sz="8" w:space="0" w:color="auto"/>
              <w:right w:val="single" w:sz="8" w:space="0" w:color="auto"/>
            </w:tcBorders>
          </w:tcPr>
          <w:p w14:paraId="0E7C140C" w14:textId="77777777" w:rsidR="00165922" w:rsidRPr="00F417F4" w:rsidRDefault="00165922" w:rsidP="00F417F4">
            <w:pPr>
              <w:pStyle w:val="TableText"/>
            </w:pPr>
            <w:r w:rsidRPr="00F417F4">
              <w:t>POA</w:t>
            </w:r>
          </w:p>
        </w:tc>
        <w:tc>
          <w:tcPr>
            <w:tcW w:w="7449" w:type="dxa"/>
            <w:tcBorders>
              <w:top w:val="single" w:sz="8" w:space="0" w:color="auto"/>
              <w:left w:val="single" w:sz="8" w:space="0" w:color="auto"/>
              <w:bottom w:val="single" w:sz="8" w:space="0" w:color="auto"/>
              <w:right w:val="single" w:sz="8" w:space="0" w:color="auto"/>
            </w:tcBorders>
          </w:tcPr>
          <w:p w14:paraId="4919C9C1" w14:textId="77777777" w:rsidR="00165922" w:rsidRPr="00F417F4" w:rsidRDefault="00165922" w:rsidP="00F417F4">
            <w:pPr>
              <w:pStyle w:val="TableText"/>
            </w:pPr>
            <w:r w:rsidRPr="00F417F4">
              <w:t>Production Organization Approval</w:t>
            </w:r>
          </w:p>
        </w:tc>
      </w:tr>
      <w:tr w:rsidR="00165922" w14:paraId="2D8AC090" w14:textId="77777777" w:rsidTr="00165922">
        <w:tc>
          <w:tcPr>
            <w:tcW w:w="1726" w:type="dxa"/>
            <w:tcBorders>
              <w:top w:val="single" w:sz="8" w:space="0" w:color="auto"/>
              <w:left w:val="single" w:sz="8" w:space="0" w:color="auto"/>
              <w:bottom w:val="single" w:sz="8" w:space="0" w:color="auto"/>
              <w:right w:val="single" w:sz="8" w:space="0" w:color="auto"/>
            </w:tcBorders>
          </w:tcPr>
          <w:p w14:paraId="1308FB43" w14:textId="77777777" w:rsidR="00165922" w:rsidRPr="00F417F4" w:rsidRDefault="00165922" w:rsidP="00F417F4">
            <w:pPr>
              <w:pStyle w:val="TableText"/>
            </w:pPr>
            <w:r w:rsidRPr="00F417F4">
              <w:t>POM</w:t>
            </w:r>
          </w:p>
        </w:tc>
        <w:tc>
          <w:tcPr>
            <w:tcW w:w="7449" w:type="dxa"/>
            <w:tcBorders>
              <w:top w:val="single" w:sz="8" w:space="0" w:color="auto"/>
              <w:left w:val="single" w:sz="8" w:space="0" w:color="auto"/>
              <w:bottom w:val="single" w:sz="8" w:space="0" w:color="auto"/>
              <w:right w:val="single" w:sz="8" w:space="0" w:color="auto"/>
            </w:tcBorders>
          </w:tcPr>
          <w:p w14:paraId="5A9BFECC" w14:textId="77777777" w:rsidR="00165922" w:rsidRPr="00F417F4" w:rsidRDefault="00165922" w:rsidP="00F417F4">
            <w:pPr>
              <w:pStyle w:val="TableText"/>
            </w:pPr>
            <w:r w:rsidRPr="00F417F4">
              <w:t>Production Organization Manual</w:t>
            </w:r>
          </w:p>
        </w:tc>
      </w:tr>
      <w:tr w:rsidR="00165922" w14:paraId="2752A4E3" w14:textId="77777777" w:rsidTr="00165922">
        <w:tc>
          <w:tcPr>
            <w:tcW w:w="1726" w:type="dxa"/>
            <w:tcBorders>
              <w:top w:val="single" w:sz="8" w:space="0" w:color="auto"/>
              <w:left w:val="single" w:sz="8" w:space="0" w:color="auto"/>
              <w:bottom w:val="single" w:sz="8" w:space="0" w:color="auto"/>
              <w:right w:val="single" w:sz="8" w:space="0" w:color="auto"/>
            </w:tcBorders>
          </w:tcPr>
          <w:p w14:paraId="3F0A0FBB" w14:textId="77777777" w:rsidR="00165922" w:rsidRPr="00F417F4" w:rsidRDefault="00165922" w:rsidP="00F417F4">
            <w:pPr>
              <w:pStyle w:val="TableText"/>
            </w:pPr>
            <w:r w:rsidRPr="00F417F4">
              <w:t>PPS</w:t>
            </w:r>
          </w:p>
        </w:tc>
        <w:tc>
          <w:tcPr>
            <w:tcW w:w="7449" w:type="dxa"/>
            <w:tcBorders>
              <w:top w:val="single" w:sz="8" w:space="0" w:color="auto"/>
              <w:left w:val="single" w:sz="8" w:space="0" w:color="auto"/>
              <w:bottom w:val="single" w:sz="8" w:space="0" w:color="auto"/>
              <w:right w:val="single" w:sz="8" w:space="0" w:color="auto"/>
            </w:tcBorders>
          </w:tcPr>
          <w:p w14:paraId="000A545A" w14:textId="77777777" w:rsidR="00165922" w:rsidRPr="00F417F4" w:rsidRDefault="00165922" w:rsidP="00F417F4">
            <w:pPr>
              <w:pStyle w:val="TableText"/>
            </w:pPr>
            <w:r w:rsidRPr="00F417F4">
              <w:t>Practical Problem Solving</w:t>
            </w:r>
          </w:p>
        </w:tc>
      </w:tr>
      <w:tr w:rsidR="00165922" w14:paraId="290C5F8F" w14:textId="77777777" w:rsidTr="00165922">
        <w:tc>
          <w:tcPr>
            <w:tcW w:w="1726" w:type="dxa"/>
            <w:tcBorders>
              <w:top w:val="single" w:sz="8" w:space="0" w:color="auto"/>
              <w:left w:val="single" w:sz="8" w:space="0" w:color="auto"/>
              <w:bottom w:val="single" w:sz="8" w:space="0" w:color="auto"/>
              <w:right w:val="single" w:sz="8" w:space="0" w:color="auto"/>
            </w:tcBorders>
          </w:tcPr>
          <w:p w14:paraId="288C680B" w14:textId="77777777" w:rsidR="00165922" w:rsidRPr="00F417F4" w:rsidRDefault="00165922" w:rsidP="00F417F4">
            <w:pPr>
              <w:pStyle w:val="TableText"/>
            </w:pPr>
            <w:r w:rsidRPr="00F417F4">
              <w:t>QMT</w:t>
            </w:r>
          </w:p>
        </w:tc>
        <w:tc>
          <w:tcPr>
            <w:tcW w:w="7449" w:type="dxa"/>
            <w:tcBorders>
              <w:top w:val="single" w:sz="8" w:space="0" w:color="auto"/>
              <w:left w:val="single" w:sz="8" w:space="0" w:color="auto"/>
              <w:bottom w:val="single" w:sz="8" w:space="0" w:color="auto"/>
              <w:right w:val="single" w:sz="8" w:space="0" w:color="auto"/>
            </w:tcBorders>
          </w:tcPr>
          <w:p w14:paraId="2D802B5D" w14:textId="77777777" w:rsidR="00165922" w:rsidRPr="00F417F4" w:rsidRDefault="00165922" w:rsidP="00F417F4">
            <w:pPr>
              <w:pStyle w:val="TableText"/>
            </w:pPr>
            <w:r w:rsidRPr="00F417F4">
              <w:t>POA Quality Managers</w:t>
            </w:r>
          </w:p>
        </w:tc>
      </w:tr>
      <w:tr w:rsidR="00165922" w14:paraId="01F65E32" w14:textId="77777777" w:rsidTr="00165922">
        <w:tc>
          <w:tcPr>
            <w:tcW w:w="1726" w:type="dxa"/>
            <w:tcBorders>
              <w:top w:val="single" w:sz="8" w:space="0" w:color="auto"/>
              <w:left w:val="single" w:sz="8" w:space="0" w:color="auto"/>
              <w:bottom w:val="single" w:sz="8" w:space="0" w:color="auto"/>
              <w:right w:val="single" w:sz="8" w:space="0" w:color="auto"/>
            </w:tcBorders>
          </w:tcPr>
          <w:p w14:paraId="5ABAC372" w14:textId="77777777" w:rsidR="00165922" w:rsidRPr="00F417F4" w:rsidRDefault="00165922" w:rsidP="00F417F4">
            <w:pPr>
              <w:pStyle w:val="TableText"/>
            </w:pPr>
            <w:r w:rsidRPr="00F417F4">
              <w:t>QMTL</w:t>
            </w:r>
          </w:p>
        </w:tc>
        <w:tc>
          <w:tcPr>
            <w:tcW w:w="7449" w:type="dxa"/>
            <w:tcBorders>
              <w:top w:val="single" w:sz="8" w:space="0" w:color="auto"/>
              <w:left w:val="single" w:sz="8" w:space="0" w:color="auto"/>
              <w:bottom w:val="single" w:sz="8" w:space="0" w:color="auto"/>
              <w:right w:val="single" w:sz="8" w:space="0" w:color="auto"/>
            </w:tcBorders>
          </w:tcPr>
          <w:p w14:paraId="49E8C5BA" w14:textId="77777777" w:rsidR="00165922" w:rsidRPr="00F417F4" w:rsidRDefault="00165922" w:rsidP="00F417F4">
            <w:pPr>
              <w:pStyle w:val="TableText"/>
            </w:pPr>
            <w:r w:rsidRPr="00F417F4">
              <w:t>Logistics Quality in Airbus SAS</w:t>
            </w:r>
          </w:p>
        </w:tc>
      </w:tr>
      <w:tr w:rsidR="00165922" w14:paraId="715C842E" w14:textId="77777777" w:rsidTr="00165922">
        <w:tc>
          <w:tcPr>
            <w:tcW w:w="1726" w:type="dxa"/>
            <w:tcBorders>
              <w:top w:val="single" w:sz="8" w:space="0" w:color="auto"/>
              <w:left w:val="single" w:sz="8" w:space="0" w:color="auto"/>
              <w:bottom w:val="single" w:sz="8" w:space="0" w:color="auto"/>
              <w:right w:val="single" w:sz="8" w:space="0" w:color="auto"/>
            </w:tcBorders>
          </w:tcPr>
          <w:p w14:paraId="63884DAC" w14:textId="77777777" w:rsidR="00165922" w:rsidRPr="00F417F4" w:rsidRDefault="00165922" w:rsidP="00F417F4">
            <w:pPr>
              <w:pStyle w:val="TableText"/>
            </w:pPr>
            <w:r w:rsidRPr="00F417F4">
              <w:t>SA</w:t>
            </w:r>
          </w:p>
        </w:tc>
        <w:tc>
          <w:tcPr>
            <w:tcW w:w="7449" w:type="dxa"/>
            <w:tcBorders>
              <w:top w:val="single" w:sz="8" w:space="0" w:color="auto"/>
              <w:left w:val="single" w:sz="8" w:space="0" w:color="auto"/>
              <w:bottom w:val="single" w:sz="8" w:space="0" w:color="auto"/>
              <w:right w:val="single" w:sz="8" w:space="0" w:color="auto"/>
            </w:tcBorders>
          </w:tcPr>
          <w:p w14:paraId="7F18B173" w14:textId="77777777" w:rsidR="00165922" w:rsidRPr="00F417F4" w:rsidRDefault="00165922" w:rsidP="00F417F4">
            <w:pPr>
              <w:pStyle w:val="TableText"/>
            </w:pPr>
            <w:r w:rsidRPr="00F417F4">
              <w:t>Single Aisle</w:t>
            </w:r>
          </w:p>
        </w:tc>
      </w:tr>
    </w:tbl>
    <w:p w14:paraId="0547DF36" w14:textId="77777777" w:rsidR="00392B4E" w:rsidRDefault="00392B4E" w:rsidP="00392B4E">
      <w:pPr>
        <w:pStyle w:val="Appendix"/>
      </w:pPr>
      <w:bookmarkStart w:id="93" w:name="_Toc91246848"/>
      <w:bookmarkStart w:id="94" w:name="_Toc286933852"/>
      <w:bookmarkStart w:id="95" w:name="_Toc286934030"/>
      <w:bookmarkStart w:id="96" w:name="_Toc286934151"/>
      <w:bookmarkStart w:id="97" w:name="_Toc323030888"/>
      <w:bookmarkStart w:id="98" w:name="_Toc331489563"/>
      <w:bookmarkStart w:id="99" w:name="_Toc413256133"/>
      <w:bookmarkStart w:id="100" w:name="_Toc19859936"/>
      <w:bookmarkStart w:id="101" w:name="_Toc234291768"/>
      <w:r w:rsidRPr="00F417F4">
        <w:lastRenderedPageBreak/>
        <w:t>Airbus Logistik GmbH- Quality Plan for Airbus SAS POA Activities</w:t>
      </w:r>
      <w:bookmarkEnd w:id="93"/>
    </w:p>
    <w:p w14:paraId="314ACFE4" w14:textId="77777777" w:rsidR="00392B4E" w:rsidRPr="00392B4E" w:rsidRDefault="00392B4E" w:rsidP="00392B4E">
      <w:pPr>
        <w:pStyle w:val="Text"/>
        <w:rPr>
          <w:lang w:val="en-GB"/>
        </w:rPr>
      </w:pPr>
      <w:r>
        <w:rPr>
          <w:lang w:val="en-GB"/>
        </w:rPr>
        <w:t xml:space="preserve">See </w:t>
      </w:r>
      <w:hyperlink r:id="rId32" w:history="1">
        <w:r w:rsidRPr="00A040DB">
          <w:rPr>
            <w:rStyle w:val="Hyperlink"/>
          </w:rPr>
          <w:t>A10-AL_Appendix A</w:t>
        </w:r>
      </w:hyperlink>
    </w:p>
    <w:p w14:paraId="1E163D4A" w14:textId="77777777" w:rsidR="00D475A1" w:rsidRDefault="00D475A1" w:rsidP="00165922">
      <w:pPr>
        <w:pStyle w:val="Heading1"/>
        <w:numPr>
          <w:ilvl w:val="0"/>
          <w:numId w:val="0"/>
        </w:numPr>
      </w:pPr>
      <w:bookmarkStart w:id="102" w:name="_Toc91246849"/>
      <w:r>
        <w:lastRenderedPageBreak/>
        <w:t>Contributors</w:t>
      </w:r>
      <w:bookmarkEnd w:id="94"/>
      <w:bookmarkEnd w:id="95"/>
      <w:bookmarkEnd w:id="96"/>
      <w:bookmarkEnd w:id="97"/>
      <w:bookmarkEnd w:id="98"/>
      <w:bookmarkEnd w:id="99"/>
      <w:bookmarkEnd w:id="100"/>
      <w:bookmarkEnd w:id="102"/>
    </w:p>
    <w:tbl>
      <w:tblPr>
        <w:tblW w:w="0" w:type="auto"/>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102"/>
        <w:gridCol w:w="6090"/>
      </w:tblGrid>
      <w:tr w:rsidR="00D475A1" w14:paraId="25666926" w14:textId="77777777" w:rsidTr="00165922">
        <w:trPr>
          <w:tblHeader/>
        </w:trPr>
        <w:tc>
          <w:tcPr>
            <w:tcW w:w="3102" w:type="dxa"/>
          </w:tcPr>
          <w:p w14:paraId="563A0318" w14:textId="77777777" w:rsidR="00D475A1" w:rsidRDefault="00D475A1" w:rsidP="00F417F4">
            <w:pPr>
              <w:pStyle w:val="TableHeader"/>
            </w:pPr>
            <w:r w:rsidRPr="005A1709">
              <w:t>Name</w:t>
            </w:r>
          </w:p>
        </w:tc>
        <w:tc>
          <w:tcPr>
            <w:tcW w:w="6090" w:type="dxa"/>
          </w:tcPr>
          <w:p w14:paraId="0A9586F0" w14:textId="77777777" w:rsidR="00D475A1" w:rsidRDefault="00D475A1" w:rsidP="00F417F4">
            <w:pPr>
              <w:pStyle w:val="TableHeader"/>
            </w:pPr>
            <w:r>
              <w:t>Function</w:t>
            </w:r>
          </w:p>
        </w:tc>
      </w:tr>
      <w:tr w:rsidR="00165922" w14:paraId="6824B387" w14:textId="77777777" w:rsidTr="00165922">
        <w:trPr>
          <w:trHeight w:val="357"/>
        </w:trPr>
        <w:tc>
          <w:tcPr>
            <w:tcW w:w="3102" w:type="dxa"/>
            <w:vAlign w:val="center"/>
          </w:tcPr>
          <w:p w14:paraId="64DCA6FA" w14:textId="3FF7B931" w:rsidR="00165922" w:rsidRPr="00F417F4" w:rsidRDefault="00165922" w:rsidP="00F417F4">
            <w:pPr>
              <w:pStyle w:val="TableText"/>
            </w:pPr>
            <w:r w:rsidRPr="00F417F4">
              <w:t>Step</w:t>
            </w:r>
            <w:r w:rsidR="006D5EF0">
              <w:t xml:space="preserve"> cf. </w:t>
            </w:r>
            <w:r w:rsidRPr="00F417F4">
              <w:t>han Ohlerich</w:t>
            </w:r>
          </w:p>
        </w:tc>
        <w:tc>
          <w:tcPr>
            <w:tcW w:w="6090" w:type="dxa"/>
            <w:vAlign w:val="center"/>
          </w:tcPr>
          <w:p w14:paraId="7FFEAC4B" w14:textId="69F21BB7" w:rsidR="00165922" w:rsidRPr="00F417F4" w:rsidRDefault="00165922" w:rsidP="00F417F4">
            <w:pPr>
              <w:pStyle w:val="TableText"/>
            </w:pPr>
            <w:r w:rsidRPr="00F417F4">
              <w:t>WP Leader Finance</w:t>
            </w:r>
            <w:r w:rsidR="00DD1157">
              <w:t xml:space="preserve"> Will</w:t>
            </w:r>
          </w:p>
        </w:tc>
      </w:tr>
      <w:tr w:rsidR="00165922" w14:paraId="4902F2D4" w14:textId="77777777" w:rsidTr="00165922">
        <w:trPr>
          <w:trHeight w:val="357"/>
        </w:trPr>
        <w:tc>
          <w:tcPr>
            <w:tcW w:w="3102" w:type="dxa"/>
            <w:vAlign w:val="center"/>
          </w:tcPr>
          <w:p w14:paraId="63082CAA" w14:textId="77777777" w:rsidR="00165922" w:rsidRPr="00F417F4" w:rsidRDefault="00165922" w:rsidP="00F417F4">
            <w:pPr>
              <w:pStyle w:val="TableText"/>
            </w:pPr>
            <w:r w:rsidRPr="00F417F4">
              <w:t>Janine Arciszewski</w:t>
            </w:r>
          </w:p>
        </w:tc>
        <w:tc>
          <w:tcPr>
            <w:tcW w:w="6090" w:type="dxa"/>
            <w:vAlign w:val="center"/>
          </w:tcPr>
          <w:p w14:paraId="4BA661CE" w14:textId="77777777" w:rsidR="00165922" w:rsidRPr="00F417F4" w:rsidRDefault="00165922" w:rsidP="00F417F4">
            <w:pPr>
              <w:pStyle w:val="TableText"/>
            </w:pPr>
            <w:r w:rsidRPr="00F417F4">
              <w:t>WP Leader Operating Model</w:t>
            </w:r>
          </w:p>
        </w:tc>
      </w:tr>
      <w:tr w:rsidR="00165922" w14:paraId="2F6E4846" w14:textId="77777777" w:rsidTr="00165922">
        <w:trPr>
          <w:trHeight w:val="357"/>
        </w:trPr>
        <w:tc>
          <w:tcPr>
            <w:tcW w:w="3102" w:type="dxa"/>
            <w:vAlign w:val="center"/>
          </w:tcPr>
          <w:p w14:paraId="112A8470" w14:textId="77777777" w:rsidR="00165922" w:rsidRPr="00F417F4" w:rsidRDefault="00165922" w:rsidP="00F417F4">
            <w:pPr>
              <w:pStyle w:val="TableText"/>
            </w:pPr>
            <w:r w:rsidRPr="00F417F4">
              <w:t>Dennis Kröger</w:t>
            </w:r>
          </w:p>
        </w:tc>
        <w:tc>
          <w:tcPr>
            <w:tcW w:w="6090" w:type="dxa"/>
            <w:vAlign w:val="center"/>
          </w:tcPr>
          <w:p w14:paraId="272772DD" w14:textId="77777777" w:rsidR="00165922" w:rsidRPr="00F417F4" w:rsidRDefault="00165922" w:rsidP="00F417F4">
            <w:pPr>
              <w:pStyle w:val="TableText"/>
            </w:pPr>
            <w:r w:rsidRPr="00F417F4">
              <w:t>WP Leader Quality</w:t>
            </w:r>
          </w:p>
        </w:tc>
      </w:tr>
      <w:tr w:rsidR="00165922" w14:paraId="6E861045" w14:textId="77777777" w:rsidTr="00165922">
        <w:trPr>
          <w:trHeight w:val="357"/>
        </w:trPr>
        <w:tc>
          <w:tcPr>
            <w:tcW w:w="3102" w:type="dxa"/>
            <w:vAlign w:val="center"/>
          </w:tcPr>
          <w:p w14:paraId="34D783EA" w14:textId="77777777" w:rsidR="00165922" w:rsidRPr="00F417F4" w:rsidRDefault="00165922" w:rsidP="00F417F4">
            <w:pPr>
              <w:pStyle w:val="TableText"/>
            </w:pPr>
            <w:r w:rsidRPr="00F417F4">
              <w:t>Laurence Lageyre</w:t>
            </w:r>
          </w:p>
        </w:tc>
        <w:tc>
          <w:tcPr>
            <w:tcW w:w="6090" w:type="dxa"/>
            <w:vAlign w:val="center"/>
          </w:tcPr>
          <w:p w14:paraId="4AEC83B8" w14:textId="77777777" w:rsidR="00165922" w:rsidRPr="00F417F4" w:rsidRDefault="00165922" w:rsidP="00F417F4">
            <w:pPr>
              <w:pStyle w:val="TableText"/>
            </w:pPr>
            <w:r w:rsidRPr="00F417F4">
              <w:t>HO Quality Logistics</w:t>
            </w:r>
          </w:p>
        </w:tc>
      </w:tr>
      <w:tr w:rsidR="00165922" w14:paraId="190367D4" w14:textId="77777777" w:rsidTr="00165922">
        <w:trPr>
          <w:trHeight w:val="357"/>
        </w:trPr>
        <w:tc>
          <w:tcPr>
            <w:tcW w:w="3102" w:type="dxa"/>
            <w:vAlign w:val="center"/>
          </w:tcPr>
          <w:p w14:paraId="282B0C85" w14:textId="0132386A" w:rsidR="00165922" w:rsidRPr="00F417F4" w:rsidRDefault="00165922" w:rsidP="00F417F4">
            <w:pPr>
              <w:pStyle w:val="TableText"/>
            </w:pPr>
            <w:r w:rsidRPr="00F417F4">
              <w:t>Matthias Weinhausen</w:t>
            </w:r>
            <w:r w:rsidR="003334CA">
              <w:t xml:space="preserve"> Will</w:t>
            </w:r>
          </w:p>
        </w:tc>
        <w:tc>
          <w:tcPr>
            <w:tcW w:w="6090" w:type="dxa"/>
            <w:vAlign w:val="center"/>
          </w:tcPr>
          <w:p w14:paraId="168C220F" w14:textId="77777777" w:rsidR="00165922" w:rsidRPr="00F417F4" w:rsidRDefault="00165922" w:rsidP="00F417F4">
            <w:pPr>
              <w:pStyle w:val="TableText"/>
            </w:pPr>
            <w:r w:rsidRPr="00F417F4">
              <w:t>Quality Manager ALOQ</w:t>
            </w:r>
          </w:p>
        </w:tc>
      </w:tr>
      <w:tr w:rsidR="00165922" w14:paraId="0AB25D07" w14:textId="77777777" w:rsidTr="00165922">
        <w:trPr>
          <w:trHeight w:val="357"/>
        </w:trPr>
        <w:tc>
          <w:tcPr>
            <w:tcW w:w="3102" w:type="dxa"/>
            <w:vAlign w:val="center"/>
          </w:tcPr>
          <w:p w14:paraId="32B2E358" w14:textId="77777777" w:rsidR="00165922" w:rsidRPr="00F417F4" w:rsidRDefault="00165922" w:rsidP="00F417F4">
            <w:pPr>
              <w:pStyle w:val="TableText"/>
            </w:pPr>
            <w:r w:rsidRPr="00F417F4">
              <w:t>Sabrina Oest</w:t>
            </w:r>
          </w:p>
        </w:tc>
        <w:tc>
          <w:tcPr>
            <w:tcW w:w="6090" w:type="dxa"/>
            <w:vAlign w:val="center"/>
          </w:tcPr>
          <w:p w14:paraId="13C86AB5" w14:textId="77777777" w:rsidR="00165922" w:rsidRPr="00F417F4" w:rsidRDefault="00165922" w:rsidP="00F417F4">
            <w:pPr>
              <w:pStyle w:val="TableText"/>
            </w:pPr>
            <w:r w:rsidRPr="00F417F4">
              <w:t>Quality Manager ALOQ</w:t>
            </w:r>
          </w:p>
        </w:tc>
      </w:tr>
    </w:tbl>
    <w:p w14:paraId="77A77CA7" w14:textId="77777777" w:rsidR="00D475A1" w:rsidRDefault="00D475A1" w:rsidP="00D475A1">
      <w:pPr>
        <w:pStyle w:val="Heading1"/>
        <w:pageBreakBefore w:val="0"/>
        <w:numPr>
          <w:ilvl w:val="0"/>
          <w:numId w:val="0"/>
        </w:numPr>
      </w:pPr>
      <w:bookmarkStart w:id="103" w:name="_Toc286934152"/>
      <w:bookmarkStart w:id="104" w:name="_Toc323030889"/>
      <w:bookmarkStart w:id="105" w:name="_Toc331489564"/>
      <w:bookmarkStart w:id="106" w:name="_Toc413256134"/>
      <w:bookmarkStart w:id="107" w:name="_Toc19859937"/>
      <w:bookmarkStart w:id="108" w:name="_Toc91246850"/>
      <w:r>
        <w:t>Record of Revisions</w:t>
      </w:r>
      <w:bookmarkEnd w:id="101"/>
      <w:bookmarkEnd w:id="103"/>
      <w:bookmarkEnd w:id="104"/>
      <w:bookmarkEnd w:id="105"/>
      <w:bookmarkEnd w:id="106"/>
      <w:bookmarkEnd w:id="107"/>
      <w:bookmarkEnd w:id="108"/>
    </w:p>
    <w:tbl>
      <w:tblPr>
        <w:tblW w:w="0" w:type="auto"/>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593"/>
        <w:gridCol w:w="1625"/>
        <w:gridCol w:w="5974"/>
      </w:tblGrid>
      <w:tr w:rsidR="00D475A1" w14:paraId="7BFAA8A7" w14:textId="77777777" w:rsidTr="00165922">
        <w:trPr>
          <w:tblHeader/>
        </w:trPr>
        <w:tc>
          <w:tcPr>
            <w:tcW w:w="1593" w:type="dxa"/>
          </w:tcPr>
          <w:p w14:paraId="6F660BD3" w14:textId="77777777" w:rsidR="00D475A1" w:rsidRDefault="00D475A1" w:rsidP="00F417F4">
            <w:pPr>
              <w:pStyle w:val="TableHeader"/>
            </w:pPr>
            <w:r>
              <w:t>Issue</w:t>
            </w:r>
          </w:p>
        </w:tc>
        <w:tc>
          <w:tcPr>
            <w:tcW w:w="1625" w:type="dxa"/>
          </w:tcPr>
          <w:p w14:paraId="38E092EA" w14:textId="77777777" w:rsidR="00D475A1" w:rsidRDefault="00D475A1" w:rsidP="00F417F4">
            <w:pPr>
              <w:pStyle w:val="TableHeader"/>
            </w:pPr>
            <w:r>
              <w:t>Date</w:t>
            </w:r>
          </w:p>
        </w:tc>
        <w:tc>
          <w:tcPr>
            <w:tcW w:w="5974" w:type="dxa"/>
          </w:tcPr>
          <w:p w14:paraId="1A70FF31" w14:textId="77777777" w:rsidR="00D475A1" w:rsidRPr="000919DB" w:rsidRDefault="00D475A1" w:rsidP="00F417F4">
            <w:pPr>
              <w:pStyle w:val="TableHeader"/>
            </w:pPr>
            <w:r>
              <w:t>Reasons for Revision</w:t>
            </w:r>
          </w:p>
        </w:tc>
      </w:tr>
      <w:tr w:rsidR="00165922" w:rsidRPr="00F417F4" w14:paraId="45A278E1" w14:textId="77777777" w:rsidTr="00165922">
        <w:tc>
          <w:tcPr>
            <w:tcW w:w="1593" w:type="dxa"/>
          </w:tcPr>
          <w:p w14:paraId="5A25152A" w14:textId="77777777" w:rsidR="00165922" w:rsidRPr="00F417F4" w:rsidRDefault="00165922" w:rsidP="00F417F4">
            <w:pPr>
              <w:pStyle w:val="TableText"/>
            </w:pPr>
            <w:r w:rsidRPr="00F417F4">
              <w:t>A</w:t>
            </w:r>
          </w:p>
        </w:tc>
        <w:tc>
          <w:tcPr>
            <w:tcW w:w="1625" w:type="dxa"/>
          </w:tcPr>
          <w:p w14:paraId="5BA9C7E5" w14:textId="77777777" w:rsidR="00165922" w:rsidRPr="00F417F4" w:rsidRDefault="00165922" w:rsidP="00F417F4">
            <w:pPr>
              <w:pStyle w:val="TableText"/>
            </w:pPr>
            <w:r w:rsidRPr="00F417F4">
              <w:t>Dec 2021</w:t>
            </w:r>
          </w:p>
        </w:tc>
        <w:tc>
          <w:tcPr>
            <w:tcW w:w="5974" w:type="dxa"/>
          </w:tcPr>
          <w:p w14:paraId="1B667BA7" w14:textId="394AAA35" w:rsidR="00165922" w:rsidRPr="00F417F4" w:rsidRDefault="00165922" w:rsidP="00F417F4">
            <w:pPr>
              <w:pStyle w:val="TableText"/>
            </w:pPr>
            <w:r w:rsidRPr="00F417F4">
              <w:t>Initial issue</w:t>
            </w:r>
            <w:r w:rsidR="009F7825">
              <w:t xml:space="preserve"> Will</w:t>
            </w:r>
            <w:r w:rsidRPr="00F417F4">
              <w:t>.</w:t>
            </w:r>
          </w:p>
        </w:tc>
      </w:tr>
    </w:tbl>
    <w:p w14:paraId="050426F5" w14:textId="77777777" w:rsidR="00D475A1" w:rsidRDefault="00D475A1" w:rsidP="00D475A1">
      <w:pPr>
        <w:pStyle w:val="Text"/>
      </w:pPr>
    </w:p>
    <w:p w14:paraId="0B5748F8" w14:textId="77777777" w:rsidR="00D475A1" w:rsidRDefault="00D475A1" w:rsidP="00D475A1">
      <w:pPr>
        <w:pStyle w:val="Text"/>
      </w:pPr>
    </w:p>
    <w:p w14:paraId="2E96FBE8" w14:textId="77777777" w:rsidR="00D475A1" w:rsidRDefault="00D475A1" w:rsidP="00D475A1">
      <w:pPr>
        <w:pStyle w:val="Text"/>
      </w:pPr>
    </w:p>
    <w:p w14:paraId="714AB464" w14:textId="14268EEF" w:rsidR="00D475A1" w:rsidRDefault="00D475A1" w:rsidP="00D475A1">
      <w:pPr>
        <w:pStyle w:val="Text"/>
        <w:pBdr>
          <w:top w:val="single" w:sz="8" w:space="1" w:color="auto"/>
          <w:left w:val="single" w:sz="8" w:space="4" w:color="auto"/>
          <w:bottom w:val="single" w:sz="8" w:space="1" w:color="auto"/>
          <w:right w:val="single" w:sz="8" w:space="4" w:color="auto"/>
        </w:pBdr>
        <w:rPr>
          <w:sz w:val="18"/>
        </w:rPr>
      </w:pPr>
      <w:r>
        <w:rPr>
          <w:sz w:val="18"/>
        </w:rPr>
        <w:t>This document and all information contained herein is the sole property of AIRBUS S.A.S. No intellectual property rights are granted by the delivery of this document or the disclosure of its content. This document shall not be reproduced or disclosed to a third party without the express written consent of AIRBUS S.A.S. This document and its content shall not be used for any purpose other than that for which it is supplied. The statements made herein do not constitute an offer. They a</w:t>
      </w:r>
      <w:r w:rsidR="00BF4A12">
        <w:rPr>
          <w:sz w:val="18"/>
        </w:rPr>
        <w:t xml:space="preserve"> Will </w:t>
      </w:r>
      <w:r>
        <w:rPr>
          <w:sz w:val="18"/>
        </w:rPr>
        <w:t>re based on the mentioned assumptions and are expressed in good faith. Where the supporting grounds for these statements are not shown, AIRBUS S.A.S. will be pleased to explain the basis thereof.</w:t>
      </w:r>
    </w:p>
    <w:p w14:paraId="59F75A9C" w14:textId="77777777" w:rsidR="000D4AC8" w:rsidRDefault="000D4AC8" w:rsidP="00E15CF6"/>
    <w:sectPr w:rsidR="000D4AC8" w:rsidSect="00AB6F43">
      <w:headerReference w:type="even" r:id="rId33"/>
      <w:headerReference w:type="default" r:id="rId34"/>
      <w:footerReference w:type="even" r:id="rId35"/>
      <w:footerReference w:type="default" r:id="rId36"/>
      <w:headerReference w:type="first" r:id="rId37"/>
      <w:footerReference w:type="first" r:id="rId38"/>
      <w:pgSz w:w="11906" w:h="16838" w:code="9"/>
      <w:pgMar w:top="567" w:right="851" w:bottom="850" w:left="1418" w:header="624" w:footer="56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354D" w14:textId="77777777" w:rsidR="00B94AF9" w:rsidRDefault="00B94AF9">
      <w:r>
        <w:separator/>
      </w:r>
    </w:p>
  </w:endnote>
  <w:endnote w:type="continuationSeparator" w:id="0">
    <w:p w14:paraId="69A619F8" w14:textId="77777777" w:rsidR="00B94AF9" w:rsidRDefault="00B9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Bold">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E2D2" w14:textId="77777777" w:rsidR="00F417F4" w:rsidRDefault="00F417F4">
    <w:pPr>
      <w:rPr>
        <w:lang w:val="en-GB"/>
      </w:rPr>
    </w:pPr>
  </w:p>
  <w:p w14:paraId="0848398E" w14:textId="3FF1F543"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lang w:val="en-GB"/>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lang w:val="en-GB"/>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lang w:val="en-GB"/>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0410C8" w:rsidRPr="002402DC">
      <w:rPr>
        <w:rFonts w:ascii="Arial Black" w:hAnsi="Arial Black"/>
        <w:noProof/>
        <w:sz w:val="11"/>
        <w:lang w:val="fr-FR"/>
      </w:rPr>
      <w:t xml:space="preserve">AUTHOR </w:t>
    </w:r>
    <w:r w:rsidR="000410C8">
      <w:rPr>
        <w:b/>
        <w:bCs/>
        <w:noProof/>
        <w:lang w:val="fr-FR"/>
      </w:rPr>
      <w:t>Erreur ! Nom de propriété de document inconnu.</w:t>
    </w:r>
    <w:r w:rsidR="000410C8" w:rsidRPr="002402DC">
      <w:rPr>
        <w:noProof/>
        <w:sz w:val="11"/>
        <w:lang w:val="fr-FR"/>
      </w:rPr>
      <w:t xml:space="preserve">, </w:t>
    </w:r>
    <w:r w:rsidR="000410C8" w:rsidRPr="000321D9">
      <w:rPr>
        <w:noProof/>
        <w:lang w:val="fr-FR"/>
      </w:rPr>
      <w:t>Erreur ! Nom de propriété de document inconnu.</w:t>
    </w:r>
    <w:r>
      <w:rPr>
        <w:sz w:val="11"/>
        <w:lang w:val="en-GB"/>
      </w:rPr>
      <w:fldChar w:fldCharType="end"/>
    </w:r>
  </w:p>
  <w:p w14:paraId="55D4B6F4" w14:textId="77777777" w:rsidR="00F417F4" w:rsidRPr="00521DC9" w:rsidRDefault="00F417F4">
    <w:pPr>
      <w:pBdr>
        <w:bottom w:val="single" w:sz="4" w:space="0" w:color="auto"/>
      </w:pBdr>
      <w:spacing w:before="20"/>
      <w:ind w:left="23"/>
      <w:rPr>
        <w:sz w:val="4"/>
        <w:lang w:val="fr-FR"/>
      </w:rPr>
    </w:pPr>
  </w:p>
  <w:p w14:paraId="5C7B9B96" w14:textId="77777777"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r w:rsidRPr="002402DC">
      <w:rPr>
        <w:sz w:val="14"/>
        <w:lang w:val="fr-FR"/>
      </w:rPr>
      <w:t xml:space="preserve">Printed Copies are not controlled.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0D0CA761" w14:textId="77777777" w:rsidR="00F417F4" w:rsidRDefault="00F417F4">
    <w:pPr>
      <w:pStyle w:val="Footer"/>
      <w:rPr>
        <w:sz w:val="7"/>
        <w:lang w:val="en-GB"/>
      </w:rPr>
    </w:pPr>
  </w:p>
  <w:p w14:paraId="397DFE91" w14:textId="77777777" w:rsidR="00F417F4" w:rsidRDefault="00F417F4">
    <w:pPr>
      <w:pStyle w:val="Footer"/>
      <w:rPr>
        <w:lang w:val="en-GB"/>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3369" w14:textId="77777777" w:rsidR="00F417F4" w:rsidRDefault="00F417F4" w:rsidP="00670F78">
    <w:pPr>
      <w:tabs>
        <w:tab w:val="right" w:pos="9543"/>
      </w:tabs>
      <w:jc w:val="center"/>
      <w:rPr>
        <w:lang w:val="en-GB"/>
      </w:rPr>
    </w:pPr>
  </w:p>
  <w:p w14:paraId="2CB11963" w14:textId="48DAD204" w:rsidR="00F417F4" w:rsidRPr="00C34405" w:rsidRDefault="00F417F4" w:rsidP="005C3F97">
    <w:pPr>
      <w:pStyle w:val="Copyright"/>
    </w:pPr>
    <w:r w:rsidRPr="00C34405">
      <w:t xml:space="preserve">© </w:t>
    </w:r>
    <w:r>
      <w:t xml:space="preserve">AIRBUS SAS </w:t>
    </w:r>
    <w:r>
      <w:fldChar w:fldCharType="begin"/>
    </w:r>
    <w:r>
      <w:instrText xml:space="preserve"> DATE  \@ "yyyy"  \* MERGEFORMAT </w:instrText>
    </w:r>
    <w:r>
      <w:fldChar w:fldCharType="separate"/>
    </w:r>
    <w:r w:rsidR="000410C8">
      <w:rPr>
        <w:noProof/>
      </w:rPr>
      <w:t>2022</w:t>
    </w:r>
    <w:r>
      <w:fldChar w:fldCharType="end"/>
    </w:r>
    <w:r w:rsidRPr="00C34405">
      <w:t>. ALL RIGHTS RESERVED. CONFIDENTIAL AND PROPRIETARY DOCUMENT.</w:t>
    </w:r>
  </w:p>
  <w:p w14:paraId="2127C76E" w14:textId="77777777" w:rsidR="00F417F4" w:rsidRDefault="00F417F4" w:rsidP="00670F78">
    <w:pPr>
      <w:pBdr>
        <w:bottom w:val="single" w:sz="4" w:space="0" w:color="auto"/>
      </w:pBdr>
      <w:spacing w:before="20"/>
      <w:ind w:left="23"/>
      <w:rPr>
        <w:sz w:val="4"/>
        <w:lang w:val="en-GB"/>
      </w:rPr>
    </w:pPr>
  </w:p>
  <w:p w14:paraId="0E1A7FFC" w14:textId="77777777" w:rsidR="00F417F4" w:rsidRDefault="00F417F4" w:rsidP="00670F78">
    <w:pPr>
      <w:tabs>
        <w:tab w:val="center" w:pos="4510"/>
        <w:tab w:val="right" w:pos="9639"/>
      </w:tabs>
      <w:spacing w:before="60" w:line="90" w:lineRule="exact"/>
      <w:jc w:val="center"/>
      <w:rPr>
        <w:sz w:val="16"/>
        <w:lang w:val="en-GB"/>
      </w:rPr>
    </w:pPr>
    <w:r>
      <w:rPr>
        <w:sz w:val="14"/>
        <w:lang w:val="en-GB"/>
      </w:rPr>
      <w:t>Printed Copies are not controlled. Confirm this is the latest issue available through the Hub</w:t>
    </w:r>
    <w:r>
      <w:rPr>
        <w:sz w:val="16"/>
        <w:lang w:val="en-GB"/>
      </w:rPr>
      <w:t>.</w:t>
    </w:r>
  </w:p>
  <w:p w14:paraId="29ACA2CA" w14:textId="77777777" w:rsidR="00F417F4" w:rsidRPr="00670F78" w:rsidRDefault="00F417F4" w:rsidP="00670F78">
    <w:pPr>
      <w:tabs>
        <w:tab w:val="center" w:pos="4510"/>
        <w:tab w:val="right" w:pos="9639"/>
      </w:tabs>
      <w:spacing w:before="60" w:line="90" w:lineRule="exact"/>
      <w:jc w:val="right"/>
      <w:rPr>
        <w:rFonts w:ascii="Arial Black" w:hAnsi="Arial Black"/>
        <w:sz w:val="7"/>
        <w:lang w:val="en-GB"/>
      </w:rPr>
    </w:pP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sidR="00392B4E">
      <w:rPr>
        <w:rFonts w:ascii="Arial Black" w:hAnsi="Arial Black"/>
        <w:i/>
        <w:noProof/>
        <w:snapToGrid w:val="0"/>
        <w:sz w:val="13"/>
        <w:lang w:val="en-GB"/>
      </w:rPr>
      <w:t>6</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sidR="00392B4E">
      <w:rPr>
        <w:rFonts w:ascii="Arial Black" w:hAnsi="Arial Black"/>
        <w:i/>
        <w:noProof/>
        <w:snapToGrid w:val="0"/>
        <w:sz w:val="13"/>
        <w:lang w:val="en-GB"/>
      </w:rPr>
      <w:t>19</w:t>
    </w:r>
    <w:r>
      <w:rPr>
        <w:rFonts w:ascii="Arial Black" w:hAnsi="Arial Black"/>
        <w:i/>
        <w:snapToGrid w:val="0"/>
        <w:sz w:val="13"/>
        <w:lang w:val="en-GB"/>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D8FD" w14:textId="77777777" w:rsidR="00F417F4" w:rsidRDefault="00F417F4">
    <w:pPr>
      <w:rPr>
        <w:sz w:val="10"/>
        <w:lang w:val="en-GB"/>
      </w:rPr>
    </w:pPr>
    <w:r>
      <w:rPr>
        <w:noProof/>
        <w:sz w:val="20"/>
        <w:lang w:val="fr-FR" w:eastAsia="fr-FR"/>
      </w:rPr>
      <mc:AlternateContent>
        <mc:Choice Requires="wps">
          <w:drawing>
            <wp:anchor distT="0" distB="0" distL="114300" distR="114300" simplePos="0" relativeHeight="251665408" behindDoc="0" locked="0" layoutInCell="1" allowOverlap="1" wp14:anchorId="6DBB8C3E" wp14:editId="4F000D40">
              <wp:simplePos x="0" y="0"/>
              <wp:positionH relativeFrom="column">
                <wp:posOffset>3143250</wp:posOffset>
              </wp:positionH>
              <wp:positionV relativeFrom="paragraph">
                <wp:posOffset>-1963420</wp:posOffset>
              </wp:positionV>
              <wp:extent cx="3143250" cy="1708785"/>
              <wp:effectExtent l="0" t="0" r="0" b="0"/>
              <wp:wrapNone/>
              <wp:docPr id="3"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A8AF1" id="AutoShape 216" o:spid="_x0000_s1026" style="position:absolute;margin-left:247.5pt;margin-top:-154.6pt;width:247.5pt;height:13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" filled="f" strokeweight="1pt"/>
          </w:pict>
        </mc:Fallback>
      </mc:AlternateContent>
    </w:r>
    <w:r>
      <w:rPr>
        <w:noProof/>
        <w:sz w:val="20"/>
        <w:lang w:val="fr-FR" w:eastAsia="fr-FR"/>
      </w:rPr>
      <mc:AlternateContent>
        <mc:Choice Requires="wps">
          <w:drawing>
            <wp:anchor distT="0" distB="0" distL="114300" distR="114300" simplePos="0" relativeHeight="251664384" behindDoc="0" locked="0" layoutInCell="1" allowOverlap="1" wp14:anchorId="50092B4A" wp14:editId="0ACE83F6">
              <wp:simplePos x="0" y="0"/>
              <wp:positionH relativeFrom="column">
                <wp:posOffset>-69850</wp:posOffset>
              </wp:positionH>
              <wp:positionV relativeFrom="paragraph">
                <wp:posOffset>-1963420</wp:posOffset>
              </wp:positionV>
              <wp:extent cx="3143250" cy="1708785"/>
              <wp:effectExtent l="0" t="0" r="0" b="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8E562B" id="AutoShape 215" o:spid="_x0000_s1026" style="position:absolute;margin-left:-5.5pt;margin-top:-154.6pt;width:247.5pt;height:13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OELgVIoCAAAjBQAADgAAAAAAAAAAAAAAAAAuAgAAZHJzL2Uyb0RvYy54bWxQSwECLQAU&#10;AAYACAAAACEAEqio+OAAAAAMAQAADwAAAAAAAAAAAAAAAADkBAAAZHJzL2Rvd25yZXYueG1sUEsF&#10;BgAAAAAEAAQA8wAAAPEFAAAAAA==&#10;" filled="f" strokeweight="1pt"/>
          </w:pict>
        </mc:Fallback>
      </mc:AlternateContent>
    </w:r>
  </w:p>
  <w:p w14:paraId="1E9353BB" w14:textId="77777777" w:rsidR="00F417F4" w:rsidRDefault="00F417F4">
    <w:pPr>
      <w:rPr>
        <w:sz w:val="10"/>
        <w:lang w:val="en-GB"/>
      </w:rPr>
    </w:pPr>
  </w:p>
  <w:p w14:paraId="14FFDD1E" w14:textId="77777777"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14:paraId="36D27382" w14:textId="77777777" w:rsidR="00F417F4" w:rsidRPr="00AD717C" w:rsidRDefault="00F417F4">
    <w:pPr>
      <w:pBdr>
        <w:bottom w:val="single" w:sz="4" w:space="1" w:color="auto"/>
      </w:pBdr>
      <w:ind w:left="23"/>
      <w:rPr>
        <w:sz w:val="4"/>
        <w:lang w:val="fr-FR"/>
      </w:rPr>
    </w:pPr>
  </w:p>
  <w:p w14:paraId="42A61120" w14:textId="77777777"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77EBDCBA" w14:textId="77777777" w:rsidR="00F417F4" w:rsidRDefault="00F417F4">
    <w:pPr>
      <w:pStyle w:val="Footer"/>
      <w:rPr>
        <w:sz w:val="7"/>
        <w:lang w:val="en-GB"/>
      </w:rPr>
    </w:pPr>
  </w:p>
  <w:p w14:paraId="2E7FBF30" w14:textId="77777777" w:rsidR="00F417F4" w:rsidRDefault="00F417F4">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7EA8" w14:textId="77777777" w:rsidR="00F417F4" w:rsidRDefault="00F417F4">
    <w:pPr>
      <w:rPr>
        <w:sz w:val="10"/>
        <w:lang w:val="en-GB"/>
      </w:rPr>
    </w:pPr>
    <w:r>
      <w:rPr>
        <w:noProof/>
        <w:sz w:val="20"/>
        <w:lang w:val="fr-FR" w:eastAsia="fr-FR"/>
      </w:rPr>
      <mc:AlternateContent>
        <mc:Choice Requires="wps">
          <w:drawing>
            <wp:anchor distT="0" distB="0" distL="114300" distR="114300" simplePos="0" relativeHeight="251658240" behindDoc="0" locked="0" layoutInCell="1" allowOverlap="1" wp14:anchorId="0E153434" wp14:editId="5E8067AF">
              <wp:simplePos x="0" y="0"/>
              <wp:positionH relativeFrom="column">
                <wp:posOffset>3143250</wp:posOffset>
              </wp:positionH>
              <wp:positionV relativeFrom="paragraph">
                <wp:posOffset>-1963420</wp:posOffset>
              </wp:positionV>
              <wp:extent cx="3143250" cy="1708785"/>
              <wp:effectExtent l="0" t="0" r="0" b="0"/>
              <wp:wrapNone/>
              <wp:docPr id="35"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6C23DA" id="AutoShape 115" o:spid="_x0000_s1026" style="position:absolute;margin-left:247.5pt;margin-top:-154.6pt;width:247.5pt;height:13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" filled="f" strokeweight="1pt"/>
          </w:pict>
        </mc:Fallback>
      </mc:AlternateContent>
    </w:r>
    <w:r>
      <w:rPr>
        <w:noProof/>
        <w:sz w:val="20"/>
        <w:lang w:val="fr-FR" w:eastAsia="fr-FR"/>
      </w:rPr>
      <mc:AlternateContent>
        <mc:Choice Requires="wps">
          <w:drawing>
            <wp:anchor distT="0" distB="0" distL="114300" distR="114300" simplePos="0" relativeHeight="251656192" behindDoc="0" locked="0" layoutInCell="1" allowOverlap="1" wp14:anchorId="7F1698A2" wp14:editId="20EA8CEB">
              <wp:simplePos x="0" y="0"/>
              <wp:positionH relativeFrom="column">
                <wp:posOffset>-69850</wp:posOffset>
              </wp:positionH>
              <wp:positionV relativeFrom="paragraph">
                <wp:posOffset>-1963420</wp:posOffset>
              </wp:positionV>
              <wp:extent cx="3143250" cy="1708785"/>
              <wp:effectExtent l="0" t="0" r="0" b="0"/>
              <wp:wrapNone/>
              <wp:docPr id="34"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D192AF" id="AutoShape 114" o:spid="_x0000_s1026" style="position:absolute;margin-left:-5.5pt;margin-top:-154.6pt;width:247.5pt;height:13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rD8jAIoCAAAkBQAADgAAAAAAAAAAAAAAAAAuAgAAZHJzL2Uyb0RvYy54bWxQSwECLQAU&#10;AAYACAAAACEAEqio+OAAAAAMAQAADwAAAAAAAAAAAAAAAADkBAAAZHJzL2Rvd25yZXYueG1sUEsF&#10;BgAAAAAEAAQA8wAAAPEFAAAAAA==&#10;" filled="f" strokeweight="1pt"/>
          </w:pict>
        </mc:Fallback>
      </mc:AlternateContent>
    </w:r>
  </w:p>
  <w:p w14:paraId="76E8E7C4" w14:textId="77777777" w:rsidR="00F417F4" w:rsidRDefault="00F417F4">
    <w:pPr>
      <w:rPr>
        <w:sz w:val="10"/>
        <w:lang w:val="en-GB"/>
      </w:rPr>
    </w:pPr>
  </w:p>
  <w:p w14:paraId="60104A67" w14:textId="571CFFAB" w:rsidR="00F417F4" w:rsidRPr="00C34405" w:rsidRDefault="00F417F4" w:rsidP="00132377">
    <w:pPr>
      <w:pStyle w:val="Copyright"/>
    </w:pPr>
    <w:r w:rsidRPr="00C34405">
      <w:t xml:space="preserve">© </w:t>
    </w:r>
    <w:r>
      <w:t xml:space="preserve">AIRBUS SAS </w:t>
    </w:r>
    <w:r>
      <w:fldChar w:fldCharType="begin"/>
    </w:r>
    <w:r>
      <w:instrText xml:space="preserve"> DATE  \@ "yyyy"  \* MERGEFORMAT </w:instrText>
    </w:r>
    <w:r>
      <w:fldChar w:fldCharType="separate"/>
    </w:r>
    <w:r w:rsidR="000410C8">
      <w:rPr>
        <w:noProof/>
      </w:rPr>
      <w:t>2022</w:t>
    </w:r>
    <w:r>
      <w:fldChar w:fldCharType="end"/>
    </w:r>
    <w:r w:rsidRPr="00C34405">
      <w:t>. ALL RIGHTS RESERVED. CONFIDENTIAL AND PROPRIETARY DOCUMENT.</w:t>
    </w:r>
  </w:p>
  <w:p w14:paraId="6C034987" w14:textId="77777777" w:rsidR="00F417F4" w:rsidRDefault="00F417F4">
    <w:pPr>
      <w:pBdr>
        <w:bottom w:val="single" w:sz="4" w:space="1" w:color="auto"/>
      </w:pBdr>
      <w:ind w:left="23"/>
      <w:rPr>
        <w:sz w:val="4"/>
        <w:lang w:val="en-GB"/>
      </w:rPr>
    </w:pPr>
  </w:p>
  <w:p w14:paraId="5528A066" w14:textId="77777777" w:rsidR="00F417F4" w:rsidRPr="002F7985" w:rsidRDefault="00F417F4" w:rsidP="00F87A4B">
    <w:pPr>
      <w:pStyle w:val="ATemplate"/>
      <w:tabs>
        <w:tab w:val="left" w:pos="2410"/>
      </w:tabs>
      <w:rPr>
        <w:rFonts w:ascii="Arial Black" w:hAnsi="Arial Black"/>
        <w:sz w:val="7"/>
      </w:rPr>
    </w:pPr>
    <w:r w:rsidRPr="00B03D5D">
      <w:rPr>
        <w:sz w:val="10"/>
        <w:szCs w:val="10"/>
      </w:rPr>
      <w:t>Q10_Organi</w:t>
    </w:r>
    <w:r>
      <w:rPr>
        <w:sz w:val="10"/>
        <w:szCs w:val="10"/>
      </w:rPr>
      <w:t>s</w:t>
    </w:r>
    <w:r w:rsidRPr="00B03D5D">
      <w:rPr>
        <w:sz w:val="10"/>
        <w:szCs w:val="10"/>
      </w:rPr>
      <w:t>ation Manual_FM1202070_v2.</w:t>
    </w:r>
    <w:r>
      <w:rPr>
        <w:sz w:val="10"/>
        <w:szCs w:val="10"/>
      </w:rPr>
      <w:t>7</w:t>
    </w:r>
    <w:r>
      <w:rPr>
        <w:snapToGrid w:val="0"/>
        <w:sz w:val="7"/>
        <w:lang w:eastAsia="fr-FR"/>
      </w:rPr>
      <w:tab/>
    </w:r>
    <w:r>
      <w:rPr>
        <w:sz w:val="14"/>
      </w:rPr>
      <w:t>Printed Copies are not controlled. Confirm this is the latest issue available through the Hub.</w:t>
    </w:r>
    <w:r>
      <w:rPr>
        <w:snapToGrid w:val="0"/>
        <w:sz w:val="7"/>
        <w:lang w:eastAsia="fr-FR"/>
      </w:rPr>
      <w:tab/>
    </w:r>
    <w:r>
      <w:rPr>
        <w:rFonts w:ascii="Arial Black" w:hAnsi="Arial Black"/>
        <w:i/>
        <w:snapToGrid w:val="0"/>
        <w:sz w:val="13"/>
      </w:rPr>
      <w:t xml:space="preserve">Page </w:t>
    </w:r>
    <w:r>
      <w:rPr>
        <w:rFonts w:ascii="Arial Black" w:hAnsi="Arial Black"/>
        <w:i/>
        <w:snapToGrid w:val="0"/>
        <w:sz w:val="13"/>
      </w:rPr>
      <w:fldChar w:fldCharType="begin"/>
    </w:r>
    <w:r>
      <w:rPr>
        <w:rFonts w:ascii="Arial Black" w:hAnsi="Arial Black"/>
        <w:i/>
        <w:snapToGrid w:val="0"/>
        <w:sz w:val="13"/>
      </w:rPr>
      <w:instrText xml:space="preserve"> PAGE </w:instrText>
    </w:r>
    <w:r>
      <w:rPr>
        <w:rFonts w:ascii="Arial Black" w:hAnsi="Arial Black"/>
        <w:i/>
        <w:snapToGrid w:val="0"/>
        <w:sz w:val="13"/>
      </w:rPr>
      <w:fldChar w:fldCharType="separate"/>
    </w:r>
    <w:r w:rsidR="00392B4E">
      <w:rPr>
        <w:rFonts w:ascii="Arial Black" w:hAnsi="Arial Black"/>
        <w:i/>
        <w:noProof/>
        <w:snapToGrid w:val="0"/>
        <w:sz w:val="13"/>
      </w:rPr>
      <w:t>1</w:t>
    </w:r>
    <w:r>
      <w:rPr>
        <w:rFonts w:ascii="Arial Black" w:hAnsi="Arial Black"/>
        <w:i/>
        <w:snapToGrid w:val="0"/>
        <w:sz w:val="13"/>
      </w:rPr>
      <w:fldChar w:fldCharType="end"/>
    </w:r>
    <w:r>
      <w:rPr>
        <w:rFonts w:ascii="Arial Black" w:hAnsi="Arial Black"/>
        <w:i/>
        <w:snapToGrid w:val="0"/>
        <w:sz w:val="13"/>
      </w:rPr>
      <w:t xml:space="preserve"> of </w:t>
    </w:r>
    <w:r>
      <w:rPr>
        <w:rFonts w:ascii="Arial Black" w:hAnsi="Arial Black"/>
        <w:i/>
        <w:snapToGrid w:val="0"/>
        <w:sz w:val="13"/>
      </w:rPr>
      <w:fldChar w:fldCharType="begin"/>
    </w:r>
    <w:r>
      <w:rPr>
        <w:rFonts w:ascii="Arial Black" w:hAnsi="Arial Black"/>
        <w:i/>
        <w:snapToGrid w:val="0"/>
        <w:sz w:val="13"/>
      </w:rPr>
      <w:instrText xml:space="preserve"> NUMPAGES </w:instrText>
    </w:r>
    <w:r>
      <w:rPr>
        <w:rFonts w:ascii="Arial Black" w:hAnsi="Arial Black"/>
        <w:i/>
        <w:snapToGrid w:val="0"/>
        <w:sz w:val="13"/>
      </w:rPr>
      <w:fldChar w:fldCharType="separate"/>
    </w:r>
    <w:r w:rsidR="00392B4E">
      <w:rPr>
        <w:rFonts w:ascii="Arial Black" w:hAnsi="Arial Black"/>
        <w:i/>
        <w:noProof/>
        <w:snapToGrid w:val="0"/>
        <w:sz w:val="13"/>
      </w:rPr>
      <w:t>19</w:t>
    </w:r>
    <w:r>
      <w:rPr>
        <w:rFonts w:ascii="Arial Black" w:hAnsi="Arial Black"/>
        <w:i/>
        <w:snapToGrid w:val="0"/>
        <w:sz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4580" w14:textId="77777777" w:rsidR="00F417F4" w:rsidRDefault="00F417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F086" w14:textId="77777777" w:rsidR="00F417F4" w:rsidRDefault="00F417F4">
    <w:pPr>
      <w:rPr>
        <w:lang w:val="en-GB"/>
      </w:rPr>
    </w:pPr>
  </w:p>
  <w:p w14:paraId="479FF23C" w14:textId="6158C3A2"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0410C8" w:rsidRPr="002402DC">
      <w:rPr>
        <w:rFonts w:ascii="Arial Black" w:hAnsi="Arial Black"/>
        <w:noProof/>
        <w:sz w:val="11"/>
        <w:lang w:val="fr-FR"/>
      </w:rPr>
      <w:t xml:space="preserve">AUTHOR </w:t>
    </w:r>
    <w:r w:rsidR="000410C8">
      <w:rPr>
        <w:b/>
        <w:bCs/>
        <w:noProof/>
        <w:lang w:val="fr-FR"/>
      </w:rPr>
      <w:t>Erreur ! Nom de propriété de document inconnu.</w:t>
    </w:r>
    <w:r w:rsidR="000410C8" w:rsidRPr="002402DC">
      <w:rPr>
        <w:noProof/>
        <w:sz w:val="11"/>
        <w:lang w:val="fr-FR"/>
      </w:rPr>
      <w:t xml:space="preserve">, </w:t>
    </w:r>
    <w:r w:rsidR="000410C8" w:rsidRPr="000321D9">
      <w:rPr>
        <w:noProof/>
        <w:lang w:val="fr-FR"/>
      </w:rPr>
      <w:t>Erreur ! Nom de propriété de document inconnu.</w:t>
    </w:r>
    <w:r>
      <w:rPr>
        <w:sz w:val="11"/>
        <w:lang w:val="en-GB"/>
      </w:rPr>
      <w:fldChar w:fldCharType="end"/>
    </w:r>
  </w:p>
  <w:p w14:paraId="5E1CD26B" w14:textId="77777777" w:rsidR="00F417F4" w:rsidRPr="00521DC9" w:rsidRDefault="00F417F4">
    <w:pPr>
      <w:pBdr>
        <w:bottom w:val="single" w:sz="4" w:space="0" w:color="auto"/>
      </w:pBdr>
      <w:spacing w:before="20"/>
      <w:ind w:left="23"/>
      <w:rPr>
        <w:sz w:val="4"/>
        <w:lang w:val="fr-FR"/>
      </w:rPr>
    </w:pPr>
  </w:p>
  <w:p w14:paraId="12C13EEC" w14:textId="77777777"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r w:rsidRPr="002402DC">
      <w:rPr>
        <w:sz w:val="14"/>
        <w:lang w:val="fr-FR"/>
      </w:rPr>
      <w:t xml:space="preserve">Printed Copies are not controlled.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1A97945E" w14:textId="77777777" w:rsidR="00F417F4" w:rsidRDefault="00F417F4">
    <w:pPr>
      <w:pStyle w:val="Footer"/>
      <w:rPr>
        <w:sz w:val="7"/>
        <w:lang w:val="en-GB"/>
      </w:rPr>
    </w:pPr>
  </w:p>
  <w:p w14:paraId="44238934" w14:textId="77777777" w:rsidR="00F417F4" w:rsidRDefault="00F417F4">
    <w:pPr>
      <w:pStyle w:val="Footer"/>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7E40" w14:textId="77777777" w:rsidR="00F417F4" w:rsidRDefault="00F417F4">
    <w:pPr>
      <w:rPr>
        <w:sz w:val="10"/>
        <w:lang w:val="en-GB"/>
      </w:rPr>
    </w:pPr>
    <w:r>
      <w:rPr>
        <w:noProof/>
        <w:sz w:val="20"/>
        <w:lang w:val="fr-FR" w:eastAsia="fr-FR"/>
      </w:rPr>
      <mc:AlternateContent>
        <mc:Choice Requires="wps">
          <w:drawing>
            <wp:anchor distT="0" distB="0" distL="114300" distR="114300" simplePos="0" relativeHeight="251655168" behindDoc="0" locked="0" layoutInCell="1" allowOverlap="1" wp14:anchorId="43FF7276" wp14:editId="39D703CA">
              <wp:simplePos x="0" y="0"/>
              <wp:positionH relativeFrom="column">
                <wp:posOffset>3143250</wp:posOffset>
              </wp:positionH>
              <wp:positionV relativeFrom="paragraph">
                <wp:posOffset>-1963420</wp:posOffset>
              </wp:positionV>
              <wp:extent cx="3143250" cy="1708785"/>
              <wp:effectExtent l="0" t="0" r="0" b="0"/>
              <wp:wrapNone/>
              <wp:docPr id="23"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78AFA5" id="AutoShape 208" o:spid="_x0000_s1026" style="position:absolute;margin-left:247.5pt;margin-top:-154.6pt;width:247.5pt;height:134.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CgNWmKKAgAAJAUAAA4AAAAAAAAAAAAAAAAALgIAAGRycy9lMm9Eb2MueG1sUEsBAi0A&#10;FAAGAAgAAAAhABqLctbhAAAADAEAAA8AAAAAAAAAAAAAAAAA5AQAAGRycy9kb3ducmV2LnhtbFBL&#10;BQYAAAAABAAEAPMAAADyBQAAAAA=&#10;" filled="f" strokeweight="1pt"/>
          </w:pict>
        </mc:Fallback>
      </mc:AlternateContent>
    </w:r>
    <w:r>
      <w:rPr>
        <w:noProof/>
        <w:sz w:val="20"/>
        <w:lang w:val="fr-FR" w:eastAsia="fr-FR"/>
      </w:rPr>
      <mc:AlternateContent>
        <mc:Choice Requires="wps">
          <w:drawing>
            <wp:anchor distT="0" distB="0" distL="114300" distR="114300" simplePos="0" relativeHeight="251654144" behindDoc="0" locked="0" layoutInCell="1" allowOverlap="1" wp14:anchorId="08B93DF1" wp14:editId="458A0D0F">
              <wp:simplePos x="0" y="0"/>
              <wp:positionH relativeFrom="column">
                <wp:posOffset>-69850</wp:posOffset>
              </wp:positionH>
              <wp:positionV relativeFrom="paragraph">
                <wp:posOffset>-1963420</wp:posOffset>
              </wp:positionV>
              <wp:extent cx="3143250" cy="1708785"/>
              <wp:effectExtent l="0" t="0" r="0" b="0"/>
              <wp:wrapNone/>
              <wp:docPr id="22"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D60F90" id="AutoShape 207" o:spid="_x0000_s1026" style="position:absolute;margin-left:-5.5pt;margin-top:-154.6pt;width:247.5pt;height:13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HQ0q1ooCAAAkBQAADgAAAAAAAAAAAAAAAAAuAgAAZHJzL2Uyb0RvYy54bWxQSwECLQAU&#10;AAYACAAAACEAEqio+OAAAAAMAQAADwAAAAAAAAAAAAAAAADkBAAAZHJzL2Rvd25yZXYueG1sUEsF&#10;BgAAAAAEAAQA8wAAAPEFAAAAAA==&#10;" filled="f" strokeweight="1pt"/>
          </w:pict>
        </mc:Fallback>
      </mc:AlternateContent>
    </w:r>
  </w:p>
  <w:p w14:paraId="60865AAE" w14:textId="77777777" w:rsidR="00F417F4" w:rsidRDefault="00F417F4">
    <w:pPr>
      <w:rPr>
        <w:sz w:val="10"/>
        <w:lang w:val="en-GB"/>
      </w:rPr>
    </w:pPr>
  </w:p>
  <w:p w14:paraId="1D51B8AE" w14:textId="77777777"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14:paraId="63269B2A" w14:textId="77777777" w:rsidR="00F417F4" w:rsidRPr="00AD717C" w:rsidRDefault="00F417F4">
    <w:pPr>
      <w:pBdr>
        <w:bottom w:val="single" w:sz="4" w:space="1" w:color="auto"/>
      </w:pBdr>
      <w:ind w:left="23"/>
      <w:rPr>
        <w:sz w:val="4"/>
        <w:lang w:val="fr-FR"/>
      </w:rPr>
    </w:pPr>
  </w:p>
  <w:p w14:paraId="5B1B7DB0" w14:textId="77777777"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48B1A433" w14:textId="77777777" w:rsidR="00F417F4" w:rsidRDefault="00F417F4">
    <w:pPr>
      <w:pStyle w:val="Footer"/>
      <w:rPr>
        <w:sz w:val="7"/>
        <w:lang w:val="en-GB"/>
      </w:rPr>
    </w:pPr>
  </w:p>
  <w:p w14:paraId="61F51B82" w14:textId="77777777" w:rsidR="00F417F4" w:rsidRDefault="00F417F4">
    <w:pPr>
      <w:pStyle w:val="Footer"/>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480F" w14:textId="77777777" w:rsidR="00F417F4" w:rsidRDefault="00F417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5E21" w14:textId="77777777" w:rsidR="00F417F4" w:rsidRDefault="00F417F4">
    <w:pPr>
      <w:rPr>
        <w:lang w:val="en-GB"/>
      </w:rPr>
    </w:pPr>
  </w:p>
  <w:p w14:paraId="4570DAC0" w14:textId="3F154BD1"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0410C8" w:rsidRPr="002402DC">
      <w:rPr>
        <w:rFonts w:ascii="Arial Black" w:hAnsi="Arial Black"/>
        <w:noProof/>
        <w:sz w:val="11"/>
        <w:lang w:val="fr-FR"/>
      </w:rPr>
      <w:t xml:space="preserve">AUTHOR </w:t>
    </w:r>
    <w:r w:rsidR="000410C8">
      <w:rPr>
        <w:b/>
        <w:bCs/>
        <w:noProof/>
        <w:lang w:val="fr-FR"/>
      </w:rPr>
      <w:t>Erreur ! Nom de propriété de document inconnu.</w:t>
    </w:r>
    <w:r w:rsidR="000410C8" w:rsidRPr="002402DC">
      <w:rPr>
        <w:noProof/>
        <w:sz w:val="11"/>
        <w:lang w:val="fr-FR"/>
      </w:rPr>
      <w:t xml:space="preserve">, </w:t>
    </w:r>
    <w:r w:rsidR="000410C8" w:rsidRPr="000321D9">
      <w:rPr>
        <w:noProof/>
        <w:lang w:val="fr-FR"/>
      </w:rPr>
      <w:t>Erreur ! Nom de propriété de document inconnu.</w:t>
    </w:r>
    <w:r>
      <w:rPr>
        <w:sz w:val="11"/>
        <w:lang w:val="en-GB"/>
      </w:rPr>
      <w:fldChar w:fldCharType="end"/>
    </w:r>
  </w:p>
  <w:p w14:paraId="1584CB86" w14:textId="77777777" w:rsidR="00F417F4" w:rsidRPr="00521DC9" w:rsidRDefault="00F417F4">
    <w:pPr>
      <w:pBdr>
        <w:bottom w:val="single" w:sz="4" w:space="0" w:color="auto"/>
      </w:pBdr>
      <w:spacing w:before="20"/>
      <w:ind w:left="23"/>
      <w:rPr>
        <w:sz w:val="4"/>
        <w:lang w:val="fr-FR"/>
      </w:rPr>
    </w:pPr>
  </w:p>
  <w:p w14:paraId="22808A01" w14:textId="77777777"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r w:rsidRPr="002402DC">
      <w:rPr>
        <w:sz w:val="14"/>
        <w:lang w:val="fr-FR"/>
      </w:rPr>
      <w:t xml:space="preserve">Printed Copies are not controlled.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2</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383B164A" w14:textId="77777777" w:rsidR="00F417F4" w:rsidRDefault="00F417F4">
    <w:pPr>
      <w:pStyle w:val="Footer"/>
      <w:rPr>
        <w:sz w:val="7"/>
        <w:lang w:val="en-GB"/>
      </w:rPr>
    </w:pPr>
  </w:p>
  <w:p w14:paraId="4DD2EB20" w14:textId="77777777" w:rsidR="00F417F4" w:rsidRDefault="00F417F4">
    <w:pPr>
      <w:pStyle w:val="Footer"/>
      <w:rPr>
        <w:lang w:val="en-G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02BB" w14:textId="77777777" w:rsidR="00F417F4" w:rsidRDefault="00F417F4">
    <w:pPr>
      <w:rPr>
        <w:sz w:val="10"/>
        <w:lang w:val="en-GB"/>
      </w:rPr>
    </w:pPr>
    <w:r>
      <w:rPr>
        <w:noProof/>
        <w:sz w:val="20"/>
        <w:lang w:val="fr-FR" w:eastAsia="fr-FR"/>
      </w:rPr>
      <mc:AlternateContent>
        <mc:Choice Requires="wps">
          <w:drawing>
            <wp:anchor distT="0" distB="0" distL="114300" distR="114300" simplePos="0" relativeHeight="251661312" behindDoc="0" locked="0" layoutInCell="1" allowOverlap="1" wp14:anchorId="759372D8" wp14:editId="34A9CC45">
              <wp:simplePos x="0" y="0"/>
              <wp:positionH relativeFrom="column">
                <wp:posOffset>3143250</wp:posOffset>
              </wp:positionH>
              <wp:positionV relativeFrom="paragraph">
                <wp:posOffset>-1963420</wp:posOffset>
              </wp:positionV>
              <wp:extent cx="3143250" cy="1708785"/>
              <wp:effectExtent l="0" t="0" r="0" b="0"/>
              <wp:wrapNone/>
              <wp:docPr id="19"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45ED7C" id="AutoShape 212" o:spid="_x0000_s1026" style="position:absolute;margin-left:247.5pt;margin-top:-154.6pt;width:247.5pt;height:13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NZ/uaCKAgAAJAUAAA4AAAAAAAAAAAAAAAAALgIAAGRycy9lMm9Eb2MueG1sUEsBAi0A&#10;FAAGAAgAAAAhABqLctbhAAAADAEAAA8AAAAAAAAAAAAAAAAA5AQAAGRycy9kb3ducmV2LnhtbFBL&#10;BQYAAAAABAAEAPMAAADyBQAAAAA=&#10;" filled="f" strokeweight="1pt"/>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710E3A05" wp14:editId="49D4D28B">
              <wp:simplePos x="0" y="0"/>
              <wp:positionH relativeFrom="column">
                <wp:posOffset>-69850</wp:posOffset>
              </wp:positionH>
              <wp:positionV relativeFrom="paragraph">
                <wp:posOffset>-1963420</wp:posOffset>
              </wp:positionV>
              <wp:extent cx="3143250" cy="1708785"/>
              <wp:effectExtent l="0" t="0" r="0" b="0"/>
              <wp:wrapNone/>
              <wp:docPr id="18"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D23A01" id="AutoShape 211" o:spid="_x0000_s1026" style="position:absolute;margin-left:-5.5pt;margin-top:-154.6pt;width:247.5pt;height:13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A72gBviQIAACQFAAAOAAAAAAAAAAAAAAAAAC4CAABkcnMvZTJvRG9jLnhtbFBLAQItABQA&#10;BgAIAAAAIQASqKj44AAAAAwBAAAPAAAAAAAAAAAAAAAAAOMEAABkcnMvZG93bnJldi54bWxQSwUG&#10;AAAAAAQABADzAAAA8AUAAAAA&#10;" filled="f" strokeweight="1pt"/>
          </w:pict>
        </mc:Fallback>
      </mc:AlternateContent>
    </w:r>
  </w:p>
  <w:p w14:paraId="0930AEC2" w14:textId="77777777" w:rsidR="00F417F4" w:rsidRDefault="00F417F4">
    <w:pPr>
      <w:rPr>
        <w:sz w:val="10"/>
        <w:lang w:val="en-GB"/>
      </w:rPr>
    </w:pPr>
  </w:p>
  <w:p w14:paraId="2BACEE77" w14:textId="77777777"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14:paraId="24452898" w14:textId="77777777" w:rsidR="00F417F4" w:rsidRPr="00AD717C" w:rsidRDefault="00F417F4">
    <w:pPr>
      <w:pBdr>
        <w:bottom w:val="single" w:sz="4" w:space="1" w:color="auto"/>
      </w:pBdr>
      <w:ind w:left="23"/>
      <w:rPr>
        <w:sz w:val="4"/>
        <w:lang w:val="fr-FR"/>
      </w:rPr>
    </w:pPr>
  </w:p>
  <w:p w14:paraId="0C330F23" w14:textId="77777777"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14:paraId="1DD862DF" w14:textId="77777777" w:rsidR="00F417F4" w:rsidRDefault="00F417F4">
    <w:pPr>
      <w:pStyle w:val="Footer"/>
      <w:rPr>
        <w:sz w:val="7"/>
        <w:lang w:val="en-GB"/>
      </w:rPr>
    </w:pPr>
  </w:p>
  <w:p w14:paraId="1155BE7C" w14:textId="77777777" w:rsidR="00F417F4" w:rsidRDefault="00F417F4">
    <w:pPr>
      <w:pStyle w:val="Footer"/>
      <w:rPr>
        <w:lang w:val="en-G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95B5" w14:textId="77777777" w:rsidR="00F417F4" w:rsidRDefault="00F41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88AD" w14:textId="77777777" w:rsidR="00B94AF9" w:rsidRDefault="00B94AF9">
      <w:r>
        <w:separator/>
      </w:r>
    </w:p>
  </w:footnote>
  <w:footnote w:type="continuationSeparator" w:id="0">
    <w:p w14:paraId="029908D5" w14:textId="77777777" w:rsidR="00B94AF9" w:rsidRDefault="00B9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FBB8" w14:textId="77777777" w:rsidR="00F417F4" w:rsidRDefault="00F417F4">
    <w:pPr>
      <w:spacing w:after="60"/>
      <w:ind w:left="-425"/>
    </w:pPr>
    <w:r>
      <w:rPr>
        <w:noProof/>
        <w:lang w:val="fr-FR" w:eastAsia="fr-FR"/>
      </w:rPr>
      <w:drawing>
        <wp:inline distT="0" distB="0" distL="0" distR="0" wp14:anchorId="1642AE72" wp14:editId="172B0F4D">
          <wp:extent cx="1600200" cy="247650"/>
          <wp:effectExtent l="19050" t="0" r="0" b="0"/>
          <wp:docPr id="4" name="Picture 4"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14:paraId="236F54EC" w14:textId="77777777">
      <w:trPr>
        <w:cantSplit/>
        <w:trHeight w:val="947"/>
        <w:tblHeader/>
      </w:trPr>
      <w:tc>
        <w:tcPr>
          <w:tcW w:w="5720" w:type="dxa"/>
          <w:tcBorders>
            <w:bottom w:val="single" w:sz="4" w:space="0" w:color="auto"/>
          </w:tcBorders>
          <w:vAlign w:val="center"/>
        </w:tcPr>
        <w:p w14:paraId="2B4DB4EF" w14:textId="77777777"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14:paraId="5F230EA9" w14:textId="77777777"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14:paraId="5EF6616E" w14:textId="77777777"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14:paraId="2D04925A" w14:textId="77777777"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14:paraId="0119AD7E" w14:textId="77777777" w:rsidR="00F417F4" w:rsidRDefault="00F417F4">
    <w:pPr>
      <w:pStyle w:val="Header"/>
      <w:rPr>
        <w:sz w:val="2"/>
        <w:lang w:val="en-GB"/>
      </w:rPr>
    </w:pPr>
  </w:p>
  <w:p w14:paraId="51216063" w14:textId="77777777" w:rsidR="00F417F4" w:rsidRDefault="00F417F4">
    <w:pPr>
      <w:pStyle w:val="Header"/>
      <w:rPr>
        <w:sz w:val="28"/>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D8544" w14:textId="77777777" w:rsidR="00F417F4" w:rsidRPr="00C25584" w:rsidRDefault="00F417F4" w:rsidP="00100606">
    <w:pPr>
      <w:tabs>
        <w:tab w:val="right" w:pos="9637"/>
      </w:tabs>
      <w:spacing w:after="60"/>
      <w:ind w:left="-425"/>
    </w:pPr>
    <w:r>
      <w:rPr>
        <w:noProof/>
        <w:lang w:val="fr-FR" w:eastAsia="fr-FR"/>
      </w:rPr>
      <w:drawing>
        <wp:inline distT="0" distB="0" distL="0" distR="0" wp14:anchorId="049DFABD" wp14:editId="3BA8C8C7">
          <wp:extent cx="1206500" cy="352425"/>
          <wp:effectExtent l="0" t="0" r="0" b="9525"/>
          <wp:docPr id="1" name="Picture 12" descr="AIRBUS_RGB"/>
          <wp:cNvGraphicFramePr/>
          <a:graphic xmlns:a="http://schemas.openxmlformats.org/drawingml/2006/main">
            <a:graphicData uri="http://schemas.openxmlformats.org/drawingml/2006/picture">
              <pic:pic xmlns:pic="http://schemas.openxmlformats.org/drawingml/2006/picture">
                <pic:nvPicPr>
                  <pic:cNvPr id="12" name="Picture 12" descr="AIRBUS_RGB"/>
                  <pic:cNvPicPr/>
                </pic:nvPicPr>
                <pic:blipFill rotWithShape="1">
                  <a:blip r:embed="rId1" cstate="print">
                    <a:extLst>
                      <a:ext uri="{28A0092B-C50C-407E-A947-70E740481C1C}">
                        <a14:useLocalDpi xmlns:a14="http://schemas.microsoft.com/office/drawing/2010/main" val="0"/>
                      </a:ext>
                    </a:extLst>
                  </a:blip>
                  <a:srcRect l="14959" t="17390" r="13020" b="25900"/>
                  <a:stretch/>
                </pic:blipFill>
                <pic:spPr bwMode="auto">
                  <a:xfrm>
                    <a:off x="0" y="0"/>
                    <a:ext cx="1206500" cy="352425"/>
                  </a:xfrm>
                  <a:prstGeom prst="rect">
                    <a:avLst/>
                  </a:prstGeom>
                  <a:noFill/>
                  <a:ln>
                    <a:noFill/>
                  </a:ln>
                  <a:extLst>
                    <a:ext uri="{53640926-AAD7-44D8-BBD7-CCE9431645EC}">
                      <a14:shadowObscured xmlns:a14="http://schemas.microsoft.com/office/drawing/2010/main"/>
                    </a:ext>
                  </a:extLst>
                </pic:spPr>
              </pic:pic>
            </a:graphicData>
          </a:graphic>
        </wp:inline>
      </w:drawing>
    </w:r>
    <w:r>
      <w:tab/>
    </w:r>
    <w:r w:rsidRPr="006B34F1">
      <w:rPr>
        <w:rFonts w:cs="Arial"/>
        <w:b/>
        <w:bCs/>
        <w:color w:val="FE5000"/>
        <w:sz w:val="28"/>
        <w:szCs w:val="28"/>
      </w:rPr>
      <w:t>Airbus Amber</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14:paraId="0C1A12DE" w14:textId="77777777" w:rsidTr="00AC6083">
      <w:trPr>
        <w:cantSplit/>
        <w:trHeight w:val="947"/>
        <w:tblHeader/>
      </w:trPr>
      <w:tc>
        <w:tcPr>
          <w:tcW w:w="5711" w:type="dxa"/>
          <w:tcBorders>
            <w:bottom w:val="single" w:sz="4" w:space="0" w:color="auto"/>
          </w:tcBorders>
          <w:vAlign w:val="center"/>
        </w:tcPr>
        <w:p w14:paraId="1F1E753F" w14:textId="77777777" w:rsidR="00F417F4" w:rsidRDefault="00F417F4" w:rsidP="00C34405">
          <w:pPr>
            <w:pStyle w:val="DocTitle2dpage"/>
            <w:rPr>
              <w:rFonts w:cs="Arial"/>
              <w:bCs/>
              <w:lang w:val="en-GB"/>
            </w:rPr>
          </w:pPr>
          <w:r>
            <w:rPr>
              <w:rFonts w:cs="Arial"/>
              <w:bCs/>
              <w:lang w:val="en-GB"/>
            </w:rPr>
            <w:fldChar w:fldCharType="begin"/>
          </w:r>
          <w:r>
            <w:rPr>
              <w:rFonts w:cs="Arial"/>
              <w:bCs/>
              <w:lang w:val="en-GB"/>
            </w:rPr>
            <w:instrText xml:space="preserve"> REF  Doc_Title </w:instrText>
          </w:r>
          <w:r>
            <w:rPr>
              <w:rFonts w:cs="Arial"/>
              <w:bCs/>
              <w:lang w:val="en-GB"/>
            </w:rPr>
            <w:fldChar w:fldCharType="separate"/>
          </w:r>
          <w:sdt>
            <w:sdtPr>
              <w:id w:val="-748423013"/>
              <w:placeholder>
                <w:docPart w:val="75D86B3D47454E7D9475782759088D70"/>
              </w:placeholder>
            </w:sdtPr>
            <w:sdtContent>
              <w:r w:rsidRPr="000321D9">
                <w:t>Airbus Logistik GmbH Organization Manual</w:t>
              </w:r>
            </w:sdtContent>
          </w:sdt>
          <w:r>
            <w:rPr>
              <w:rFonts w:cs="Arial"/>
              <w:bCs/>
              <w:lang w:val="en-GB"/>
            </w:rPr>
            <w:fldChar w:fldCharType="end"/>
          </w:r>
        </w:p>
      </w:tc>
      <w:tc>
        <w:tcPr>
          <w:tcW w:w="3926" w:type="dxa"/>
          <w:tcBorders>
            <w:bottom w:val="single" w:sz="4" w:space="0" w:color="auto"/>
          </w:tcBorders>
          <w:vAlign w:val="center"/>
        </w:tcPr>
        <w:p w14:paraId="6E84A8CF" w14:textId="77777777" w:rsidR="00F417F4" w:rsidRPr="0014107F" w:rsidRDefault="00F417F4" w:rsidP="00F417F4">
          <w:pPr>
            <w:pStyle w:val="DocRef"/>
            <w:rPr>
              <w:color w:val="808080" w:themeColor="background1" w:themeShade="80"/>
            </w:rPr>
          </w:pPr>
          <w:r>
            <w:rPr>
              <w:color w:val="808080" w:themeColor="background1" w:themeShade="80"/>
            </w:rPr>
            <w:fldChar w:fldCharType="begin"/>
          </w:r>
          <w:r>
            <w:rPr>
              <w:color w:val="808080" w:themeColor="background1" w:themeShade="80"/>
            </w:rPr>
            <w:instrText xml:space="preserve"> REF  Doc_Reference </w:instrText>
          </w:r>
          <w:r>
            <w:rPr>
              <w:color w:val="808080" w:themeColor="background1" w:themeShade="80"/>
            </w:rPr>
            <w:fldChar w:fldCharType="separate"/>
          </w:r>
          <w:sdt>
            <w:sdtPr>
              <w:rPr>
                <w:rFonts w:cs="Arial"/>
                <w:bCs/>
                <w:iCs/>
                <w:lang w:val="fr-FR"/>
              </w:rPr>
              <w:id w:val="-840776426"/>
              <w:placeholder>
                <w:docPart w:val="F95A37E7F24146CDA587F66E2738D14C"/>
              </w:placeholder>
            </w:sdtPr>
            <w:sdtContent>
              <w:r w:rsidRPr="000321D9">
                <w:rPr>
                  <w:rFonts w:cs="Arial"/>
                  <w:bCs/>
                  <w:iCs/>
                  <w:lang w:val="fr-FR"/>
                </w:rPr>
                <w:t>A10-AL</w:t>
              </w:r>
            </w:sdtContent>
          </w:sdt>
          <w:r>
            <w:rPr>
              <w:color w:val="808080" w:themeColor="background1" w:themeShade="80"/>
            </w:rPr>
            <w:fldChar w:fldCharType="end"/>
          </w:r>
        </w:p>
        <w:p w14:paraId="724CEC81" w14:textId="77777777" w:rsidR="00F417F4" w:rsidRPr="00E855E4" w:rsidRDefault="00F417F4" w:rsidP="00BD683D">
          <w:pPr>
            <w:pStyle w:val="DocIssue"/>
            <w:rPr>
              <w:iCs/>
              <w:lang w:val="en-GB"/>
            </w:rPr>
          </w:pPr>
          <w:r w:rsidRPr="00E855E4">
            <w:rPr>
              <w:rFonts w:cs="Arial"/>
              <w:bCs/>
              <w:iCs/>
              <w:lang w:val="en-GB"/>
            </w:rPr>
            <w:t>Issue:</w:t>
          </w:r>
          <w:r>
            <w:rPr>
              <w:rFonts w:cs="Arial"/>
              <w:bCs/>
              <w:iCs/>
              <w:lang w:val="en-GB"/>
            </w:rPr>
            <w:t xml:space="preserve"> </w:t>
          </w:r>
          <w:r>
            <w:rPr>
              <w:rFonts w:cs="Arial"/>
              <w:bCs/>
              <w:iCs/>
              <w:lang w:val="en-GB"/>
            </w:rPr>
            <w:fldChar w:fldCharType="begin"/>
          </w:r>
          <w:r>
            <w:rPr>
              <w:rFonts w:cs="Arial"/>
              <w:bCs/>
              <w:iCs/>
              <w:lang w:val="en-GB"/>
            </w:rPr>
            <w:instrText xml:space="preserve"> REF  Doc_Issue </w:instrText>
          </w:r>
          <w:r>
            <w:rPr>
              <w:rFonts w:cs="Arial"/>
              <w:bCs/>
              <w:iCs/>
              <w:lang w:val="en-GB"/>
            </w:rPr>
            <w:fldChar w:fldCharType="separate"/>
          </w:r>
          <w:sdt>
            <w:sdtPr>
              <w:rPr>
                <w:rFonts w:cs="Arial"/>
                <w:bCs/>
                <w:iCs/>
                <w:lang w:val="fr-FR"/>
              </w:rPr>
              <w:id w:val="755327722"/>
              <w:placeholder>
                <w:docPart w:val="E33C06ACE6A94612A42D20B4A6F47F1B"/>
              </w:placeholder>
            </w:sdtPr>
            <w:sdtContent>
              <w:r>
                <w:rPr>
                  <w:rFonts w:cs="Arial"/>
                  <w:bCs/>
                  <w:iCs/>
                  <w:lang w:val="fr-FR"/>
                </w:rPr>
                <w:t>A</w:t>
              </w:r>
            </w:sdtContent>
          </w:sdt>
          <w:r>
            <w:rPr>
              <w:rFonts w:cs="Arial"/>
              <w:bCs/>
              <w:iCs/>
              <w:lang w:val="en-GB"/>
            </w:rPr>
            <w:fldChar w:fldCharType="end"/>
          </w:r>
          <w:r w:rsidRPr="00E855E4">
            <w:rPr>
              <w:rFonts w:ascii="Arial Black" w:hAnsi="Arial Black"/>
              <w:iCs/>
              <w:lang w:val="en-GB"/>
            </w:rPr>
            <w:t xml:space="preserve"> </w:t>
          </w:r>
        </w:p>
      </w:tc>
    </w:tr>
  </w:tbl>
  <w:p w14:paraId="5F5287D1" w14:textId="77777777" w:rsidR="00F417F4" w:rsidRDefault="00F417F4" w:rsidP="00670F78">
    <w:pPr>
      <w:pStyle w:val="Header"/>
      <w:rPr>
        <w:sz w:val="2"/>
        <w:lang w:val="en-GB"/>
      </w:rPr>
    </w:pPr>
  </w:p>
  <w:p w14:paraId="7C314D77" w14:textId="77777777" w:rsidR="00F417F4" w:rsidRPr="00670F78" w:rsidRDefault="00F417F4" w:rsidP="00670F7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84ECA" w14:textId="77777777"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62336" behindDoc="1" locked="0" layoutInCell="1" allowOverlap="1" wp14:anchorId="552B42E6" wp14:editId="77B24BC4">
              <wp:simplePos x="0" y="0"/>
              <wp:positionH relativeFrom="column">
                <wp:posOffset>5824220</wp:posOffset>
              </wp:positionH>
              <wp:positionV relativeFrom="page">
                <wp:posOffset>27305</wp:posOffset>
              </wp:positionV>
              <wp:extent cx="322580" cy="134620"/>
              <wp:effectExtent l="0" t="0" r="0" b="0"/>
              <wp:wrapNone/>
              <wp:docPr id="1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A3B78" w14:textId="77777777" w:rsidR="00F417F4" w:rsidRDefault="00F417F4">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1FE81C6C" w14:textId="77777777"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14:paraId="26972D0F" w14:textId="77777777"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14:paraId="10A8596A" w14:textId="77777777"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14:paraId="257AFD7E" w14:textId="77777777" w:rsidR="00F417F4" w:rsidRDefault="00F417F4">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14:paraId="7A5B9746" w14:textId="77777777"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26C743BB" w14:textId="77777777" w:rsidR="00F417F4" w:rsidRDefault="00F417F4">
                          <w:pPr>
                            <w:rPr>
                              <w:rFonts w:eastAsia="MS Mincho"/>
                              <w:sz w:val="8"/>
                              <w:lang w:val="en-GB"/>
                            </w:rPr>
                          </w:pPr>
                        </w:p>
                        <w:p w14:paraId="457E149B" w14:textId="77777777" w:rsidR="00F417F4" w:rsidRDefault="00F417F4">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10E95694" w14:textId="77777777"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62AB1E31" w14:textId="77777777"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59B22101" w14:textId="77777777"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21A91016" w14:textId="77777777"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6DDAE4F8" w14:textId="77777777" w:rsidR="00F417F4" w:rsidRDefault="00F417F4">
                          <w:pPr>
                            <w:rPr>
                              <w:iCs/>
                              <w:sz w:val="8"/>
                              <w:lang w:val="en-GB"/>
                            </w:rPr>
                          </w:pPr>
                        </w:p>
                        <w:p w14:paraId="018EFB27" w14:textId="77777777" w:rsidR="00F417F4" w:rsidRDefault="00F417F4">
                          <w:pPr>
                            <w:rPr>
                              <w:rFonts w:eastAsia="MS Mincho"/>
                              <w:sz w:val="8"/>
                              <w:lang w:val="en-GB"/>
                            </w:rPr>
                          </w:pPr>
                          <w:r>
                            <w:rPr>
                              <w:rFonts w:eastAsia="MS Mincho"/>
                              <w:sz w:val="8"/>
                              <w:lang w:val="en-GB"/>
                            </w:rPr>
                            <w:t xml:space="preserve"> </w:t>
                          </w:r>
                        </w:p>
                        <w:p w14:paraId="6545C0C9" w14:textId="77777777" w:rsidR="00F417F4" w:rsidRDefault="00F417F4">
                          <w:pPr>
                            <w:rPr>
                              <w:iCs/>
                              <w:sz w:val="8"/>
                              <w:lang w:val="en-GB"/>
                            </w:rPr>
                          </w:pPr>
                        </w:p>
                        <w:p w14:paraId="4001D303" w14:textId="77777777" w:rsidR="00F417F4" w:rsidRDefault="00F417F4">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14:paraId="2108DFED" w14:textId="77777777" w:rsidR="00F417F4" w:rsidRDefault="00F417F4">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6C8345A9" w14:textId="77777777" w:rsidR="00F417F4" w:rsidRDefault="00F417F4">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031457F0" w14:textId="77777777" w:rsidR="00F417F4" w:rsidRDefault="00F417F4">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14:paraId="3E7E4943" w14:textId="77777777" w:rsidR="00F417F4" w:rsidRDefault="00F417F4">
                          <w:pPr>
                            <w:rPr>
                              <w:iCs/>
                              <w:sz w:val="8"/>
                              <w:lang w:val="en-GB"/>
                            </w:rPr>
                          </w:pPr>
                        </w:p>
                        <w:p w14:paraId="0DCD563A" w14:textId="77777777" w:rsidR="00F417F4" w:rsidRDefault="00F417F4">
                          <w:pPr>
                            <w:pStyle w:val="PlainText"/>
                            <w:rPr>
                              <w:rFonts w:eastAsia="MS Mincho"/>
                              <w:sz w:val="8"/>
                              <w:lang w:val="en-GB"/>
                            </w:rPr>
                          </w:pPr>
                          <w:r>
                            <w:rPr>
                              <w:rFonts w:eastAsia="MS Mincho"/>
                              <w:sz w:val="8"/>
                              <w:lang w:val="en-GB"/>
                            </w:rPr>
                            <w:t xml:space="preserve"> </w:t>
                          </w:r>
                        </w:p>
                        <w:p w14:paraId="1971B31C"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14:paraId="39F0E9F3"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14:paraId="6A4BF2A1"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14:paraId="7EA80524" w14:textId="77777777"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3" o:spid="_x0000_s1043" type="#_x0000_t202" style="position:absolute;left:0;text-align:left;margin-left:458.6pt;margin-top:2.15pt;width:25.4pt;height:10.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14:anchorId="0E1192B8" wp14:editId="533661B4">
          <wp:extent cx="1600200" cy="247650"/>
          <wp:effectExtent l="19050" t="0" r="0" b="0"/>
          <wp:docPr id="15" name="Picture 15"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14:paraId="086CC4FB" w14:textId="77777777">
      <w:trPr>
        <w:cantSplit/>
        <w:trHeight w:val="947"/>
        <w:tblHeader/>
      </w:trPr>
      <w:tc>
        <w:tcPr>
          <w:tcW w:w="6237" w:type="dxa"/>
          <w:tcBorders>
            <w:bottom w:val="single" w:sz="4" w:space="0" w:color="auto"/>
          </w:tcBorders>
          <w:vAlign w:val="bottom"/>
        </w:tcPr>
        <w:p w14:paraId="3BB39571" w14:textId="77777777"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r w:rsidRPr="000321D9">
            <w:rPr>
              <w:b/>
              <w:bCs/>
            </w:rPr>
            <w:t>Organisation</w:t>
          </w:r>
          <w:r w:rsidRPr="000321D9">
            <w:t xml:space="preserve"> Manual</w:t>
          </w:r>
          <w:r>
            <w:rPr>
              <w:rFonts w:cs="Arial"/>
              <w:b/>
              <w:i/>
              <w:sz w:val="32"/>
            </w:rPr>
            <w:fldChar w:fldCharType="end"/>
          </w:r>
        </w:p>
      </w:tc>
      <w:tc>
        <w:tcPr>
          <w:tcW w:w="3416" w:type="dxa"/>
          <w:tcBorders>
            <w:bottom w:val="single" w:sz="4" w:space="0" w:color="auto"/>
          </w:tcBorders>
          <w:vAlign w:val="center"/>
        </w:tcPr>
        <w:p w14:paraId="7378E5C4" w14:textId="77777777"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14:paraId="0013889E" w14:textId="77777777"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14:paraId="4FCD91C6" w14:textId="77777777" w:rsidR="00F417F4" w:rsidRDefault="00F417F4">
    <w:pPr>
      <w:rPr>
        <w:sz w:val="2"/>
        <w:lang w:val="en-GB"/>
      </w:rPr>
    </w:pPr>
  </w:p>
  <w:p w14:paraId="1C5E3018" w14:textId="77777777" w:rsidR="00F417F4" w:rsidRDefault="00F417F4">
    <w:pPr>
      <w:pStyle w:val="Header"/>
      <w:rPr>
        <w:sz w:val="2"/>
        <w:lang w:val="en-GB"/>
      </w:rPr>
    </w:pPr>
    <w:r>
      <w:rPr>
        <w:noProof/>
        <w:sz w:val="20"/>
        <w:lang w:val="fr-FR" w:eastAsia="fr-FR"/>
      </w:rPr>
      <mc:AlternateContent>
        <mc:Choice Requires="wps">
          <w:drawing>
            <wp:anchor distT="0" distB="0" distL="114300" distR="114300" simplePos="0" relativeHeight="251663360" behindDoc="0" locked="0" layoutInCell="1" allowOverlap="1" wp14:anchorId="684F0D75" wp14:editId="3BC41DE4">
              <wp:simplePos x="0" y="0"/>
              <wp:positionH relativeFrom="column">
                <wp:posOffset>-87630</wp:posOffset>
              </wp:positionH>
              <wp:positionV relativeFrom="paragraph">
                <wp:posOffset>1466215</wp:posOffset>
              </wp:positionV>
              <wp:extent cx="6378575" cy="4801235"/>
              <wp:effectExtent l="0" t="0" r="0" b="0"/>
              <wp:wrapNone/>
              <wp:docPr id="1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072250" id="AutoShape 214" o:spid="_x0000_s1026" style="position:absolute;margin-left:-6.9pt;margin-top:115.45pt;width:502.25pt;height:3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HZiA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jV5x2YgCAAAjBQAADgAAAAAAAAAAAAAAAAAuAgAAZHJzL2Uyb0RvYy54bWxQSwECLQAUAAYA&#10;CAAAACEApXZHr98AAAALAQAADwAAAAAAAAAAAAAAAADiBAAAZHJzL2Rvd25yZXYueG1sUEsFBgAA&#10;AAAEAAQA8wAAAO4FAAAAAA==&#10;" fill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BF36" w14:textId="77777777" w:rsidR="00F417F4" w:rsidRPr="00C25584" w:rsidRDefault="00F417F4" w:rsidP="00100606">
    <w:pPr>
      <w:tabs>
        <w:tab w:val="right" w:pos="9637"/>
      </w:tabs>
      <w:spacing w:after="60"/>
      <w:ind w:left="-425"/>
      <w:rPr>
        <w:lang w:val="en-GB"/>
      </w:rPr>
    </w:pPr>
    <w:r>
      <w:rPr>
        <w:noProof/>
        <w:lang w:val="fr-FR" w:eastAsia="fr-FR"/>
      </w:rPr>
      <w:drawing>
        <wp:inline distT="0" distB="0" distL="0" distR="0" wp14:anchorId="69F6C62D" wp14:editId="3B1D97F2">
          <wp:extent cx="1206500" cy="352425"/>
          <wp:effectExtent l="0" t="0" r="0" b="9525"/>
          <wp:docPr id="12" name="Picture 12" descr="AIRBUS_RGB"/>
          <wp:cNvGraphicFramePr/>
          <a:graphic xmlns:a="http://schemas.openxmlformats.org/drawingml/2006/main">
            <a:graphicData uri="http://schemas.openxmlformats.org/drawingml/2006/picture">
              <pic:pic xmlns:pic="http://schemas.openxmlformats.org/drawingml/2006/picture">
                <pic:nvPicPr>
                  <pic:cNvPr id="12" name="Picture 12" descr="AIRBUS_RGB"/>
                  <pic:cNvPicPr/>
                </pic:nvPicPr>
                <pic:blipFill rotWithShape="1">
                  <a:blip r:embed="rId1" cstate="print">
                    <a:extLst>
                      <a:ext uri="{28A0092B-C50C-407E-A947-70E740481C1C}">
                        <a14:useLocalDpi xmlns:a14="http://schemas.microsoft.com/office/drawing/2010/main" val="0"/>
                      </a:ext>
                    </a:extLst>
                  </a:blip>
                  <a:srcRect l="14959" t="17390" r="13020" b="25900"/>
                  <a:stretch/>
                </pic:blipFill>
                <pic:spPr bwMode="auto">
                  <a:xfrm>
                    <a:off x="0" y="0"/>
                    <a:ext cx="1206500" cy="35242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0"/>
        <w:lang w:val="fr-FR" w:eastAsia="fr-FR"/>
      </w:rPr>
      <mc:AlternateContent>
        <mc:Choice Requires="wps">
          <w:drawing>
            <wp:anchor distT="0" distB="0" distL="114300" distR="114300" simplePos="0" relativeHeight="251650048" behindDoc="1" locked="0" layoutInCell="1" allowOverlap="1" wp14:anchorId="795AF275" wp14:editId="311460A6">
              <wp:simplePos x="0" y="0"/>
              <wp:positionH relativeFrom="column">
                <wp:posOffset>5824220</wp:posOffset>
              </wp:positionH>
              <wp:positionV relativeFrom="page">
                <wp:posOffset>27305</wp:posOffset>
              </wp:positionV>
              <wp:extent cx="322580" cy="134620"/>
              <wp:effectExtent l="0" t="0" r="0" b="0"/>
              <wp:wrapNone/>
              <wp:docPr id="3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E1F63" w14:textId="77777777" w:rsidR="00F417F4" w:rsidRDefault="00F417F4">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25C70577" w14:textId="77777777" w:rsidR="00F417F4" w:rsidRPr="00E31993" w:rsidRDefault="00F417F4">
                          <w:pPr>
                            <w:rPr>
                              <w:rFonts w:eastAsia="MS Mincho"/>
                              <w:sz w:val="8"/>
                              <w:lang w:val="fr-FR"/>
                            </w:rPr>
                          </w:pPr>
                          <w:r w:rsidRPr="00E31993">
                            <w:rPr>
                              <w:rFonts w:eastAsia="MS Mincho"/>
                              <w:sz w:val="8"/>
                              <w:lang w:val="fr-FR"/>
                            </w:rPr>
                            <w:t>CE</w:t>
                          </w:r>
                          <w:r>
                            <w:rPr>
                              <w:rFonts w:eastAsia="MS Mincho"/>
                              <w:sz w:val="8"/>
                              <w:lang w:val="fr-FR"/>
                            </w:rPr>
                            <w:t xml:space="preserve"> </w:t>
                          </w:r>
                          <w:r w:rsidRPr="00E31993">
                            <w:rPr>
                              <w:rFonts w:eastAsia="MS Mincho"/>
                              <w:sz w:val="8"/>
                              <w:lang w:val="fr-FR"/>
                            </w:rPr>
                            <w:t>Airbus</w:t>
                          </w:r>
                          <w:r w:rsidRPr="00E31993">
                            <w:rPr>
                              <w:rFonts w:eastAsia="MS Mincho"/>
                              <w:sz w:val="8"/>
                              <w:lang w:val="fr-FR"/>
                            </w:rPr>
                            <w:tab/>
                            <w:t>0</w:t>
                          </w:r>
                          <w:r w:rsidRPr="00E31993">
                            <w:rPr>
                              <w:rFonts w:eastAsia="MS Mincho"/>
                              <w:sz w:val="8"/>
                              <w:lang w:val="fr-FR"/>
                            </w:rPr>
                            <w:tab/>
                            <w:t>CE</w:t>
                          </w:r>
                          <w:r w:rsidRPr="00E31993">
                            <w:rPr>
                              <w:rFonts w:eastAsia="MS Mincho"/>
                              <w:sz w:val="8"/>
                              <w:lang w:val="fr-FR"/>
                            </w:rPr>
                            <w:tab/>
                            <w:t>AIRBUS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S.A.S.¤SOCIÉTÉ PAR ACTIONS SIMPLIFIÉE¤AU CAPITAL DE 2.704.375 EUROS¤R.C.S. TOULOUSE C 383 474 814</w:t>
                          </w:r>
                          <w:r w:rsidRPr="00E31993">
                            <w:rPr>
                              <w:rFonts w:eastAsia="MS Mincho"/>
                              <w:sz w:val="8"/>
                              <w:lang w:val="fr-FR"/>
                            </w:rPr>
                            <w:tab/>
                          </w:r>
                          <w:r w:rsidRPr="00E31993">
                            <w:rPr>
                              <w:rFonts w:eastAsia="MS Mincho"/>
                              <w:sz w:val="8"/>
                              <w:lang w:val="fr-FR"/>
                            </w:rPr>
                            <w:tab/>
                          </w:r>
                          <w:r w:rsidRPr="00E31993">
                            <w:rPr>
                              <w:rFonts w:eastAsia="MS Mincho"/>
                              <w:sz w:val="8"/>
                              <w:lang w:val="fr-FR"/>
                            </w:rPr>
                            <w:tab/>
                            <w:t>1, ROND-POINT MAURICE BELLONTE¤31707 BLAGNAC CEDEX¤FRANCE¤PHONE +33 (0)5 61 93 33 33</w:t>
                          </w:r>
                          <w:r w:rsidRPr="00E31993">
                            <w:rPr>
                              <w:rFonts w:eastAsia="MS Mincho"/>
                              <w:sz w:val="8"/>
                              <w:lang w:val="fr-FR"/>
                            </w:rPr>
                            <w:tab/>
                          </w:r>
                          <w:r w:rsidRPr="00E31993">
                            <w:rPr>
                              <w:rFonts w:eastAsia="MS Mincho"/>
                              <w:sz w:val="8"/>
                              <w:lang w:val="fr-FR"/>
                            </w:rPr>
                            <w:tab/>
                            <w:t xml:space="preserve"> </w:t>
                          </w:r>
                        </w:p>
                        <w:p w14:paraId="5F295A4E" w14:textId="77777777" w:rsidR="00F417F4" w:rsidRPr="00E31993" w:rsidRDefault="00F417F4">
                          <w:pPr>
                            <w:rPr>
                              <w:rFonts w:eastAsia="MS Mincho"/>
                              <w:sz w:val="8"/>
                              <w:lang w:val="fr-FR"/>
                            </w:rPr>
                          </w:pPr>
                          <w:r w:rsidRPr="00E31993">
                            <w:rPr>
                              <w:rFonts w:eastAsia="MS Mincho"/>
                              <w:sz w:val="8"/>
                              <w:lang w:val="fr-FR"/>
                            </w:rPr>
                            <w:t>A-F</w:t>
                          </w:r>
                          <w:r>
                            <w:rPr>
                              <w:rFonts w:eastAsia="MS Mincho"/>
                              <w:sz w:val="8"/>
                              <w:lang w:val="fr-FR"/>
                            </w:rPr>
                            <w:t xml:space="preserve"> </w:t>
                          </w:r>
                          <w:r w:rsidRPr="00E31993">
                            <w:rPr>
                              <w:rFonts w:eastAsia="MS Mincho"/>
                              <w:sz w:val="8"/>
                              <w:lang w:val="fr-FR"/>
                            </w:rPr>
                            <w:t>Airbus France</w:t>
                          </w:r>
                          <w:r w:rsidRPr="00E31993">
                            <w:rPr>
                              <w:rFonts w:eastAsia="MS Mincho"/>
                              <w:sz w:val="8"/>
                              <w:lang w:val="fr-FR"/>
                            </w:rPr>
                            <w:tab/>
                            <w:t>1</w:t>
                          </w:r>
                          <w:r w:rsidRPr="00E31993">
                            <w:rPr>
                              <w:rFonts w:eastAsia="MS Mincho"/>
                              <w:sz w:val="8"/>
                              <w:lang w:val="fr-FR"/>
                            </w:rPr>
                            <w:tab/>
                            <w:t>A-F</w:t>
                          </w:r>
                          <w:r w:rsidRPr="00E31993">
                            <w:rPr>
                              <w:rFonts w:eastAsia="MS Mincho"/>
                              <w:sz w:val="8"/>
                              <w:lang w:val="fr-FR"/>
                            </w:rPr>
                            <w:tab/>
                            <w:t>AIRBUS FRANCE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FRANCE S.A.S¤SOCIÉTÉ PAR ACTIONS SIMPLIFIÉE¤AU CAPITAL DE 76.558.233 EUROS¤R.C.S. N° 393 341 532 TOULOUSE</w:t>
                          </w:r>
                          <w:r w:rsidRPr="00E31993">
                            <w:rPr>
                              <w:rFonts w:eastAsia="MS Mincho"/>
                              <w:sz w:val="8"/>
                              <w:lang w:val="fr-FR"/>
                            </w:rPr>
                            <w:tab/>
                          </w:r>
                          <w:r w:rsidRPr="00E31993">
                            <w:rPr>
                              <w:rFonts w:eastAsia="MS Mincho"/>
                              <w:sz w:val="8"/>
                              <w:lang w:val="fr-FR"/>
                            </w:rPr>
                            <w:tab/>
                          </w:r>
                          <w:r w:rsidRPr="00E31993">
                            <w:rPr>
                              <w:rFonts w:eastAsia="MS Mincho"/>
                              <w:sz w:val="8"/>
                              <w:lang w:val="fr-FR"/>
                            </w:rPr>
                            <w:tab/>
                            <w:t>SIÈGE SOCIAL:¤316 ROUTE DE BAYONNE¤31060 TOULOUSE CEDEX 03, FRANCE¤PHONE +33 (0)5 61 93 55 55</w:t>
                          </w:r>
                          <w:r w:rsidRPr="00E31993">
                            <w:rPr>
                              <w:rFonts w:eastAsia="MS Mincho"/>
                              <w:sz w:val="8"/>
                              <w:lang w:val="fr-FR"/>
                            </w:rPr>
                            <w:tab/>
                          </w:r>
                          <w:r w:rsidRPr="00E31993">
                            <w:rPr>
                              <w:rFonts w:eastAsia="MS Mincho"/>
                              <w:sz w:val="8"/>
                              <w:lang w:val="fr-FR"/>
                            </w:rPr>
                            <w:tab/>
                            <w:t xml:space="preserve"> </w:t>
                          </w:r>
                        </w:p>
                        <w:p w14:paraId="507A4564" w14:textId="77777777"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14:paraId="7DC4EC1C" w14:textId="77777777" w:rsidR="00F417F4" w:rsidRDefault="00F417F4">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14:paraId="06A2E5C3" w14:textId="77777777"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3255196C" w14:textId="77777777" w:rsidR="00F417F4" w:rsidRDefault="00F417F4">
                          <w:pPr>
                            <w:rPr>
                              <w:rFonts w:eastAsia="MS Mincho"/>
                              <w:sz w:val="8"/>
                              <w:lang w:val="en-GB"/>
                            </w:rPr>
                          </w:pPr>
                        </w:p>
                        <w:p w14:paraId="05BD04D4" w14:textId="77777777" w:rsidR="00F417F4" w:rsidRDefault="00F417F4">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3F6EDC28" w14:textId="77777777"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1B00CBA4" w14:textId="77777777"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089115A5" w14:textId="77777777"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40F7FDDC" w14:textId="77777777"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04D2AD21" w14:textId="77777777" w:rsidR="00F417F4" w:rsidRDefault="00F417F4">
                          <w:pPr>
                            <w:rPr>
                              <w:iCs/>
                              <w:sz w:val="8"/>
                              <w:lang w:val="en-GB"/>
                            </w:rPr>
                          </w:pPr>
                        </w:p>
                        <w:p w14:paraId="2148740D" w14:textId="77777777" w:rsidR="00F417F4" w:rsidRDefault="00F417F4">
                          <w:pPr>
                            <w:rPr>
                              <w:rFonts w:eastAsia="MS Mincho"/>
                              <w:sz w:val="8"/>
                              <w:lang w:val="en-GB"/>
                            </w:rPr>
                          </w:pPr>
                          <w:r>
                            <w:rPr>
                              <w:rFonts w:eastAsia="MS Mincho"/>
                              <w:sz w:val="8"/>
                              <w:lang w:val="en-GB"/>
                            </w:rPr>
                            <w:t xml:space="preserve"> </w:t>
                          </w:r>
                        </w:p>
                        <w:p w14:paraId="7398DEE0" w14:textId="77777777" w:rsidR="00F417F4" w:rsidRDefault="00F417F4">
                          <w:pPr>
                            <w:rPr>
                              <w:iCs/>
                              <w:sz w:val="8"/>
                              <w:lang w:val="en-GB"/>
                            </w:rPr>
                          </w:pPr>
                        </w:p>
                        <w:p w14:paraId="4AAB3481" w14:textId="77777777" w:rsidR="00F417F4" w:rsidRDefault="00F417F4">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14:paraId="250A1FE4" w14:textId="77777777" w:rsidR="00F417F4" w:rsidRDefault="00F417F4">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10763E4E" w14:textId="77777777" w:rsidR="00F417F4" w:rsidRDefault="00F417F4">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2340ECF6" w14:textId="77777777" w:rsidR="00F417F4" w:rsidRDefault="00F417F4">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14:paraId="0CCF5CCE" w14:textId="77777777" w:rsidR="00F417F4" w:rsidRDefault="00F417F4">
                          <w:pPr>
                            <w:rPr>
                              <w:iCs/>
                              <w:sz w:val="8"/>
                              <w:lang w:val="en-GB"/>
                            </w:rPr>
                          </w:pPr>
                        </w:p>
                        <w:p w14:paraId="0A281099" w14:textId="77777777" w:rsidR="00F417F4" w:rsidRDefault="00F417F4">
                          <w:pPr>
                            <w:pStyle w:val="PlainText"/>
                            <w:rPr>
                              <w:rFonts w:eastAsia="MS Mincho"/>
                              <w:sz w:val="8"/>
                              <w:lang w:val="en-GB"/>
                            </w:rPr>
                          </w:pPr>
                          <w:r>
                            <w:rPr>
                              <w:rFonts w:eastAsia="MS Mincho"/>
                              <w:sz w:val="8"/>
                              <w:lang w:val="en-GB"/>
                            </w:rPr>
                            <w:t xml:space="preserve"> </w:t>
                          </w:r>
                        </w:p>
                        <w:p w14:paraId="3E11752E"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14:paraId="3EC93702"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14:paraId="485024A3"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14:paraId="459A640C" w14:textId="77777777"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B0E62" id="_x0000_t202" coordsize="21600,21600" o:spt="202" path="m,l,21600r21600,l21600,xe">
              <v:stroke joinstyle="miter"/>
              <v:path gradientshapeok="t" o:connecttype="rect"/>
            </v:shapetype>
            <v:shape id="Text Box 110" o:spid="_x0000_s1040" type="#_x0000_t202" style="position:absolute;left:0;text-align:left;margin-left:458.6pt;margin-top:2.15pt;width:25.4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E31993" w:rsidRDefault="00F417F4">
                    <w:pPr>
                      <w:rPr>
                        <w:rFonts w:eastAsia="MS Mincho"/>
                        <w:sz w:val="8"/>
                        <w:lang w:val="fr-FR"/>
                      </w:rPr>
                    </w:pPr>
                    <w:r w:rsidRPr="00E31993">
                      <w:rPr>
                        <w:rFonts w:eastAsia="MS Mincho"/>
                        <w:sz w:val="8"/>
                        <w:lang w:val="fr-FR"/>
                      </w:rPr>
                      <w:t>CE</w:t>
                    </w:r>
                    <w:r>
                      <w:rPr>
                        <w:rFonts w:eastAsia="MS Mincho"/>
                        <w:sz w:val="8"/>
                        <w:lang w:val="fr-FR"/>
                      </w:rPr>
                      <w:t xml:space="preserve"> </w:t>
                    </w:r>
                    <w:r w:rsidRPr="00E31993">
                      <w:rPr>
                        <w:rFonts w:eastAsia="MS Mincho"/>
                        <w:sz w:val="8"/>
                        <w:lang w:val="fr-FR"/>
                      </w:rPr>
                      <w:t>Airbus</w:t>
                    </w:r>
                    <w:r w:rsidRPr="00E31993">
                      <w:rPr>
                        <w:rFonts w:eastAsia="MS Mincho"/>
                        <w:sz w:val="8"/>
                        <w:lang w:val="fr-FR"/>
                      </w:rPr>
                      <w:tab/>
                      <w:t>0</w:t>
                    </w:r>
                    <w:r w:rsidRPr="00E31993">
                      <w:rPr>
                        <w:rFonts w:eastAsia="MS Mincho"/>
                        <w:sz w:val="8"/>
                        <w:lang w:val="fr-FR"/>
                      </w:rPr>
                      <w:tab/>
                      <w:t>CE</w:t>
                    </w:r>
                    <w:r w:rsidRPr="00E31993">
                      <w:rPr>
                        <w:rFonts w:eastAsia="MS Mincho"/>
                        <w:sz w:val="8"/>
                        <w:lang w:val="fr-FR"/>
                      </w:rPr>
                      <w:tab/>
                      <w:t>AIRBUS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S.A.S</w:t>
                    </w:r>
                    <w:proofErr w:type="gramStart"/>
                    <w:r w:rsidRPr="00E31993">
                      <w:rPr>
                        <w:rFonts w:eastAsia="MS Mincho"/>
                        <w:sz w:val="8"/>
                        <w:lang w:val="fr-FR"/>
                      </w:rPr>
                      <w:t>.¤</w:t>
                    </w:r>
                    <w:proofErr w:type="gramEnd"/>
                    <w:r w:rsidRPr="00E31993">
                      <w:rPr>
                        <w:rFonts w:eastAsia="MS Mincho"/>
                        <w:sz w:val="8"/>
                        <w:lang w:val="fr-FR"/>
                      </w:rPr>
                      <w:t>SOCIÉTÉ PAR ACTIONS SIMPLIFIÉE¤AU CAPITAL DE 2.704.375 EUROS¤R.C.S. TOULOUSE C 383 474 814</w:t>
                    </w:r>
                    <w:r w:rsidRPr="00E31993">
                      <w:rPr>
                        <w:rFonts w:eastAsia="MS Mincho"/>
                        <w:sz w:val="8"/>
                        <w:lang w:val="fr-FR"/>
                      </w:rPr>
                      <w:tab/>
                    </w:r>
                    <w:r w:rsidRPr="00E31993">
                      <w:rPr>
                        <w:rFonts w:eastAsia="MS Mincho"/>
                        <w:sz w:val="8"/>
                        <w:lang w:val="fr-FR"/>
                      </w:rPr>
                      <w:tab/>
                    </w:r>
                    <w:r w:rsidRPr="00E31993">
                      <w:rPr>
                        <w:rFonts w:eastAsia="MS Mincho"/>
                        <w:sz w:val="8"/>
                        <w:lang w:val="fr-FR"/>
                      </w:rPr>
                      <w:tab/>
                      <w:t>1, ROND-POINT MAURICE BELLONTE¤31707 BLAGNAC CEDEX¤FRANCE¤PHONE +33 (0)5 61 93 33 33</w:t>
                    </w:r>
                    <w:r w:rsidRPr="00E31993">
                      <w:rPr>
                        <w:rFonts w:eastAsia="MS Mincho"/>
                        <w:sz w:val="8"/>
                        <w:lang w:val="fr-FR"/>
                      </w:rPr>
                      <w:tab/>
                    </w:r>
                    <w:r w:rsidRPr="00E31993">
                      <w:rPr>
                        <w:rFonts w:eastAsia="MS Mincho"/>
                        <w:sz w:val="8"/>
                        <w:lang w:val="fr-FR"/>
                      </w:rPr>
                      <w:tab/>
                      <w:t xml:space="preserve"> </w:t>
                    </w:r>
                  </w:p>
                  <w:p w:rsidR="00F417F4" w:rsidRPr="00E31993" w:rsidRDefault="00F417F4">
                    <w:pPr>
                      <w:rPr>
                        <w:rFonts w:eastAsia="MS Mincho"/>
                        <w:sz w:val="8"/>
                        <w:lang w:val="fr-FR"/>
                      </w:rPr>
                    </w:pPr>
                    <w:r w:rsidRPr="00E31993">
                      <w:rPr>
                        <w:rFonts w:eastAsia="MS Mincho"/>
                        <w:sz w:val="8"/>
                        <w:lang w:val="fr-FR"/>
                      </w:rPr>
                      <w:t>A-F</w:t>
                    </w:r>
                    <w:r>
                      <w:rPr>
                        <w:rFonts w:eastAsia="MS Mincho"/>
                        <w:sz w:val="8"/>
                        <w:lang w:val="fr-FR"/>
                      </w:rPr>
                      <w:t xml:space="preserve"> </w:t>
                    </w:r>
                    <w:r w:rsidRPr="00E31993">
                      <w:rPr>
                        <w:rFonts w:eastAsia="MS Mincho"/>
                        <w:sz w:val="8"/>
                        <w:lang w:val="fr-FR"/>
                      </w:rPr>
                      <w:t>Airbus France</w:t>
                    </w:r>
                    <w:r w:rsidRPr="00E31993">
                      <w:rPr>
                        <w:rFonts w:eastAsia="MS Mincho"/>
                        <w:sz w:val="8"/>
                        <w:lang w:val="fr-FR"/>
                      </w:rPr>
                      <w:tab/>
                      <w:t>1</w:t>
                    </w:r>
                    <w:r w:rsidRPr="00E31993">
                      <w:rPr>
                        <w:rFonts w:eastAsia="MS Mincho"/>
                        <w:sz w:val="8"/>
                        <w:lang w:val="fr-FR"/>
                      </w:rPr>
                      <w:tab/>
                      <w:t>A-F</w:t>
                    </w:r>
                    <w:r w:rsidRPr="00E31993">
                      <w:rPr>
                        <w:rFonts w:eastAsia="MS Mincho"/>
                        <w:sz w:val="8"/>
                        <w:lang w:val="fr-FR"/>
                      </w:rPr>
                      <w:tab/>
                      <w:t>AIRBUS FRANCE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FRANCE S.A.S¤SOCIÉTÉ PAR ACTIONS SIMPLIFIÉE¤AU CAPITAL DE 76.558.233 EUROS¤R.C.S. N° 393 341 532 TOULOUSE</w:t>
                    </w:r>
                    <w:r w:rsidRPr="00E31993">
                      <w:rPr>
                        <w:rFonts w:eastAsia="MS Mincho"/>
                        <w:sz w:val="8"/>
                        <w:lang w:val="fr-FR"/>
                      </w:rPr>
                      <w:tab/>
                    </w:r>
                    <w:r w:rsidRPr="00E31993">
                      <w:rPr>
                        <w:rFonts w:eastAsia="MS Mincho"/>
                        <w:sz w:val="8"/>
                        <w:lang w:val="fr-FR"/>
                      </w:rPr>
                      <w:tab/>
                    </w:r>
                    <w:r w:rsidRPr="00E31993">
                      <w:rPr>
                        <w:rFonts w:eastAsia="MS Mincho"/>
                        <w:sz w:val="8"/>
                        <w:lang w:val="fr-FR"/>
                      </w:rPr>
                      <w:tab/>
                      <w:t>SIÈGE SOCIAL:¤316 ROUTE DE BAYONNE¤31060 TOULOUSE CEDEX 03, FRANCE¤PHONE +33 (0)5 61 93 55 55</w:t>
                    </w:r>
                    <w:r w:rsidRPr="00E31993">
                      <w:rPr>
                        <w:rFonts w:eastAsia="MS Mincho"/>
                        <w:sz w:val="8"/>
                        <w:lang w:val="fr-FR"/>
                      </w:rPr>
                      <w:tab/>
                    </w:r>
                    <w:r w:rsidRPr="00E3199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lang w:val="en-GB"/>
      </w:rPr>
      <w:t xml:space="preserve"> </w:t>
    </w:r>
    <w:r>
      <w:rPr>
        <w:lang w:val="en-GB"/>
      </w:rPr>
      <w:tab/>
    </w:r>
    <w:r w:rsidRPr="006B34F1">
      <w:rPr>
        <w:rFonts w:cs="Arial"/>
        <w:b/>
        <w:bCs/>
        <w:color w:val="FE5000"/>
        <w:sz w:val="28"/>
        <w:szCs w:val="28"/>
      </w:rPr>
      <w:t>Airbus Amber</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rsidRPr="00E855E4" w14:paraId="6F2F4839" w14:textId="77777777" w:rsidTr="00AC6083">
      <w:trPr>
        <w:cantSplit/>
        <w:trHeight w:val="947"/>
        <w:tblHeader/>
      </w:trPr>
      <w:tc>
        <w:tcPr>
          <w:tcW w:w="6227" w:type="dxa"/>
          <w:tcBorders>
            <w:bottom w:val="single" w:sz="4" w:space="0" w:color="auto"/>
          </w:tcBorders>
          <w:vAlign w:val="center"/>
        </w:tcPr>
        <w:p w14:paraId="506A4804" w14:textId="77777777" w:rsidR="00F417F4" w:rsidRPr="00AC6083" w:rsidRDefault="00F417F4" w:rsidP="001B4707">
          <w:pPr>
            <w:pStyle w:val="Subtype"/>
          </w:pPr>
          <w:fldSimple w:instr=" DOCPROPERTY  A_Doc_Subtype  \* MERGEFORMAT ">
            <w:r>
              <w:t>Organisation Manual</w:t>
            </w:r>
          </w:fldSimple>
        </w:p>
      </w:tc>
      <w:bookmarkStart w:id="1" w:name="Doc_Reference"/>
      <w:tc>
        <w:tcPr>
          <w:tcW w:w="3410" w:type="dxa"/>
          <w:tcBorders>
            <w:bottom w:val="single" w:sz="4" w:space="0" w:color="auto"/>
          </w:tcBorders>
          <w:vAlign w:val="center"/>
        </w:tcPr>
        <w:p w14:paraId="1859B3A6" w14:textId="77777777" w:rsidR="00F417F4" w:rsidRPr="00787160" w:rsidRDefault="00000000" w:rsidP="00F417F4">
          <w:pPr>
            <w:pStyle w:val="DocIssue"/>
            <w:rPr>
              <w:rFonts w:cs="Arial"/>
              <w:bCs/>
              <w:iCs/>
              <w:lang w:val="fr-FR"/>
            </w:rPr>
          </w:pPr>
          <w:sdt>
            <w:sdtPr>
              <w:rPr>
                <w:rFonts w:cs="Arial"/>
                <w:bCs/>
                <w:iCs/>
                <w:lang w:val="fr-FR"/>
              </w:rPr>
              <w:id w:val="1449505433"/>
              <w:placeholder>
                <w:docPart w:val="F584E52A1C144E33B10B14BC5614D6AD"/>
              </w:placeholder>
            </w:sdtPr>
            <w:sdtContent>
              <w:r w:rsidR="00F417F4" w:rsidRPr="000321D9">
                <w:rPr>
                  <w:rFonts w:cs="Arial"/>
                  <w:bCs/>
                  <w:iCs/>
                  <w:lang w:val="fr-FR"/>
                </w:rPr>
                <w:t>A10-AL</w:t>
              </w:r>
            </w:sdtContent>
          </w:sdt>
          <w:bookmarkEnd w:id="1"/>
        </w:p>
        <w:p w14:paraId="444D93E3" w14:textId="77777777" w:rsidR="00F417F4" w:rsidRPr="00787160" w:rsidRDefault="00F417F4" w:rsidP="000321D9">
          <w:pPr>
            <w:pStyle w:val="DocIssue"/>
            <w:rPr>
              <w:iCs/>
              <w:lang w:val="fr-FR"/>
            </w:rPr>
          </w:pPr>
          <w:r w:rsidRPr="00787160">
            <w:rPr>
              <w:rFonts w:cs="Arial"/>
              <w:bCs/>
              <w:iCs/>
              <w:lang w:val="fr-FR"/>
            </w:rPr>
            <w:t>Issue:</w:t>
          </w:r>
          <w:r>
            <w:rPr>
              <w:rFonts w:cs="Arial"/>
              <w:bCs/>
              <w:iCs/>
              <w:lang w:val="fr-FR"/>
            </w:rPr>
            <w:t xml:space="preserve"> </w:t>
          </w:r>
          <w:bookmarkStart w:id="2" w:name="Doc_Issue"/>
          <w:sdt>
            <w:sdtPr>
              <w:rPr>
                <w:rFonts w:cs="Arial"/>
                <w:bCs/>
                <w:iCs/>
                <w:lang w:val="fr-FR"/>
              </w:rPr>
              <w:id w:val="-109517600"/>
              <w:placeholder>
                <w:docPart w:val="F584E52A1C144E33B10B14BC5614D6AD"/>
              </w:placeholder>
            </w:sdtPr>
            <w:sdtContent>
              <w:r>
                <w:rPr>
                  <w:rFonts w:cs="Arial"/>
                  <w:bCs/>
                  <w:iCs/>
                  <w:lang w:val="fr-FR"/>
                </w:rPr>
                <w:t>A</w:t>
              </w:r>
            </w:sdtContent>
          </w:sdt>
          <w:bookmarkEnd w:id="2"/>
          <w:r w:rsidRPr="00787160">
            <w:rPr>
              <w:rFonts w:cs="Arial"/>
              <w:bCs/>
              <w:iCs/>
              <w:lang w:val="fr-FR"/>
            </w:rPr>
            <w:t xml:space="preserve"> </w:t>
          </w:r>
        </w:p>
      </w:tc>
    </w:tr>
  </w:tbl>
  <w:p w14:paraId="03F2ADF8" w14:textId="77777777" w:rsidR="00F417F4" w:rsidRDefault="00F417F4">
    <w:pPr>
      <w:rPr>
        <w:sz w:val="2"/>
        <w:lang w:val="en-GB"/>
      </w:rPr>
    </w:pPr>
  </w:p>
  <w:p w14:paraId="1008AEEE" w14:textId="77777777" w:rsidR="00F417F4" w:rsidRDefault="00F417F4">
    <w:pPr>
      <w:pStyle w:val="Header"/>
      <w:rPr>
        <w:sz w:val="2"/>
        <w:lang w:val="en-GB"/>
      </w:rPr>
    </w:pPr>
    <w:r>
      <w:rPr>
        <w:noProof/>
        <w:sz w:val="20"/>
        <w:lang w:val="fr-FR" w:eastAsia="fr-FR"/>
      </w:rPr>
      <mc:AlternateContent>
        <mc:Choice Requires="wps">
          <w:drawing>
            <wp:anchor distT="0" distB="0" distL="114300" distR="114300" simplePos="0" relativeHeight="251651072" behindDoc="0" locked="0" layoutInCell="1" allowOverlap="1" wp14:anchorId="75CC9ABD" wp14:editId="45594E14">
              <wp:simplePos x="0" y="0"/>
              <wp:positionH relativeFrom="column">
                <wp:posOffset>-87630</wp:posOffset>
              </wp:positionH>
              <wp:positionV relativeFrom="paragraph">
                <wp:posOffset>1466215</wp:posOffset>
              </wp:positionV>
              <wp:extent cx="6378575" cy="4801235"/>
              <wp:effectExtent l="0" t="0" r="0" b="0"/>
              <wp:wrapNone/>
              <wp:docPr id="36"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A819E" id="AutoShape 116" o:spid="_x0000_s1026" style="position:absolute;margin-left:-6.9pt;margin-top:115.45pt;width:502.25pt;height:378.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K7iQIAACM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IYMAruJAgAAIwUAAA4AAAAAAAAAAAAAAAAALgIAAGRycy9lMm9Eb2MueG1sUEsBAi0AFAAG&#10;AAgAAAAhAKV2R6/fAAAACwEAAA8AAAAAAAAAAAAAAAAA4wQAAGRycy9kb3ducmV2LnhtbFBLBQYA&#10;AAAABAAEAPMAAADvBQAAAAA=&#10;" fill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F58C" w14:textId="77777777" w:rsidR="00F417F4" w:rsidRDefault="00F417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AFB7" w14:textId="77777777" w:rsidR="00F417F4" w:rsidRDefault="00F417F4">
    <w:pPr>
      <w:spacing w:after="60"/>
      <w:ind w:left="-425"/>
    </w:pPr>
    <w:r>
      <w:rPr>
        <w:noProof/>
        <w:lang w:val="fr-FR" w:eastAsia="fr-FR"/>
      </w:rPr>
      <w:drawing>
        <wp:inline distT="0" distB="0" distL="0" distR="0" wp14:anchorId="612CD5D5" wp14:editId="10142AA4">
          <wp:extent cx="1600200" cy="247650"/>
          <wp:effectExtent l="19050" t="0" r="0" b="0"/>
          <wp:docPr id="10" name="Picture 10"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14:paraId="16F1F0FD" w14:textId="77777777">
      <w:trPr>
        <w:cantSplit/>
        <w:trHeight w:val="947"/>
        <w:tblHeader/>
      </w:trPr>
      <w:tc>
        <w:tcPr>
          <w:tcW w:w="5720" w:type="dxa"/>
          <w:tcBorders>
            <w:bottom w:val="single" w:sz="4" w:space="0" w:color="auto"/>
          </w:tcBorders>
          <w:vAlign w:val="center"/>
        </w:tcPr>
        <w:p w14:paraId="2692CED5" w14:textId="77777777"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14:paraId="69158290" w14:textId="77777777"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14:paraId="793ECF90" w14:textId="77777777"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14:paraId="79ADADD0" w14:textId="77777777"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14:paraId="5AB6C717" w14:textId="77777777" w:rsidR="00F417F4" w:rsidRDefault="00F417F4">
    <w:pPr>
      <w:pStyle w:val="Header"/>
      <w:rPr>
        <w:sz w:val="2"/>
        <w:lang w:val="en-GB"/>
      </w:rPr>
    </w:pPr>
  </w:p>
  <w:p w14:paraId="3100AB80" w14:textId="77777777" w:rsidR="00F417F4" w:rsidRDefault="00F417F4">
    <w:pPr>
      <w:pStyle w:val="Header"/>
      <w:rPr>
        <w:sz w:val="28"/>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77F2" w14:textId="77777777"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52096" behindDoc="1" locked="0" layoutInCell="1" allowOverlap="1" wp14:anchorId="70B49C62" wp14:editId="5BE04E64">
              <wp:simplePos x="0" y="0"/>
              <wp:positionH relativeFrom="column">
                <wp:posOffset>5824220</wp:posOffset>
              </wp:positionH>
              <wp:positionV relativeFrom="page">
                <wp:posOffset>27305</wp:posOffset>
              </wp:positionV>
              <wp:extent cx="322580" cy="134620"/>
              <wp:effectExtent l="0" t="0" r="0" b="0"/>
              <wp:wrapNone/>
              <wp:docPr id="2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303BF" w14:textId="77777777" w:rsidR="00F417F4" w:rsidRDefault="00F417F4">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09A38B36" w14:textId="77777777"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14:paraId="62203B68" w14:textId="77777777"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14:paraId="0993E5BE" w14:textId="77777777"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14:paraId="09E15F27" w14:textId="77777777" w:rsidR="00F417F4" w:rsidRDefault="00F417F4">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14:paraId="260C0654" w14:textId="77777777"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365B8FF8" w14:textId="77777777" w:rsidR="00F417F4" w:rsidRDefault="00F417F4">
                          <w:pPr>
                            <w:rPr>
                              <w:rFonts w:eastAsia="MS Mincho"/>
                              <w:sz w:val="8"/>
                              <w:lang w:val="en-GB"/>
                            </w:rPr>
                          </w:pPr>
                        </w:p>
                        <w:p w14:paraId="71AEF38F" w14:textId="77777777" w:rsidR="00F417F4" w:rsidRDefault="00F417F4">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5FC2A650" w14:textId="77777777"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49734485" w14:textId="77777777"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66188D03" w14:textId="77777777"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56E69F1B" w14:textId="77777777"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6872A1AD" w14:textId="77777777" w:rsidR="00F417F4" w:rsidRDefault="00F417F4">
                          <w:pPr>
                            <w:rPr>
                              <w:iCs/>
                              <w:sz w:val="8"/>
                              <w:lang w:val="en-GB"/>
                            </w:rPr>
                          </w:pPr>
                        </w:p>
                        <w:p w14:paraId="10B16602" w14:textId="77777777" w:rsidR="00F417F4" w:rsidRDefault="00F417F4">
                          <w:pPr>
                            <w:rPr>
                              <w:rFonts w:eastAsia="MS Mincho"/>
                              <w:sz w:val="8"/>
                              <w:lang w:val="en-GB"/>
                            </w:rPr>
                          </w:pPr>
                          <w:r>
                            <w:rPr>
                              <w:rFonts w:eastAsia="MS Mincho"/>
                              <w:sz w:val="8"/>
                              <w:lang w:val="en-GB"/>
                            </w:rPr>
                            <w:t xml:space="preserve"> </w:t>
                          </w:r>
                        </w:p>
                        <w:p w14:paraId="00A30D62" w14:textId="77777777" w:rsidR="00F417F4" w:rsidRDefault="00F417F4">
                          <w:pPr>
                            <w:rPr>
                              <w:iCs/>
                              <w:sz w:val="8"/>
                              <w:lang w:val="en-GB"/>
                            </w:rPr>
                          </w:pPr>
                        </w:p>
                        <w:p w14:paraId="0A4513FD" w14:textId="77777777" w:rsidR="00F417F4" w:rsidRDefault="00F417F4">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14:paraId="171C8AE9" w14:textId="77777777" w:rsidR="00F417F4" w:rsidRDefault="00F417F4">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3D09BBE3" w14:textId="77777777" w:rsidR="00F417F4" w:rsidRDefault="00F417F4">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3979CE3E" w14:textId="77777777" w:rsidR="00F417F4" w:rsidRDefault="00F417F4">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14:paraId="10E9E95B" w14:textId="77777777" w:rsidR="00F417F4" w:rsidRDefault="00F417F4">
                          <w:pPr>
                            <w:rPr>
                              <w:iCs/>
                              <w:sz w:val="8"/>
                              <w:lang w:val="en-GB"/>
                            </w:rPr>
                          </w:pPr>
                        </w:p>
                        <w:p w14:paraId="78AA10D0" w14:textId="77777777" w:rsidR="00F417F4" w:rsidRDefault="00F417F4">
                          <w:pPr>
                            <w:pStyle w:val="PlainText"/>
                            <w:rPr>
                              <w:rFonts w:eastAsia="MS Mincho"/>
                              <w:sz w:val="8"/>
                              <w:lang w:val="en-GB"/>
                            </w:rPr>
                          </w:pPr>
                          <w:r>
                            <w:rPr>
                              <w:rFonts w:eastAsia="MS Mincho"/>
                              <w:sz w:val="8"/>
                              <w:lang w:val="en-GB"/>
                            </w:rPr>
                            <w:t xml:space="preserve"> </w:t>
                          </w:r>
                        </w:p>
                        <w:p w14:paraId="2F53E3B7"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14:paraId="4053A98A"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14:paraId="649BE69A"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14:paraId="4BEA891F" w14:textId="77777777"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41" type="#_x0000_t202" style="position:absolute;left:0;text-align:left;margin-left:458.6pt;margin-top:2.15pt;width:25.4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14:anchorId="472C36A8" wp14:editId="0639AD31">
          <wp:extent cx="1600200" cy="247650"/>
          <wp:effectExtent l="19050" t="0" r="0" b="0"/>
          <wp:docPr id="11" name="Picture 11"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14:paraId="5AFBFDA6" w14:textId="77777777">
      <w:trPr>
        <w:cantSplit/>
        <w:trHeight w:val="947"/>
        <w:tblHeader/>
      </w:trPr>
      <w:tc>
        <w:tcPr>
          <w:tcW w:w="6237" w:type="dxa"/>
          <w:tcBorders>
            <w:bottom w:val="single" w:sz="4" w:space="0" w:color="auto"/>
          </w:tcBorders>
          <w:vAlign w:val="bottom"/>
        </w:tcPr>
        <w:p w14:paraId="69CD83C2" w14:textId="77777777"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r w:rsidRPr="000321D9">
            <w:rPr>
              <w:b/>
              <w:bCs/>
            </w:rPr>
            <w:t>Organisation</w:t>
          </w:r>
          <w:r w:rsidRPr="000321D9">
            <w:t xml:space="preserve"> Manual</w:t>
          </w:r>
          <w:r>
            <w:rPr>
              <w:rFonts w:cs="Arial"/>
              <w:b/>
              <w:i/>
              <w:sz w:val="32"/>
            </w:rPr>
            <w:fldChar w:fldCharType="end"/>
          </w:r>
        </w:p>
      </w:tc>
      <w:tc>
        <w:tcPr>
          <w:tcW w:w="3416" w:type="dxa"/>
          <w:tcBorders>
            <w:bottom w:val="single" w:sz="4" w:space="0" w:color="auto"/>
          </w:tcBorders>
          <w:vAlign w:val="center"/>
        </w:tcPr>
        <w:p w14:paraId="0C44ABA1" w14:textId="77777777"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14:paraId="41790685" w14:textId="77777777"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14:paraId="103EA146" w14:textId="77777777" w:rsidR="00F417F4" w:rsidRDefault="00F417F4">
    <w:pPr>
      <w:rPr>
        <w:sz w:val="2"/>
        <w:lang w:val="en-GB"/>
      </w:rPr>
    </w:pPr>
  </w:p>
  <w:p w14:paraId="4DBDB759" w14:textId="77777777" w:rsidR="00F417F4" w:rsidRDefault="00F417F4">
    <w:pPr>
      <w:pStyle w:val="Header"/>
      <w:rPr>
        <w:sz w:val="2"/>
        <w:lang w:val="en-GB"/>
      </w:rPr>
    </w:pPr>
    <w:r>
      <w:rPr>
        <w:noProof/>
        <w:sz w:val="20"/>
        <w:lang w:val="fr-FR" w:eastAsia="fr-FR"/>
      </w:rPr>
      <mc:AlternateContent>
        <mc:Choice Requires="wps">
          <w:drawing>
            <wp:anchor distT="0" distB="0" distL="114300" distR="114300" simplePos="0" relativeHeight="251653120" behindDoc="0" locked="0" layoutInCell="1" allowOverlap="1" wp14:anchorId="6DB5E253" wp14:editId="75B88CD3">
              <wp:simplePos x="0" y="0"/>
              <wp:positionH relativeFrom="column">
                <wp:posOffset>-87630</wp:posOffset>
              </wp:positionH>
              <wp:positionV relativeFrom="paragraph">
                <wp:posOffset>1466215</wp:posOffset>
              </wp:positionV>
              <wp:extent cx="6378575" cy="4801235"/>
              <wp:effectExtent l="0" t="0" r="0" b="0"/>
              <wp:wrapNone/>
              <wp:docPr id="24"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50947F" id="AutoShape 206" o:spid="_x0000_s1026" style="position:absolute;margin-left:-6.9pt;margin-top:115.45pt;width:502.25pt;height:37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fjiQ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KbtR+OJAgAAIwUAAA4AAAAAAAAAAAAAAAAALgIAAGRycy9lMm9Eb2MueG1sUEsBAi0AFAAG&#10;AAgAAAAhAKV2R6/fAAAACwEAAA8AAAAAAAAAAAAAAAAA4wQAAGRycy9kb3ducmV2LnhtbFBLBQYA&#10;AAAABAAEAPMAAADvBQAAAAA=&#10;" filled="f" strokeweight="1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D557" w14:textId="77777777" w:rsidR="00F417F4" w:rsidRDefault="00F417F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C276" w14:textId="77777777" w:rsidR="00F417F4" w:rsidRDefault="00F417F4">
    <w:pPr>
      <w:spacing w:after="60"/>
      <w:ind w:left="-425"/>
    </w:pPr>
    <w:r>
      <w:rPr>
        <w:noProof/>
        <w:lang w:val="fr-FR" w:eastAsia="fr-FR"/>
      </w:rPr>
      <w:drawing>
        <wp:inline distT="0" distB="0" distL="0" distR="0" wp14:anchorId="5C23CF5D" wp14:editId="64D71799">
          <wp:extent cx="1600200" cy="247650"/>
          <wp:effectExtent l="19050" t="0" r="0" b="0"/>
          <wp:docPr id="38" name="Picture 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14:paraId="1AFF4E51" w14:textId="77777777">
      <w:trPr>
        <w:cantSplit/>
        <w:trHeight w:val="947"/>
        <w:tblHeader/>
      </w:trPr>
      <w:tc>
        <w:tcPr>
          <w:tcW w:w="5720" w:type="dxa"/>
          <w:tcBorders>
            <w:bottom w:val="single" w:sz="4" w:space="0" w:color="auto"/>
          </w:tcBorders>
          <w:vAlign w:val="center"/>
        </w:tcPr>
        <w:p w14:paraId="615AE09D" w14:textId="77777777"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14:paraId="7667C644" w14:textId="77777777"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14:paraId="062E19BD" w14:textId="77777777"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14:paraId="319E2507" w14:textId="77777777"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14:paraId="4F6C4BEC" w14:textId="77777777" w:rsidR="00F417F4" w:rsidRDefault="00F417F4">
    <w:pPr>
      <w:pStyle w:val="Header"/>
      <w:rPr>
        <w:sz w:val="2"/>
        <w:lang w:val="en-GB"/>
      </w:rPr>
    </w:pPr>
  </w:p>
  <w:p w14:paraId="08A9760D" w14:textId="77777777" w:rsidR="00F417F4" w:rsidRDefault="00F417F4">
    <w:pPr>
      <w:pStyle w:val="Header"/>
      <w:rPr>
        <w:sz w:val="28"/>
        <w:lang w:val="en-GB"/>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B660" w14:textId="77777777"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57216" behindDoc="1" locked="0" layoutInCell="1" allowOverlap="1" wp14:anchorId="2AB1293E" wp14:editId="6987EF23">
              <wp:simplePos x="0" y="0"/>
              <wp:positionH relativeFrom="column">
                <wp:posOffset>5824220</wp:posOffset>
              </wp:positionH>
              <wp:positionV relativeFrom="page">
                <wp:posOffset>27305</wp:posOffset>
              </wp:positionV>
              <wp:extent cx="322580" cy="134620"/>
              <wp:effectExtent l="0" t="0" r="0" b="0"/>
              <wp:wrapNone/>
              <wp:docPr id="21"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FC33B" w14:textId="77777777" w:rsidR="00F417F4" w:rsidRDefault="00F417F4">
                          <w:pPr>
                            <w:rPr>
                              <w:rFonts w:eastAsia="MS Mincho"/>
                              <w:sz w:val="8"/>
                            </w:rPr>
                          </w:pPr>
                          <w:r>
                            <w:rPr>
                              <w:rFonts w:eastAsia="MS Mincho"/>
                              <w:sz w:val="8"/>
                            </w:rPr>
                            <w:tab/>
                            <w:t>A_Doc_Natco</w:t>
                          </w:r>
                          <w:r>
                            <w:rPr>
                              <w:rFonts w:eastAsia="MS Mincho"/>
                              <w:sz w:val="8"/>
                            </w:rPr>
                            <w:tab/>
                            <w:t>A_Natco_Code</w:t>
                          </w:r>
                          <w:r>
                            <w:rPr>
                              <w:rFonts w:eastAsia="MS Mincho"/>
                              <w:sz w:val="8"/>
                            </w:rPr>
                            <w:tab/>
                            <w:t>A_Doc_Copyright_Footer</w:t>
                          </w:r>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14:paraId="403172B2" w14:textId="77777777"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14:paraId="4409DC5A" w14:textId="77777777"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14:paraId="49573054" w14:textId="77777777"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14:paraId="30E5D2DE" w14:textId="77777777" w:rsidR="00F417F4" w:rsidRDefault="00F417F4">
                          <w:pPr>
                            <w:rPr>
                              <w:rFonts w:eastAsia="MS Mincho"/>
                              <w:sz w:val="8"/>
                              <w:lang w:val="es-ES"/>
                            </w:rPr>
                          </w:pPr>
                          <w:r>
                            <w:rPr>
                              <w:rFonts w:eastAsia="MS Mincho"/>
                              <w:sz w:val="8"/>
                              <w:lang w:val="es-ES"/>
                            </w:rPr>
                            <w:t>A-E Airbus Espana</w:t>
                          </w:r>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14:paraId="7BD76C01" w14:textId="77777777"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14:paraId="12576F02" w14:textId="77777777" w:rsidR="00F417F4" w:rsidRDefault="00F417F4">
                          <w:pPr>
                            <w:rPr>
                              <w:rFonts w:eastAsia="MS Mincho"/>
                              <w:sz w:val="8"/>
                              <w:lang w:val="en-GB"/>
                            </w:rPr>
                          </w:pPr>
                        </w:p>
                        <w:p w14:paraId="3F4A50F4" w14:textId="77777777" w:rsidR="00F417F4" w:rsidRDefault="00F417F4">
                          <w:pPr>
                            <w:rPr>
                              <w:rFonts w:eastAsia="MS Mincho"/>
                              <w:sz w:val="8"/>
                              <w:lang w:val="en-GB"/>
                            </w:rPr>
                          </w:pPr>
                          <w:r>
                            <w:rPr>
                              <w:rFonts w:eastAsia="MS Mincho"/>
                              <w:sz w:val="8"/>
                              <w:lang w:val="en-GB"/>
                            </w:rPr>
                            <w:tab/>
                            <w:t>V_Export_Control_Id</w:t>
                          </w:r>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14:paraId="21108772" w14:textId="77777777"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14:paraId="1228DBFC" w14:textId="77777777"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14:paraId="448C1588" w14:textId="77777777"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¤This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14:paraId="4D22EB15" w14:textId="77777777"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¤This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14:paraId="4FA154F4" w14:textId="77777777" w:rsidR="00F417F4" w:rsidRDefault="00F417F4">
                          <w:pPr>
                            <w:rPr>
                              <w:iCs/>
                              <w:sz w:val="8"/>
                              <w:lang w:val="en-GB"/>
                            </w:rPr>
                          </w:pPr>
                        </w:p>
                        <w:p w14:paraId="7B44E3B0" w14:textId="77777777" w:rsidR="00F417F4" w:rsidRDefault="00F417F4">
                          <w:pPr>
                            <w:rPr>
                              <w:rFonts w:eastAsia="MS Mincho"/>
                              <w:sz w:val="8"/>
                              <w:lang w:val="en-GB"/>
                            </w:rPr>
                          </w:pPr>
                          <w:r>
                            <w:rPr>
                              <w:rFonts w:eastAsia="MS Mincho"/>
                              <w:sz w:val="8"/>
                              <w:lang w:val="en-GB"/>
                            </w:rPr>
                            <w:t xml:space="preserve"> </w:t>
                          </w:r>
                        </w:p>
                        <w:p w14:paraId="1CDFC8FB" w14:textId="77777777" w:rsidR="00F417F4" w:rsidRDefault="00F417F4">
                          <w:pPr>
                            <w:rPr>
                              <w:iCs/>
                              <w:sz w:val="8"/>
                              <w:lang w:val="en-GB"/>
                            </w:rPr>
                          </w:pPr>
                        </w:p>
                        <w:p w14:paraId="502E0A57" w14:textId="77777777" w:rsidR="00F417F4" w:rsidRDefault="00F417F4">
                          <w:pPr>
                            <w:pStyle w:val="PlainText"/>
                            <w:rPr>
                              <w:rFonts w:eastAsia="MS Mincho"/>
                              <w:sz w:val="8"/>
                              <w:lang w:val="en-GB"/>
                            </w:rPr>
                          </w:pPr>
                          <w:r>
                            <w:rPr>
                              <w:rFonts w:eastAsia="MS Mincho"/>
                              <w:sz w:val="8"/>
                              <w:lang w:val="en-GB"/>
                            </w:rPr>
                            <w:t xml:space="preserve"> </w:t>
                          </w:r>
                          <w:r>
                            <w:rPr>
                              <w:rFonts w:eastAsia="MS Mincho"/>
                              <w:sz w:val="8"/>
                              <w:lang w:val="en-GB"/>
                            </w:rPr>
                            <w:tab/>
                            <w:t>R_UpdateType</w:t>
                          </w:r>
                          <w:r>
                            <w:rPr>
                              <w:rFonts w:eastAsia="MS Mincho"/>
                              <w:sz w:val="8"/>
                              <w:lang w:val="en-GB"/>
                            </w:rPr>
                            <w:tab/>
                            <w:t>R_UpdateTypeMult</w:t>
                          </w:r>
                          <w:r>
                            <w:rPr>
                              <w:rFonts w:eastAsia="MS Mincho"/>
                              <w:sz w:val="8"/>
                              <w:lang w:val="en-GB"/>
                            </w:rPr>
                            <w:tab/>
                            <w:t>R_PromptUpdate</w:t>
                          </w:r>
                        </w:p>
                        <w:p w14:paraId="114F9E8C" w14:textId="77777777" w:rsidR="00F417F4" w:rsidRDefault="00F417F4">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14:paraId="36822CC3" w14:textId="77777777" w:rsidR="00F417F4" w:rsidRDefault="00F417F4">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14:paraId="3AFC0EC1" w14:textId="77777777" w:rsidR="00F417F4" w:rsidRDefault="00F417F4">
                          <w:pPr>
                            <w:pStyle w:val="PlainText"/>
                            <w:rPr>
                              <w:rFonts w:eastAsia="MS Mincho"/>
                              <w:sz w:val="8"/>
                              <w:lang w:val="en-GB"/>
                            </w:rPr>
                          </w:pPr>
                          <w:r>
                            <w:rPr>
                              <w:rFonts w:eastAsia="MS Mincho"/>
                              <w:sz w:val="8"/>
                              <w:lang w:val="en-GB"/>
                            </w:rPr>
                            <w:t>Weekly (with prompts)</w:t>
                          </w:r>
                          <w:r>
                            <w:rPr>
                              <w:rFonts w:eastAsia="MS Mincho"/>
                              <w:sz w:val="8"/>
                              <w:lang w:val="en-GB"/>
                            </w:rPr>
                            <w:tab/>
                            <w:t>ww</w:t>
                          </w:r>
                          <w:r>
                            <w:rPr>
                              <w:rFonts w:eastAsia="MS Mincho"/>
                              <w:sz w:val="8"/>
                              <w:lang w:val="en-GB"/>
                            </w:rPr>
                            <w:tab/>
                            <w:t>1</w:t>
                          </w:r>
                          <w:r>
                            <w:rPr>
                              <w:rFonts w:eastAsia="MS Mincho"/>
                              <w:sz w:val="8"/>
                              <w:lang w:val="en-GB"/>
                            </w:rPr>
                            <w:tab/>
                            <w:t>-1</w:t>
                          </w:r>
                        </w:p>
                        <w:p w14:paraId="72CEDAC0" w14:textId="77777777" w:rsidR="00F417F4" w:rsidRDefault="00F417F4">
                          <w:pPr>
                            <w:rPr>
                              <w:iCs/>
                              <w:sz w:val="8"/>
                              <w:lang w:val="en-GB"/>
                            </w:rPr>
                          </w:pPr>
                        </w:p>
                        <w:p w14:paraId="04AAF363" w14:textId="77777777" w:rsidR="00F417F4" w:rsidRDefault="00F417F4">
                          <w:pPr>
                            <w:pStyle w:val="PlainText"/>
                            <w:rPr>
                              <w:rFonts w:eastAsia="MS Mincho"/>
                              <w:sz w:val="8"/>
                              <w:lang w:val="en-GB"/>
                            </w:rPr>
                          </w:pPr>
                          <w:r>
                            <w:rPr>
                              <w:rFonts w:eastAsia="MS Mincho"/>
                              <w:sz w:val="8"/>
                              <w:lang w:val="en-GB"/>
                            </w:rPr>
                            <w:t xml:space="preserve"> </w:t>
                          </w:r>
                        </w:p>
                        <w:p w14:paraId="2D47C55A"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14:paraId="356AE3DD"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14:paraId="60B46AC7" w14:textId="77777777"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14:paraId="047137CD" w14:textId="77777777"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D94CB" id="_x0000_t202" coordsize="21600,21600" o:spt="202" path="m,l,21600r21600,l21600,xe">
              <v:stroke joinstyle="miter"/>
              <v:path gradientshapeok="t" o:connecttype="rect"/>
            </v:shapetype>
            <v:shape id="Text Box 209" o:spid="_x0000_s1042" type="#_x0000_t202" style="position:absolute;left:0;text-align:left;margin-left:458.6pt;margin-top:2.15pt;width:25.4pt;height: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14:anchorId="1EEDF3B9" wp14:editId="29ABCA2A">
          <wp:extent cx="1600200" cy="247650"/>
          <wp:effectExtent l="19050" t="0" r="0" b="0"/>
          <wp:docPr id="39" name="Picture 13"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14:paraId="059E80C6" w14:textId="77777777">
      <w:trPr>
        <w:cantSplit/>
        <w:trHeight w:val="947"/>
        <w:tblHeader/>
      </w:trPr>
      <w:tc>
        <w:tcPr>
          <w:tcW w:w="6237" w:type="dxa"/>
          <w:tcBorders>
            <w:bottom w:val="single" w:sz="4" w:space="0" w:color="auto"/>
          </w:tcBorders>
          <w:vAlign w:val="bottom"/>
        </w:tcPr>
        <w:p w14:paraId="75F8637A" w14:textId="77777777"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r w:rsidRPr="000321D9">
            <w:rPr>
              <w:b/>
              <w:bCs/>
            </w:rPr>
            <w:t>Organisation</w:t>
          </w:r>
          <w:r w:rsidRPr="000321D9">
            <w:t xml:space="preserve"> Manual</w:t>
          </w:r>
          <w:r>
            <w:rPr>
              <w:rFonts w:cs="Arial"/>
              <w:b/>
              <w:i/>
              <w:sz w:val="32"/>
            </w:rPr>
            <w:fldChar w:fldCharType="end"/>
          </w:r>
        </w:p>
      </w:tc>
      <w:tc>
        <w:tcPr>
          <w:tcW w:w="3416" w:type="dxa"/>
          <w:tcBorders>
            <w:bottom w:val="single" w:sz="4" w:space="0" w:color="auto"/>
          </w:tcBorders>
          <w:vAlign w:val="center"/>
        </w:tcPr>
        <w:p w14:paraId="550D4105" w14:textId="77777777"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14:paraId="788446D6" w14:textId="77777777"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14:paraId="2CBED751" w14:textId="77777777" w:rsidR="00F417F4" w:rsidRDefault="00F417F4">
    <w:pPr>
      <w:rPr>
        <w:sz w:val="2"/>
        <w:lang w:val="en-GB"/>
      </w:rPr>
    </w:pPr>
  </w:p>
  <w:p w14:paraId="3056F86C" w14:textId="77777777" w:rsidR="00F417F4" w:rsidRDefault="00F417F4">
    <w:pPr>
      <w:pStyle w:val="Header"/>
      <w:rPr>
        <w:sz w:val="2"/>
        <w:lang w:val="en-GB"/>
      </w:rPr>
    </w:pPr>
    <w:r>
      <w:rPr>
        <w:noProof/>
        <w:sz w:val="20"/>
        <w:lang w:val="fr-FR" w:eastAsia="fr-FR"/>
      </w:rPr>
      <mc:AlternateContent>
        <mc:Choice Requires="wps">
          <w:drawing>
            <wp:anchor distT="0" distB="0" distL="114300" distR="114300" simplePos="0" relativeHeight="251659264" behindDoc="0" locked="0" layoutInCell="1" allowOverlap="1" wp14:anchorId="3E776B73" wp14:editId="0661EB7B">
              <wp:simplePos x="0" y="0"/>
              <wp:positionH relativeFrom="column">
                <wp:posOffset>-87630</wp:posOffset>
              </wp:positionH>
              <wp:positionV relativeFrom="paragraph">
                <wp:posOffset>1466215</wp:posOffset>
              </wp:positionV>
              <wp:extent cx="6378575" cy="4801235"/>
              <wp:effectExtent l="0" t="0" r="0" b="0"/>
              <wp:wrapNone/>
              <wp:docPr id="20"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04C4C0" id="AutoShape 210" o:spid="_x0000_s1026" style="position:absolute;margin-left:-6.9pt;margin-top:115.45pt;width:502.25pt;height:37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AOoHqGJAgAAIwUAAA4AAAAAAAAAAAAAAAAALgIAAGRycy9lMm9Eb2MueG1sUEsBAi0AFAAG&#10;AAgAAAAhAKV2R6/fAAAACwEAAA8AAAAAAAAAAAAAAAAA4wQAAGRycy9kb3ducmV2LnhtbFBLBQYA&#10;AAAABAAEAPMAAADvBQAAAAA=&#10;" filled="f" strokeweight="1p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C745" w14:textId="77777777" w:rsidR="00F417F4" w:rsidRDefault="00F41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53A"/>
    <w:multiLevelType w:val="multilevel"/>
    <w:tmpl w:val="28F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4D38"/>
    <w:multiLevelType w:val="hybridMultilevel"/>
    <w:tmpl w:val="5E1E290C"/>
    <w:lvl w:ilvl="0" w:tplc="0407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119E"/>
    <w:multiLevelType w:val="multilevel"/>
    <w:tmpl w:val="ED14B172"/>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3" w15:restartNumberingAfterBreak="0">
    <w:nsid w:val="26E847BC"/>
    <w:multiLevelType w:val="multilevel"/>
    <w:tmpl w:val="69E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B4563"/>
    <w:multiLevelType w:val="multilevel"/>
    <w:tmpl w:val="6E36A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40323C"/>
    <w:multiLevelType w:val="multilevel"/>
    <w:tmpl w:val="E8C8E0B0"/>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6" w15:restartNumberingAfterBreak="0">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7" w15:restartNumberingAfterBreak="0">
    <w:nsid w:val="46F01A9A"/>
    <w:multiLevelType w:val="hybridMultilevel"/>
    <w:tmpl w:val="DEA26FC6"/>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48900B24"/>
    <w:multiLevelType w:val="multilevel"/>
    <w:tmpl w:val="A0BCBEC4"/>
    <w:lvl w:ilvl="0">
      <w:start w:val="1"/>
      <w:numFmt w:val="upperLetter"/>
      <w:pStyle w:val="Appendix"/>
      <w:lvlText w:val="Appendix %1."/>
      <w:lvlJc w:val="left"/>
      <w:pPr>
        <w:tabs>
          <w:tab w:val="num" w:pos="1800"/>
        </w:tabs>
        <w:ind w:left="0" w:firstLine="0"/>
      </w:pPr>
      <w:rPr>
        <w:rFonts w:hint="default"/>
        <w:sz w:val="2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494B7B09"/>
    <w:multiLevelType w:val="multilevel"/>
    <w:tmpl w:val="C1CA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4D494E"/>
    <w:multiLevelType w:val="multilevel"/>
    <w:tmpl w:val="FB14E5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50CD01EC"/>
    <w:multiLevelType w:val="multilevel"/>
    <w:tmpl w:val="E67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B0127"/>
    <w:multiLevelType w:val="multilevel"/>
    <w:tmpl w:val="EB2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701CA"/>
    <w:multiLevelType w:val="hybridMultilevel"/>
    <w:tmpl w:val="04C8AAD0"/>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14" w15:restartNumberingAfterBreak="0">
    <w:nsid w:val="64FC577F"/>
    <w:multiLevelType w:val="multilevel"/>
    <w:tmpl w:val="D9E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33C03"/>
    <w:multiLevelType w:val="hybridMultilevel"/>
    <w:tmpl w:val="0A604B50"/>
    <w:lvl w:ilvl="0" w:tplc="2A7C5248">
      <w:numFmt w:val="bullet"/>
      <w:lvlText w:val="-"/>
      <w:lvlJc w:val="left"/>
      <w:pPr>
        <w:ind w:left="383" w:hanging="360"/>
      </w:pPr>
      <w:rPr>
        <w:rFonts w:ascii="Arial" w:eastAsia="Times New Roman" w:hAnsi="Arial" w:cs="Arial" w:hint="default"/>
      </w:rPr>
    </w:lvl>
    <w:lvl w:ilvl="1" w:tplc="08090003" w:tentative="1">
      <w:start w:val="1"/>
      <w:numFmt w:val="bullet"/>
      <w:lvlText w:val="o"/>
      <w:lvlJc w:val="left"/>
      <w:pPr>
        <w:ind w:left="1103" w:hanging="360"/>
      </w:pPr>
      <w:rPr>
        <w:rFonts w:ascii="Courier New" w:hAnsi="Courier New" w:cs="Courier New" w:hint="default"/>
      </w:rPr>
    </w:lvl>
    <w:lvl w:ilvl="2" w:tplc="08090005" w:tentative="1">
      <w:start w:val="1"/>
      <w:numFmt w:val="bullet"/>
      <w:lvlText w:val=""/>
      <w:lvlJc w:val="left"/>
      <w:pPr>
        <w:ind w:left="1823" w:hanging="360"/>
      </w:pPr>
      <w:rPr>
        <w:rFonts w:ascii="Wingdings" w:hAnsi="Wingdings" w:hint="default"/>
      </w:rPr>
    </w:lvl>
    <w:lvl w:ilvl="3" w:tplc="08090001" w:tentative="1">
      <w:start w:val="1"/>
      <w:numFmt w:val="bullet"/>
      <w:lvlText w:val=""/>
      <w:lvlJc w:val="left"/>
      <w:pPr>
        <w:ind w:left="2543" w:hanging="360"/>
      </w:pPr>
      <w:rPr>
        <w:rFonts w:ascii="Symbol" w:hAnsi="Symbol" w:hint="default"/>
      </w:rPr>
    </w:lvl>
    <w:lvl w:ilvl="4" w:tplc="08090003" w:tentative="1">
      <w:start w:val="1"/>
      <w:numFmt w:val="bullet"/>
      <w:lvlText w:val="o"/>
      <w:lvlJc w:val="left"/>
      <w:pPr>
        <w:ind w:left="3263" w:hanging="360"/>
      </w:pPr>
      <w:rPr>
        <w:rFonts w:ascii="Courier New" w:hAnsi="Courier New" w:cs="Courier New" w:hint="default"/>
      </w:rPr>
    </w:lvl>
    <w:lvl w:ilvl="5" w:tplc="08090005" w:tentative="1">
      <w:start w:val="1"/>
      <w:numFmt w:val="bullet"/>
      <w:lvlText w:val=""/>
      <w:lvlJc w:val="left"/>
      <w:pPr>
        <w:ind w:left="3983" w:hanging="360"/>
      </w:pPr>
      <w:rPr>
        <w:rFonts w:ascii="Wingdings" w:hAnsi="Wingdings" w:hint="default"/>
      </w:rPr>
    </w:lvl>
    <w:lvl w:ilvl="6" w:tplc="08090001" w:tentative="1">
      <w:start w:val="1"/>
      <w:numFmt w:val="bullet"/>
      <w:lvlText w:val=""/>
      <w:lvlJc w:val="left"/>
      <w:pPr>
        <w:ind w:left="4703" w:hanging="360"/>
      </w:pPr>
      <w:rPr>
        <w:rFonts w:ascii="Symbol" w:hAnsi="Symbol" w:hint="default"/>
      </w:rPr>
    </w:lvl>
    <w:lvl w:ilvl="7" w:tplc="08090003" w:tentative="1">
      <w:start w:val="1"/>
      <w:numFmt w:val="bullet"/>
      <w:lvlText w:val="o"/>
      <w:lvlJc w:val="left"/>
      <w:pPr>
        <w:ind w:left="5423" w:hanging="360"/>
      </w:pPr>
      <w:rPr>
        <w:rFonts w:ascii="Courier New" w:hAnsi="Courier New" w:cs="Courier New" w:hint="default"/>
      </w:rPr>
    </w:lvl>
    <w:lvl w:ilvl="8" w:tplc="08090005" w:tentative="1">
      <w:start w:val="1"/>
      <w:numFmt w:val="bullet"/>
      <w:lvlText w:val=""/>
      <w:lvlJc w:val="left"/>
      <w:pPr>
        <w:ind w:left="6143" w:hanging="360"/>
      </w:pPr>
      <w:rPr>
        <w:rFonts w:ascii="Wingdings" w:hAnsi="Wingdings" w:hint="default"/>
      </w:rPr>
    </w:lvl>
  </w:abstractNum>
  <w:abstractNum w:abstractNumId="16" w15:restartNumberingAfterBreak="0">
    <w:nsid w:val="660F2A6D"/>
    <w:multiLevelType w:val="hybridMultilevel"/>
    <w:tmpl w:val="35CC3F4E"/>
    <w:lvl w:ilvl="0" w:tplc="BE7E84E8">
      <w:start w:val="3"/>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18" w15:restartNumberingAfterBreak="0">
    <w:nsid w:val="6FF83AC6"/>
    <w:multiLevelType w:val="multilevel"/>
    <w:tmpl w:val="18F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C39E4"/>
    <w:multiLevelType w:val="multilevel"/>
    <w:tmpl w:val="656EAEB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681007357">
    <w:abstractNumId w:val="19"/>
  </w:num>
  <w:num w:numId="2" w16cid:durableId="260994246">
    <w:abstractNumId w:val="17"/>
  </w:num>
  <w:num w:numId="3" w16cid:durableId="21712682">
    <w:abstractNumId w:val="6"/>
  </w:num>
  <w:num w:numId="4" w16cid:durableId="366024200">
    <w:abstractNumId w:val="7"/>
  </w:num>
  <w:num w:numId="5" w16cid:durableId="1523515530">
    <w:abstractNumId w:val="8"/>
  </w:num>
  <w:num w:numId="6" w16cid:durableId="291257368">
    <w:abstractNumId w:val="2"/>
  </w:num>
  <w:num w:numId="7" w16cid:durableId="1049839588">
    <w:abstractNumId w:val="13"/>
  </w:num>
  <w:num w:numId="8" w16cid:durableId="274214126">
    <w:abstractNumId w:val="15"/>
  </w:num>
  <w:num w:numId="9" w16cid:durableId="823668787">
    <w:abstractNumId w:val="19"/>
  </w:num>
  <w:num w:numId="10" w16cid:durableId="384254911">
    <w:abstractNumId w:val="12"/>
  </w:num>
  <w:num w:numId="11" w16cid:durableId="321784427">
    <w:abstractNumId w:val="1"/>
  </w:num>
  <w:num w:numId="12" w16cid:durableId="1893270561">
    <w:abstractNumId w:val="11"/>
  </w:num>
  <w:num w:numId="13" w16cid:durableId="278612512">
    <w:abstractNumId w:val="18"/>
  </w:num>
  <w:num w:numId="14" w16cid:durableId="1158424048">
    <w:abstractNumId w:val="3"/>
  </w:num>
  <w:num w:numId="15" w16cid:durableId="2142769270">
    <w:abstractNumId w:val="0"/>
  </w:num>
  <w:num w:numId="16" w16cid:durableId="1880389942">
    <w:abstractNumId w:val="14"/>
  </w:num>
  <w:num w:numId="17" w16cid:durableId="623578898">
    <w:abstractNumId w:val="10"/>
  </w:num>
  <w:num w:numId="18" w16cid:durableId="1476677867">
    <w:abstractNumId w:val="4"/>
  </w:num>
  <w:num w:numId="19" w16cid:durableId="8141109">
    <w:abstractNumId w:val="5"/>
  </w:num>
  <w:num w:numId="20" w16cid:durableId="631206353">
    <w:abstractNumId w:val="9"/>
  </w:num>
  <w:num w:numId="21" w16cid:durableId="799689874">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ttachedTemplate r:id="rId1"/>
  <w:defaultTabStop w:val="720"/>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D9"/>
    <w:rsid w:val="000014BA"/>
    <w:rsid w:val="00011F63"/>
    <w:rsid w:val="000145CF"/>
    <w:rsid w:val="0001792D"/>
    <w:rsid w:val="000321D9"/>
    <w:rsid w:val="000410C8"/>
    <w:rsid w:val="00053101"/>
    <w:rsid w:val="00063D1B"/>
    <w:rsid w:val="00064D94"/>
    <w:rsid w:val="00073A16"/>
    <w:rsid w:val="0008386E"/>
    <w:rsid w:val="000919DB"/>
    <w:rsid w:val="000D093A"/>
    <w:rsid w:val="000D4AC8"/>
    <w:rsid w:val="000E5CEB"/>
    <w:rsid w:val="000F03E3"/>
    <w:rsid w:val="00100606"/>
    <w:rsid w:val="001009D8"/>
    <w:rsid w:val="00102562"/>
    <w:rsid w:val="00132377"/>
    <w:rsid w:val="00136215"/>
    <w:rsid w:val="00136718"/>
    <w:rsid w:val="0014107F"/>
    <w:rsid w:val="001414EF"/>
    <w:rsid w:val="0014658B"/>
    <w:rsid w:val="00147E83"/>
    <w:rsid w:val="00164052"/>
    <w:rsid w:val="00165922"/>
    <w:rsid w:val="0017161A"/>
    <w:rsid w:val="00172319"/>
    <w:rsid w:val="001737FD"/>
    <w:rsid w:val="001A3792"/>
    <w:rsid w:val="001B4707"/>
    <w:rsid w:val="001C5504"/>
    <w:rsid w:val="001D0E92"/>
    <w:rsid w:val="001E3E6E"/>
    <w:rsid w:val="00201D5E"/>
    <w:rsid w:val="00213097"/>
    <w:rsid w:val="002171FE"/>
    <w:rsid w:val="002402DC"/>
    <w:rsid w:val="00245F20"/>
    <w:rsid w:val="00247A4A"/>
    <w:rsid w:val="002554C7"/>
    <w:rsid w:val="00255B45"/>
    <w:rsid w:val="00267555"/>
    <w:rsid w:val="002756BF"/>
    <w:rsid w:val="0028411D"/>
    <w:rsid w:val="002948E3"/>
    <w:rsid w:val="002A66D8"/>
    <w:rsid w:val="002A76C4"/>
    <w:rsid w:val="002B15B2"/>
    <w:rsid w:val="002B6CF8"/>
    <w:rsid w:val="002C72F3"/>
    <w:rsid w:val="002E4F1F"/>
    <w:rsid w:val="002F02C5"/>
    <w:rsid w:val="002F3CF8"/>
    <w:rsid w:val="002F7985"/>
    <w:rsid w:val="0032318E"/>
    <w:rsid w:val="003334CA"/>
    <w:rsid w:val="00336284"/>
    <w:rsid w:val="003409F9"/>
    <w:rsid w:val="00341018"/>
    <w:rsid w:val="003553E5"/>
    <w:rsid w:val="00370E2C"/>
    <w:rsid w:val="00383F31"/>
    <w:rsid w:val="00392B4E"/>
    <w:rsid w:val="0039565C"/>
    <w:rsid w:val="0039749A"/>
    <w:rsid w:val="003A1616"/>
    <w:rsid w:val="003A6D04"/>
    <w:rsid w:val="003B1172"/>
    <w:rsid w:val="003C286F"/>
    <w:rsid w:val="00430393"/>
    <w:rsid w:val="004407CD"/>
    <w:rsid w:val="00441796"/>
    <w:rsid w:val="004628E8"/>
    <w:rsid w:val="0046686A"/>
    <w:rsid w:val="004746DD"/>
    <w:rsid w:val="00476F12"/>
    <w:rsid w:val="004B0B88"/>
    <w:rsid w:val="004D2800"/>
    <w:rsid w:val="004F4E64"/>
    <w:rsid w:val="004F53D1"/>
    <w:rsid w:val="00521DC9"/>
    <w:rsid w:val="005374BC"/>
    <w:rsid w:val="00551A55"/>
    <w:rsid w:val="0055477B"/>
    <w:rsid w:val="00554DFA"/>
    <w:rsid w:val="00557599"/>
    <w:rsid w:val="00560CC6"/>
    <w:rsid w:val="005878F9"/>
    <w:rsid w:val="00593901"/>
    <w:rsid w:val="00595FA3"/>
    <w:rsid w:val="0059627D"/>
    <w:rsid w:val="005A1709"/>
    <w:rsid w:val="005B06BE"/>
    <w:rsid w:val="005C08D4"/>
    <w:rsid w:val="005C3F97"/>
    <w:rsid w:val="005D370C"/>
    <w:rsid w:val="005D3CC1"/>
    <w:rsid w:val="005D56FB"/>
    <w:rsid w:val="005E0885"/>
    <w:rsid w:val="00601100"/>
    <w:rsid w:val="0062779F"/>
    <w:rsid w:val="00653260"/>
    <w:rsid w:val="00657091"/>
    <w:rsid w:val="00670F78"/>
    <w:rsid w:val="00674CD7"/>
    <w:rsid w:val="00676090"/>
    <w:rsid w:val="0068359B"/>
    <w:rsid w:val="006838DF"/>
    <w:rsid w:val="00692802"/>
    <w:rsid w:val="00695338"/>
    <w:rsid w:val="00695A5E"/>
    <w:rsid w:val="006B34F1"/>
    <w:rsid w:val="006C5392"/>
    <w:rsid w:val="006C71EB"/>
    <w:rsid w:val="006D2107"/>
    <w:rsid w:val="006D5EF0"/>
    <w:rsid w:val="006E5F54"/>
    <w:rsid w:val="006F6123"/>
    <w:rsid w:val="00731C18"/>
    <w:rsid w:val="007524DB"/>
    <w:rsid w:val="00753B2E"/>
    <w:rsid w:val="007615BA"/>
    <w:rsid w:val="00762D6F"/>
    <w:rsid w:val="00773C11"/>
    <w:rsid w:val="007779C9"/>
    <w:rsid w:val="007803C9"/>
    <w:rsid w:val="00791244"/>
    <w:rsid w:val="007913C3"/>
    <w:rsid w:val="007B1E1A"/>
    <w:rsid w:val="007C0113"/>
    <w:rsid w:val="007C186B"/>
    <w:rsid w:val="007C34B5"/>
    <w:rsid w:val="007D0838"/>
    <w:rsid w:val="00850CC8"/>
    <w:rsid w:val="008625B9"/>
    <w:rsid w:val="0086413A"/>
    <w:rsid w:val="00880621"/>
    <w:rsid w:val="00884554"/>
    <w:rsid w:val="008868FB"/>
    <w:rsid w:val="0089514C"/>
    <w:rsid w:val="00896F78"/>
    <w:rsid w:val="008A2CD6"/>
    <w:rsid w:val="008D2C1F"/>
    <w:rsid w:val="008E13D1"/>
    <w:rsid w:val="008F2295"/>
    <w:rsid w:val="009027F8"/>
    <w:rsid w:val="0090320D"/>
    <w:rsid w:val="00903A72"/>
    <w:rsid w:val="009278BD"/>
    <w:rsid w:val="00933446"/>
    <w:rsid w:val="00934915"/>
    <w:rsid w:val="009551A7"/>
    <w:rsid w:val="00957B47"/>
    <w:rsid w:val="00963E57"/>
    <w:rsid w:val="00977CE6"/>
    <w:rsid w:val="00977FE7"/>
    <w:rsid w:val="009801CF"/>
    <w:rsid w:val="00993A95"/>
    <w:rsid w:val="009A5FEC"/>
    <w:rsid w:val="009B0616"/>
    <w:rsid w:val="009B3B09"/>
    <w:rsid w:val="009B6588"/>
    <w:rsid w:val="009C732C"/>
    <w:rsid w:val="009F1E4A"/>
    <w:rsid w:val="009F7825"/>
    <w:rsid w:val="00A0068D"/>
    <w:rsid w:val="00A02579"/>
    <w:rsid w:val="00A040DB"/>
    <w:rsid w:val="00A078E7"/>
    <w:rsid w:val="00A17958"/>
    <w:rsid w:val="00A23B14"/>
    <w:rsid w:val="00A26816"/>
    <w:rsid w:val="00A3090C"/>
    <w:rsid w:val="00A37865"/>
    <w:rsid w:val="00A4191E"/>
    <w:rsid w:val="00A42037"/>
    <w:rsid w:val="00A50D2B"/>
    <w:rsid w:val="00A56D4E"/>
    <w:rsid w:val="00A60AB1"/>
    <w:rsid w:val="00A9588F"/>
    <w:rsid w:val="00A97C72"/>
    <w:rsid w:val="00AA000E"/>
    <w:rsid w:val="00AA1562"/>
    <w:rsid w:val="00AA2CA3"/>
    <w:rsid w:val="00AB245A"/>
    <w:rsid w:val="00AB6F43"/>
    <w:rsid w:val="00AC6083"/>
    <w:rsid w:val="00AD717C"/>
    <w:rsid w:val="00AD7335"/>
    <w:rsid w:val="00AE1362"/>
    <w:rsid w:val="00AF6898"/>
    <w:rsid w:val="00B0391F"/>
    <w:rsid w:val="00B03D5D"/>
    <w:rsid w:val="00B25106"/>
    <w:rsid w:val="00B2655A"/>
    <w:rsid w:val="00B3182A"/>
    <w:rsid w:val="00B449D1"/>
    <w:rsid w:val="00B6387E"/>
    <w:rsid w:val="00B77D5B"/>
    <w:rsid w:val="00B94AF9"/>
    <w:rsid w:val="00BA1BE0"/>
    <w:rsid w:val="00BA44ED"/>
    <w:rsid w:val="00BA46C2"/>
    <w:rsid w:val="00BA588F"/>
    <w:rsid w:val="00BC1A71"/>
    <w:rsid w:val="00BC67BF"/>
    <w:rsid w:val="00BD683D"/>
    <w:rsid w:val="00BE51CE"/>
    <w:rsid w:val="00BF4A12"/>
    <w:rsid w:val="00BF656F"/>
    <w:rsid w:val="00C022CF"/>
    <w:rsid w:val="00C14CBE"/>
    <w:rsid w:val="00C15AA4"/>
    <w:rsid w:val="00C2074F"/>
    <w:rsid w:val="00C25584"/>
    <w:rsid w:val="00C34405"/>
    <w:rsid w:val="00C44365"/>
    <w:rsid w:val="00C4728F"/>
    <w:rsid w:val="00C5519D"/>
    <w:rsid w:val="00C70B61"/>
    <w:rsid w:val="00C7758C"/>
    <w:rsid w:val="00C77F6C"/>
    <w:rsid w:val="00C81CAF"/>
    <w:rsid w:val="00C84A66"/>
    <w:rsid w:val="00C876F6"/>
    <w:rsid w:val="00CA215C"/>
    <w:rsid w:val="00CA6C46"/>
    <w:rsid w:val="00CD0D2C"/>
    <w:rsid w:val="00D14ABB"/>
    <w:rsid w:val="00D22B4A"/>
    <w:rsid w:val="00D24E9F"/>
    <w:rsid w:val="00D32917"/>
    <w:rsid w:val="00D35B8A"/>
    <w:rsid w:val="00D475A1"/>
    <w:rsid w:val="00D53092"/>
    <w:rsid w:val="00D66EA8"/>
    <w:rsid w:val="00D746D4"/>
    <w:rsid w:val="00D75ABF"/>
    <w:rsid w:val="00D87A44"/>
    <w:rsid w:val="00D905BA"/>
    <w:rsid w:val="00D92580"/>
    <w:rsid w:val="00DA1A93"/>
    <w:rsid w:val="00DA3CBC"/>
    <w:rsid w:val="00DB5D67"/>
    <w:rsid w:val="00DD1157"/>
    <w:rsid w:val="00DD1295"/>
    <w:rsid w:val="00DE09A1"/>
    <w:rsid w:val="00DE3182"/>
    <w:rsid w:val="00DF6CE8"/>
    <w:rsid w:val="00E15CF6"/>
    <w:rsid w:val="00E21A04"/>
    <w:rsid w:val="00E31993"/>
    <w:rsid w:val="00E417C5"/>
    <w:rsid w:val="00E527AD"/>
    <w:rsid w:val="00E53FC5"/>
    <w:rsid w:val="00E6152B"/>
    <w:rsid w:val="00E64BBA"/>
    <w:rsid w:val="00E7118B"/>
    <w:rsid w:val="00E77C33"/>
    <w:rsid w:val="00E80BD0"/>
    <w:rsid w:val="00E855E4"/>
    <w:rsid w:val="00EA2A79"/>
    <w:rsid w:val="00EA32A1"/>
    <w:rsid w:val="00EA34A0"/>
    <w:rsid w:val="00EB4391"/>
    <w:rsid w:val="00ED3472"/>
    <w:rsid w:val="00EE28D2"/>
    <w:rsid w:val="00F030B2"/>
    <w:rsid w:val="00F07126"/>
    <w:rsid w:val="00F31357"/>
    <w:rsid w:val="00F417F4"/>
    <w:rsid w:val="00F44DDF"/>
    <w:rsid w:val="00F54802"/>
    <w:rsid w:val="00F57742"/>
    <w:rsid w:val="00F62270"/>
    <w:rsid w:val="00F85278"/>
    <w:rsid w:val="00F87A4B"/>
    <w:rsid w:val="00F87F69"/>
    <w:rsid w:val="00FA5087"/>
    <w:rsid w:val="00FB270D"/>
    <w:rsid w:val="00FC09CA"/>
    <w:rsid w:val="00FE0D7A"/>
    <w:rsid w:val="00FE4C0E"/>
    <w:rsid w:val="00FE73E8"/>
    <w:rsid w:val="00FF0667"/>
    <w:rsid w:val="00FF4802"/>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FF3FEE4"/>
  <w15:docId w15:val="{0E2AD233-F65D-427B-AC0B-95DAE4D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07"/>
    <w:pPr>
      <w:jc w:val="both"/>
    </w:pPr>
    <w:rPr>
      <w:rFonts w:ascii="Arial" w:hAnsi="Arial"/>
      <w:sz w:val="22"/>
      <w:lang w:val="en-US" w:eastAsia="en-US"/>
    </w:rPr>
  </w:style>
  <w:style w:type="paragraph" w:styleId="Heading1">
    <w:name w:val="heading 1"/>
    <w:basedOn w:val="Normal"/>
    <w:next w:val="Text"/>
    <w:qFormat/>
    <w:rsid w:val="00267555"/>
    <w:pPr>
      <w:keepNext/>
      <w:pageBreakBefore/>
      <w:numPr>
        <w:numId w:val="1"/>
      </w:numPr>
      <w:spacing w:before="360" w:after="120"/>
      <w:outlineLvl w:val="0"/>
    </w:pPr>
    <w:rPr>
      <w:b/>
      <w:kern w:val="28"/>
      <w:sz w:val="28"/>
    </w:rPr>
  </w:style>
  <w:style w:type="paragraph" w:styleId="Heading2">
    <w:name w:val="heading 2"/>
    <w:basedOn w:val="Heading1"/>
    <w:next w:val="Text"/>
    <w:link w:val="Heading2Char"/>
    <w:qFormat/>
    <w:rsid w:val="001D0E92"/>
    <w:pPr>
      <w:pageBreakBefore w:val="0"/>
      <w:numPr>
        <w:ilvl w:val="1"/>
      </w:numPr>
      <w:tabs>
        <w:tab w:val="clear" w:pos="576"/>
      </w:tabs>
      <w:ind w:left="567" w:hanging="567"/>
      <w:outlineLvl w:val="1"/>
    </w:pPr>
    <w:rPr>
      <w:sz w:val="26"/>
    </w:rPr>
  </w:style>
  <w:style w:type="paragraph" w:styleId="Heading3">
    <w:name w:val="heading 3"/>
    <w:basedOn w:val="Heading2"/>
    <w:next w:val="Text"/>
    <w:qFormat/>
    <w:rsid w:val="00267555"/>
    <w:pPr>
      <w:numPr>
        <w:ilvl w:val="2"/>
      </w:numPr>
      <w:tabs>
        <w:tab w:val="clear" w:pos="720"/>
        <w:tab w:val="left" w:pos="737"/>
      </w:tabs>
      <w:outlineLvl w:val="2"/>
    </w:pPr>
  </w:style>
  <w:style w:type="paragraph" w:styleId="Heading4">
    <w:name w:val="heading 4"/>
    <w:basedOn w:val="Heading3"/>
    <w:next w:val="Text"/>
    <w:qFormat/>
    <w:rsid w:val="00267555"/>
    <w:pPr>
      <w:numPr>
        <w:ilvl w:val="3"/>
      </w:numPr>
      <w:tabs>
        <w:tab w:val="clear" w:pos="737"/>
        <w:tab w:val="clear" w:pos="864"/>
        <w:tab w:val="left" w:pos="851"/>
      </w:tabs>
      <w:ind w:left="851" w:hanging="851"/>
      <w:outlineLvl w:val="3"/>
    </w:pPr>
    <w:rPr>
      <w:sz w:val="24"/>
    </w:rPr>
  </w:style>
  <w:style w:type="paragraph" w:styleId="Heading5">
    <w:name w:val="heading 5"/>
    <w:basedOn w:val="Heading4"/>
    <w:next w:val="Text"/>
    <w:qFormat/>
    <w:rsid w:val="00267555"/>
    <w:pPr>
      <w:numPr>
        <w:ilvl w:val="4"/>
      </w:numPr>
      <w:tabs>
        <w:tab w:val="clear" w:pos="851"/>
        <w:tab w:val="clear" w:pos="1008"/>
        <w:tab w:val="left" w:pos="1021"/>
      </w:tabs>
      <w:ind w:left="1021" w:hanging="1021"/>
      <w:outlineLvl w:val="4"/>
    </w:pPr>
    <w:rPr>
      <w:sz w:val="22"/>
    </w:rPr>
  </w:style>
  <w:style w:type="paragraph" w:styleId="Heading6">
    <w:name w:val="heading 6"/>
    <w:basedOn w:val="Heading5"/>
    <w:next w:val="Text"/>
    <w:qFormat/>
    <w:rsid w:val="00267555"/>
    <w:pPr>
      <w:numPr>
        <w:ilvl w:val="5"/>
      </w:numPr>
      <w:tabs>
        <w:tab w:val="clear" w:pos="1021"/>
        <w:tab w:val="clear" w:pos="1152"/>
        <w:tab w:val="left" w:pos="1191"/>
      </w:tabs>
      <w:ind w:left="1191" w:hanging="1191"/>
      <w:outlineLvl w:val="5"/>
    </w:pPr>
  </w:style>
  <w:style w:type="paragraph" w:styleId="Heading7">
    <w:name w:val="heading 7"/>
    <w:basedOn w:val="Text"/>
    <w:next w:val="Text"/>
    <w:qFormat/>
    <w:rsid w:val="00C34405"/>
    <w:pPr>
      <w:keepNext/>
      <w:spacing w:before="360"/>
      <w:ind w:left="0"/>
      <w:outlineLvl w:val="6"/>
    </w:pPr>
    <w:rPr>
      <w:b/>
      <w:sz w:val="28"/>
      <w:szCs w:val="28"/>
    </w:rPr>
  </w:style>
  <w:style w:type="paragraph" w:styleId="Heading8">
    <w:name w:val="heading 8"/>
    <w:basedOn w:val="Text"/>
    <w:next w:val="Text"/>
    <w:qFormat/>
    <w:rsid w:val="00267555"/>
    <w:pPr>
      <w:keepNext/>
      <w:spacing w:after="0"/>
      <w:outlineLvl w:val="7"/>
    </w:pPr>
    <w:rPr>
      <w:b/>
    </w:rPr>
  </w:style>
  <w:style w:type="paragraph" w:styleId="Heading9">
    <w:name w:val="heading 9"/>
    <w:basedOn w:val="Text"/>
    <w:next w:val="Text"/>
    <w:qFormat/>
    <w:rsid w:val="00267555"/>
    <w:pPr>
      <w:keepNext/>
      <w:spacing w:after="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1D0E92"/>
    <w:pPr>
      <w:spacing w:before="240" w:after="120"/>
      <w:ind w:left="425"/>
    </w:pPr>
  </w:style>
  <w:style w:type="paragraph" w:styleId="TOC1">
    <w:name w:val="toc 1"/>
    <w:basedOn w:val="Normal"/>
    <w:next w:val="Normal"/>
    <w:uiPriority w:val="39"/>
    <w:rsid w:val="00A0068D"/>
    <w:pPr>
      <w:tabs>
        <w:tab w:val="left" w:pos="1418"/>
        <w:tab w:val="right" w:leader="dot" w:pos="9627"/>
      </w:tabs>
      <w:spacing w:before="120"/>
      <w:ind w:left="709" w:right="567" w:hanging="709"/>
      <w:jc w:val="left"/>
    </w:pPr>
    <w:rPr>
      <w:noProof/>
    </w:rPr>
  </w:style>
  <w:style w:type="paragraph" w:customStyle="1" w:styleId="TextInd1">
    <w:name w:val="Text Ind 1"/>
    <w:basedOn w:val="Text"/>
    <w:rsid w:val="00267555"/>
    <w:pPr>
      <w:ind w:left="851"/>
    </w:pPr>
  </w:style>
  <w:style w:type="paragraph" w:customStyle="1" w:styleId="TextInd2">
    <w:name w:val="Text Ind 2"/>
    <w:basedOn w:val="TextInd1"/>
    <w:rsid w:val="00267555"/>
    <w:pPr>
      <w:ind w:left="1276"/>
    </w:pPr>
  </w:style>
  <w:style w:type="paragraph" w:customStyle="1" w:styleId="TextInd3">
    <w:name w:val="Text Ind 3"/>
    <w:basedOn w:val="TextInd2"/>
    <w:rsid w:val="00267555"/>
    <w:pPr>
      <w:ind w:left="1701"/>
    </w:pPr>
  </w:style>
  <w:style w:type="paragraph" w:customStyle="1" w:styleId="TextInd4">
    <w:name w:val="Text Ind 4"/>
    <w:basedOn w:val="TextInd3"/>
    <w:rsid w:val="00267555"/>
    <w:pPr>
      <w:ind w:left="2126"/>
    </w:pPr>
  </w:style>
  <w:style w:type="paragraph" w:customStyle="1" w:styleId="TextInd5">
    <w:name w:val="Text Ind 5"/>
    <w:basedOn w:val="TextInd4"/>
    <w:rsid w:val="00267555"/>
    <w:pPr>
      <w:ind w:left="2552"/>
    </w:pPr>
  </w:style>
  <w:style w:type="paragraph" w:customStyle="1" w:styleId="RemarkText">
    <w:name w:val="Remark Text"/>
    <w:basedOn w:val="Text"/>
    <w:rsid w:val="00267555"/>
    <w:pPr>
      <w:shd w:val="pct15" w:color="auto" w:fill="auto"/>
    </w:pPr>
    <w:rPr>
      <w:i/>
    </w:rPr>
  </w:style>
  <w:style w:type="paragraph" w:customStyle="1" w:styleId="RemarkTextInd1">
    <w:name w:val="Remark Text Ind 1"/>
    <w:basedOn w:val="TextInd1"/>
    <w:rsid w:val="00267555"/>
    <w:pPr>
      <w:shd w:val="pct15" w:color="auto" w:fill="auto"/>
    </w:pPr>
    <w:rPr>
      <w:i/>
    </w:rPr>
  </w:style>
  <w:style w:type="paragraph" w:customStyle="1" w:styleId="RemarkTextInd2">
    <w:name w:val="Remark Text Ind 2"/>
    <w:basedOn w:val="TextInd2"/>
    <w:rsid w:val="00267555"/>
    <w:pPr>
      <w:shd w:val="pct15" w:color="auto" w:fill="auto"/>
    </w:pPr>
    <w:rPr>
      <w:i/>
    </w:rPr>
  </w:style>
  <w:style w:type="paragraph" w:customStyle="1" w:styleId="RemarkTextInd3">
    <w:name w:val="Remark Text Ind 3"/>
    <w:basedOn w:val="TextInd3"/>
    <w:rsid w:val="00267555"/>
    <w:pPr>
      <w:shd w:val="pct15" w:color="auto" w:fill="auto"/>
    </w:pPr>
    <w:rPr>
      <w:i/>
    </w:rPr>
  </w:style>
  <w:style w:type="paragraph" w:customStyle="1" w:styleId="RemarkTextInd4">
    <w:name w:val="Remark Text Ind 4"/>
    <w:basedOn w:val="TextInd4"/>
    <w:rsid w:val="00267555"/>
    <w:pPr>
      <w:shd w:val="pct15" w:color="auto" w:fill="auto"/>
    </w:pPr>
    <w:rPr>
      <w:i/>
    </w:rPr>
  </w:style>
  <w:style w:type="paragraph" w:customStyle="1" w:styleId="RemarkTextInd5">
    <w:name w:val="Remark Text Ind 5"/>
    <w:basedOn w:val="TextInd5"/>
    <w:rsid w:val="00267555"/>
    <w:pPr>
      <w:shd w:val="pct15" w:color="auto" w:fill="auto"/>
    </w:pPr>
    <w:rPr>
      <w:i/>
    </w:rPr>
  </w:style>
  <w:style w:type="character" w:customStyle="1" w:styleId="Reminder">
    <w:name w:val="Reminder"/>
    <w:basedOn w:val="DefaultParagraphFont"/>
    <w:rsid w:val="00267555"/>
    <w:rPr>
      <w:b/>
      <w:i/>
      <w:bdr w:val="none" w:sz="0" w:space="0" w:color="auto"/>
      <w:shd w:val="pct15" w:color="auto" w:fill="auto"/>
    </w:rPr>
  </w:style>
  <w:style w:type="paragraph" w:customStyle="1" w:styleId="TableHeader">
    <w:name w:val="Table Header"/>
    <w:basedOn w:val="Normal"/>
    <w:rsid w:val="005A1709"/>
    <w:pPr>
      <w:spacing w:before="60" w:after="60" w:line="180" w:lineRule="exact"/>
      <w:ind w:left="23"/>
      <w:jc w:val="left"/>
    </w:pPr>
    <w:rPr>
      <w:rFonts w:ascii="Arial Black" w:hAnsi="Arial Black"/>
      <w:i/>
      <w:sz w:val="18"/>
    </w:rPr>
  </w:style>
  <w:style w:type="paragraph" w:customStyle="1" w:styleId="TextSubtitle">
    <w:name w:val="Text Subtitle"/>
    <w:basedOn w:val="Text"/>
    <w:next w:val="Text"/>
    <w:rsid w:val="00267555"/>
    <w:pPr>
      <w:keepNext/>
    </w:pPr>
    <w:rPr>
      <w:b/>
    </w:rPr>
  </w:style>
  <w:style w:type="paragraph" w:customStyle="1" w:styleId="RemarkSubtitle">
    <w:name w:val="Remark Subtitle"/>
    <w:basedOn w:val="TextSubtitle"/>
    <w:next w:val="RemarkText"/>
    <w:rsid w:val="00267555"/>
    <w:pPr>
      <w:shd w:val="pct15" w:color="auto" w:fill="auto"/>
    </w:pPr>
    <w:rPr>
      <w:b w:val="0"/>
      <w:i/>
    </w:rPr>
  </w:style>
  <w:style w:type="paragraph" w:styleId="TOC2">
    <w:name w:val="toc 2"/>
    <w:basedOn w:val="TOC1"/>
    <w:next w:val="Normal"/>
    <w:uiPriority w:val="39"/>
    <w:rsid w:val="00A0068D"/>
    <w:pPr>
      <w:ind w:hanging="567"/>
    </w:pPr>
  </w:style>
  <w:style w:type="paragraph" w:styleId="TOC3">
    <w:name w:val="toc 3"/>
    <w:basedOn w:val="TOC2"/>
    <w:next w:val="Normal"/>
    <w:uiPriority w:val="39"/>
    <w:rsid w:val="00A0068D"/>
    <w:pPr>
      <w:tabs>
        <w:tab w:val="clear" w:pos="1418"/>
        <w:tab w:val="left" w:pos="993"/>
      </w:tabs>
      <w:ind w:left="993" w:hanging="851"/>
    </w:pPr>
  </w:style>
  <w:style w:type="paragraph" w:styleId="TOC4">
    <w:name w:val="toc 4"/>
    <w:basedOn w:val="TOC3"/>
    <w:next w:val="Normal"/>
    <w:semiHidden/>
    <w:rsid w:val="00A0068D"/>
  </w:style>
  <w:style w:type="paragraph" w:styleId="TOC5">
    <w:name w:val="toc 5"/>
    <w:basedOn w:val="TOC4"/>
    <w:next w:val="Normal"/>
    <w:semiHidden/>
    <w:rsid w:val="00A0068D"/>
  </w:style>
  <w:style w:type="paragraph" w:styleId="TOC6">
    <w:name w:val="toc 6"/>
    <w:basedOn w:val="TOC5"/>
    <w:next w:val="Normal"/>
    <w:semiHidden/>
    <w:rsid w:val="00A0068D"/>
    <w:pPr>
      <w:tabs>
        <w:tab w:val="left" w:pos="1616"/>
      </w:tabs>
      <w:ind w:left="1616" w:hanging="1332"/>
    </w:pPr>
  </w:style>
  <w:style w:type="character" w:styleId="PageNumber">
    <w:name w:val="page number"/>
    <w:basedOn w:val="DefaultParagraphFont"/>
    <w:semiHidden/>
    <w:rsid w:val="00267555"/>
  </w:style>
  <w:style w:type="paragraph" w:styleId="Subtitle">
    <w:name w:val="Subtitle"/>
    <w:basedOn w:val="Normal"/>
    <w:qFormat/>
    <w:rsid w:val="00267555"/>
    <w:pPr>
      <w:spacing w:after="60"/>
      <w:jc w:val="center"/>
      <w:outlineLvl w:val="1"/>
    </w:pPr>
    <w:rPr>
      <w:sz w:val="24"/>
    </w:rPr>
  </w:style>
  <w:style w:type="character" w:styleId="Hyperlink">
    <w:name w:val="Hyperlink"/>
    <w:basedOn w:val="DefaultParagraphFont"/>
    <w:uiPriority w:val="99"/>
    <w:rsid w:val="00267555"/>
    <w:rPr>
      <w:color w:val="0000FF"/>
      <w:u w:val="single"/>
    </w:rPr>
  </w:style>
  <w:style w:type="paragraph" w:styleId="Caption">
    <w:name w:val="caption"/>
    <w:basedOn w:val="Normal"/>
    <w:next w:val="Normal"/>
    <w:qFormat/>
    <w:rsid w:val="006D2107"/>
    <w:pPr>
      <w:spacing w:before="240" w:after="120"/>
      <w:jc w:val="center"/>
    </w:pPr>
    <w:rPr>
      <w:b/>
    </w:rPr>
  </w:style>
  <w:style w:type="paragraph" w:styleId="TableofFigures">
    <w:name w:val="table of figures"/>
    <w:basedOn w:val="Normal"/>
    <w:next w:val="Normal"/>
    <w:semiHidden/>
    <w:rsid w:val="00267555"/>
    <w:pPr>
      <w:ind w:left="567" w:hanging="567"/>
    </w:pPr>
  </w:style>
  <w:style w:type="paragraph" w:customStyle="1" w:styleId="Enum">
    <w:name w:val="Enum"/>
    <w:basedOn w:val="Text"/>
    <w:rsid w:val="00267555"/>
    <w:pPr>
      <w:numPr>
        <w:numId w:val="2"/>
      </w:numPr>
      <w:tabs>
        <w:tab w:val="left" w:pos="425"/>
        <w:tab w:val="left" w:pos="851"/>
      </w:tabs>
      <w:spacing w:before="0" w:after="0"/>
      <w:ind w:left="850"/>
    </w:pPr>
  </w:style>
  <w:style w:type="paragraph" w:customStyle="1" w:styleId="EnumInd1">
    <w:name w:val="Enum Ind 1"/>
    <w:basedOn w:val="Enum"/>
    <w:rsid w:val="00267555"/>
    <w:pPr>
      <w:tabs>
        <w:tab w:val="clear" w:pos="425"/>
        <w:tab w:val="left" w:pos="1276"/>
      </w:tabs>
      <w:ind w:left="1276"/>
    </w:pPr>
  </w:style>
  <w:style w:type="paragraph" w:customStyle="1" w:styleId="EnumInd2">
    <w:name w:val="Enum Ind 2"/>
    <w:basedOn w:val="EnumInd1"/>
    <w:rsid w:val="00267555"/>
    <w:pPr>
      <w:tabs>
        <w:tab w:val="clear" w:pos="851"/>
        <w:tab w:val="left" w:pos="1701"/>
      </w:tabs>
      <w:ind w:left="1701"/>
    </w:pPr>
  </w:style>
  <w:style w:type="paragraph" w:customStyle="1" w:styleId="EnumInd3">
    <w:name w:val="Enum Ind 3"/>
    <w:basedOn w:val="EnumInd2"/>
    <w:rsid w:val="00267555"/>
    <w:pPr>
      <w:tabs>
        <w:tab w:val="clear" w:pos="1276"/>
        <w:tab w:val="left" w:pos="2126"/>
      </w:tabs>
      <w:ind w:left="2126"/>
    </w:pPr>
  </w:style>
  <w:style w:type="paragraph" w:customStyle="1" w:styleId="EnumInd4">
    <w:name w:val="Enum Ind 4"/>
    <w:basedOn w:val="EnumInd3"/>
    <w:rsid w:val="00267555"/>
    <w:pPr>
      <w:tabs>
        <w:tab w:val="clear" w:pos="1701"/>
        <w:tab w:val="left" w:pos="2552"/>
      </w:tabs>
      <w:ind w:left="2551"/>
    </w:pPr>
  </w:style>
  <w:style w:type="paragraph" w:customStyle="1" w:styleId="EnumInd5">
    <w:name w:val="Enum Ind 5"/>
    <w:basedOn w:val="EnumInd4"/>
    <w:rsid w:val="00267555"/>
    <w:pPr>
      <w:tabs>
        <w:tab w:val="clear" w:pos="2126"/>
        <w:tab w:val="left" w:pos="2977"/>
      </w:tabs>
      <w:ind w:left="2977"/>
    </w:pPr>
  </w:style>
  <w:style w:type="paragraph" w:customStyle="1" w:styleId="Enum-">
    <w:name w:val="Enum-"/>
    <w:basedOn w:val="Enum"/>
    <w:rsid w:val="00267555"/>
    <w:pPr>
      <w:numPr>
        <w:numId w:val="3"/>
      </w:numPr>
      <w:tabs>
        <w:tab w:val="left" w:pos="425"/>
      </w:tabs>
    </w:pPr>
  </w:style>
  <w:style w:type="paragraph" w:customStyle="1" w:styleId="Enum-Ind1">
    <w:name w:val="Enum- Ind 1"/>
    <w:basedOn w:val="Enum-"/>
    <w:rsid w:val="00267555"/>
    <w:pPr>
      <w:tabs>
        <w:tab w:val="clear" w:pos="851"/>
        <w:tab w:val="left" w:pos="1701"/>
      </w:tabs>
      <w:ind w:left="1701"/>
    </w:pPr>
  </w:style>
  <w:style w:type="paragraph" w:customStyle="1" w:styleId="Enum-Ind2">
    <w:name w:val="Enum- Ind 2"/>
    <w:basedOn w:val="Enum-Ind1"/>
    <w:rsid w:val="00267555"/>
    <w:pPr>
      <w:tabs>
        <w:tab w:val="clear" w:pos="1276"/>
        <w:tab w:val="left" w:pos="2126"/>
      </w:tabs>
      <w:ind w:left="2126"/>
    </w:pPr>
  </w:style>
  <w:style w:type="paragraph" w:customStyle="1" w:styleId="Enum-Ind3">
    <w:name w:val="Enum- Ind 3"/>
    <w:basedOn w:val="Enum-Ind2"/>
    <w:rsid w:val="00267555"/>
    <w:pPr>
      <w:tabs>
        <w:tab w:val="clear" w:pos="1701"/>
        <w:tab w:val="left" w:pos="2552"/>
      </w:tabs>
      <w:ind w:left="2551"/>
    </w:pPr>
  </w:style>
  <w:style w:type="paragraph" w:customStyle="1" w:styleId="Enum-Ind4">
    <w:name w:val="Enum- Ind 4"/>
    <w:basedOn w:val="Enum-Ind3"/>
    <w:rsid w:val="00267555"/>
    <w:pPr>
      <w:tabs>
        <w:tab w:val="clear" w:pos="2126"/>
        <w:tab w:val="left" w:pos="2977"/>
      </w:tabs>
      <w:ind w:left="2977"/>
    </w:pPr>
  </w:style>
  <w:style w:type="paragraph" w:customStyle="1" w:styleId="Enum-Ind5">
    <w:name w:val="Enum- Ind 5"/>
    <w:basedOn w:val="Enum-Ind4"/>
    <w:rsid w:val="00267555"/>
    <w:pPr>
      <w:tabs>
        <w:tab w:val="clear" w:pos="2552"/>
        <w:tab w:val="left" w:pos="3402"/>
      </w:tabs>
      <w:ind w:left="3402"/>
    </w:pPr>
  </w:style>
  <w:style w:type="paragraph" w:customStyle="1" w:styleId="RemarkEnum">
    <w:name w:val="Remark Enum"/>
    <w:basedOn w:val="Enum"/>
    <w:rsid w:val="00267555"/>
    <w:pPr>
      <w:shd w:val="pct15" w:color="auto" w:fill="auto"/>
      <w:tabs>
        <w:tab w:val="clear" w:pos="425"/>
      </w:tabs>
    </w:pPr>
    <w:rPr>
      <w:i/>
    </w:rPr>
  </w:style>
  <w:style w:type="paragraph" w:customStyle="1" w:styleId="RemarkEnumInd1">
    <w:name w:val="Remark Enum Ind 1"/>
    <w:basedOn w:val="EnumInd1"/>
    <w:rsid w:val="00267555"/>
    <w:pPr>
      <w:shd w:val="pct15" w:color="auto" w:fill="auto"/>
    </w:pPr>
    <w:rPr>
      <w:i/>
    </w:rPr>
  </w:style>
  <w:style w:type="paragraph" w:customStyle="1" w:styleId="RemarkEnumInd2">
    <w:name w:val="Remark Enum Ind 2"/>
    <w:basedOn w:val="EnumInd2"/>
    <w:rsid w:val="00267555"/>
    <w:pPr>
      <w:shd w:val="pct15" w:color="auto" w:fill="auto"/>
    </w:pPr>
    <w:rPr>
      <w:i/>
    </w:rPr>
  </w:style>
  <w:style w:type="paragraph" w:customStyle="1" w:styleId="RemarkEnumInd3">
    <w:name w:val="Remark Enum Ind 3"/>
    <w:basedOn w:val="EnumInd3"/>
    <w:rsid w:val="00267555"/>
    <w:pPr>
      <w:shd w:val="pct15" w:color="auto" w:fill="auto"/>
    </w:pPr>
    <w:rPr>
      <w:i/>
    </w:rPr>
  </w:style>
  <w:style w:type="paragraph" w:customStyle="1" w:styleId="RemarkEnumInd4">
    <w:name w:val="Remark Enum Ind 4"/>
    <w:basedOn w:val="EnumInd4"/>
    <w:rsid w:val="00267555"/>
    <w:pPr>
      <w:shd w:val="pct15" w:color="auto" w:fill="auto"/>
    </w:pPr>
    <w:rPr>
      <w:i/>
    </w:rPr>
  </w:style>
  <w:style w:type="paragraph" w:customStyle="1" w:styleId="RemarkEnumInd5">
    <w:name w:val="Remark Enum Ind 5"/>
    <w:basedOn w:val="EnumInd5"/>
    <w:rsid w:val="00267555"/>
    <w:pPr>
      <w:shd w:val="pct15" w:color="auto" w:fill="auto"/>
    </w:pPr>
    <w:rPr>
      <w:i/>
    </w:rPr>
  </w:style>
  <w:style w:type="paragraph" w:customStyle="1" w:styleId="RemarkEnum-">
    <w:name w:val="Remark Enum-"/>
    <w:basedOn w:val="Enum-"/>
    <w:rsid w:val="00267555"/>
    <w:pPr>
      <w:shd w:val="pct15" w:color="auto" w:fill="auto"/>
    </w:pPr>
    <w:rPr>
      <w:i/>
    </w:rPr>
  </w:style>
  <w:style w:type="paragraph" w:customStyle="1" w:styleId="RemarkEnum-Ind1">
    <w:name w:val="Remark Enum- Ind 1"/>
    <w:basedOn w:val="Enum-Ind1"/>
    <w:rsid w:val="00267555"/>
    <w:pPr>
      <w:shd w:val="pct15" w:color="auto" w:fill="auto"/>
    </w:pPr>
    <w:rPr>
      <w:i/>
    </w:rPr>
  </w:style>
  <w:style w:type="paragraph" w:customStyle="1" w:styleId="RemarkEnum-Ind2">
    <w:name w:val="Remark Enum- Ind 2"/>
    <w:basedOn w:val="Enum-Ind2"/>
    <w:rsid w:val="00267555"/>
    <w:pPr>
      <w:shd w:val="pct15" w:color="auto" w:fill="auto"/>
    </w:pPr>
    <w:rPr>
      <w:i/>
    </w:rPr>
  </w:style>
  <w:style w:type="paragraph" w:customStyle="1" w:styleId="RemarkEnum-Ind3">
    <w:name w:val="Remark Enum- Ind 3"/>
    <w:basedOn w:val="Enum-Ind3"/>
    <w:rsid w:val="00267555"/>
    <w:pPr>
      <w:shd w:val="pct15" w:color="auto" w:fill="auto"/>
    </w:pPr>
    <w:rPr>
      <w:i/>
    </w:rPr>
  </w:style>
  <w:style w:type="paragraph" w:customStyle="1" w:styleId="RemarkEnum-Ind4">
    <w:name w:val="Remark Enum- Ind 4"/>
    <w:basedOn w:val="Enum-Ind4"/>
    <w:rsid w:val="00267555"/>
    <w:pPr>
      <w:shd w:val="pct15" w:color="auto" w:fill="auto"/>
    </w:pPr>
    <w:rPr>
      <w:i/>
    </w:rPr>
  </w:style>
  <w:style w:type="paragraph" w:customStyle="1" w:styleId="RemarkEnum-Ind5">
    <w:name w:val="Remark Enum- Ind 5"/>
    <w:basedOn w:val="Enum-Ind5"/>
    <w:rsid w:val="00267555"/>
    <w:pPr>
      <w:shd w:val="pct15" w:color="auto" w:fill="auto"/>
    </w:pPr>
    <w:rPr>
      <w:i/>
    </w:rPr>
  </w:style>
  <w:style w:type="paragraph" w:styleId="Header">
    <w:name w:val="header"/>
    <w:basedOn w:val="Normal"/>
    <w:semiHidden/>
    <w:rsid w:val="00267555"/>
    <w:pPr>
      <w:tabs>
        <w:tab w:val="center" w:pos="4536"/>
        <w:tab w:val="right" w:pos="9072"/>
      </w:tabs>
    </w:pPr>
  </w:style>
  <w:style w:type="paragraph" w:styleId="Footer">
    <w:name w:val="footer"/>
    <w:basedOn w:val="Normal"/>
    <w:semiHidden/>
    <w:rsid w:val="00267555"/>
    <w:pPr>
      <w:tabs>
        <w:tab w:val="center" w:pos="4536"/>
        <w:tab w:val="right" w:pos="9072"/>
      </w:tabs>
    </w:pPr>
  </w:style>
  <w:style w:type="paragraph" w:styleId="DocumentMap">
    <w:name w:val="Document Map"/>
    <w:basedOn w:val="Normal"/>
    <w:semiHidden/>
    <w:rsid w:val="00267555"/>
    <w:pPr>
      <w:shd w:val="clear" w:color="auto" w:fill="000080"/>
    </w:pPr>
    <w:rPr>
      <w:rFonts w:ascii="Tahoma" w:hAnsi="Tahoma"/>
    </w:rPr>
  </w:style>
  <w:style w:type="paragraph" w:customStyle="1" w:styleId="Appendix">
    <w:name w:val="Appendix"/>
    <w:basedOn w:val="Heading1"/>
    <w:next w:val="Text"/>
    <w:rsid w:val="00267555"/>
    <w:pPr>
      <w:numPr>
        <w:numId w:val="5"/>
      </w:numPr>
      <w:spacing w:before="240" w:after="240"/>
      <w:jc w:val="center"/>
    </w:pPr>
    <w:rPr>
      <w:lang w:val="en-GB"/>
    </w:rPr>
  </w:style>
  <w:style w:type="paragraph" w:customStyle="1" w:styleId="TableText">
    <w:name w:val="Table Text"/>
    <w:basedOn w:val="Normal"/>
    <w:rsid w:val="00267555"/>
    <w:pPr>
      <w:ind w:left="23"/>
      <w:jc w:val="left"/>
    </w:pPr>
  </w:style>
  <w:style w:type="character" w:styleId="FollowedHyperlink">
    <w:name w:val="FollowedHyperlink"/>
    <w:basedOn w:val="DefaultParagraphFont"/>
    <w:semiHidden/>
    <w:rsid w:val="00267555"/>
    <w:rPr>
      <w:color w:val="800080"/>
      <w:u w:val="single"/>
    </w:rPr>
  </w:style>
  <w:style w:type="paragraph" w:styleId="BodyText">
    <w:name w:val="Body Text"/>
    <w:basedOn w:val="Normal"/>
    <w:semiHidden/>
    <w:rsid w:val="00267555"/>
    <w:rPr>
      <w:sz w:val="16"/>
      <w:lang w:val="fr-FR"/>
    </w:rPr>
  </w:style>
  <w:style w:type="paragraph" w:styleId="FootnoteText">
    <w:name w:val="footnote text"/>
    <w:basedOn w:val="Normal"/>
    <w:semiHidden/>
    <w:rsid w:val="00267555"/>
    <w:rPr>
      <w:sz w:val="20"/>
    </w:rPr>
  </w:style>
  <w:style w:type="character" w:styleId="FootnoteReference">
    <w:name w:val="footnote reference"/>
    <w:basedOn w:val="DefaultParagraphFont"/>
    <w:semiHidden/>
    <w:rsid w:val="00267555"/>
    <w:rPr>
      <w:vertAlign w:val="superscript"/>
    </w:rPr>
  </w:style>
  <w:style w:type="character" w:styleId="CommentReference">
    <w:name w:val="annotation reference"/>
    <w:basedOn w:val="DefaultParagraphFont"/>
    <w:semiHidden/>
    <w:rsid w:val="00267555"/>
    <w:rPr>
      <w:sz w:val="16"/>
      <w:szCs w:val="16"/>
    </w:rPr>
  </w:style>
  <w:style w:type="paragraph" w:styleId="CommentText">
    <w:name w:val="annotation text"/>
    <w:basedOn w:val="Normal"/>
    <w:semiHidden/>
    <w:rsid w:val="00267555"/>
    <w:rPr>
      <w:sz w:val="20"/>
    </w:rPr>
  </w:style>
  <w:style w:type="paragraph" w:styleId="PlainText">
    <w:name w:val="Plain Text"/>
    <w:basedOn w:val="Normal"/>
    <w:semiHidden/>
    <w:rsid w:val="00267555"/>
    <w:rPr>
      <w:rFonts w:ascii="Courier New" w:hAnsi="Courier New" w:cs="Courier New"/>
      <w:sz w:val="20"/>
    </w:rPr>
  </w:style>
  <w:style w:type="character" w:styleId="Strong">
    <w:name w:val="Strong"/>
    <w:basedOn w:val="DefaultParagraphFont"/>
    <w:qFormat/>
    <w:rsid w:val="00267555"/>
    <w:rPr>
      <w:b/>
      <w:bCs/>
    </w:rPr>
  </w:style>
  <w:style w:type="character" w:styleId="Emphasis">
    <w:name w:val="Emphasis"/>
    <w:basedOn w:val="DefaultParagraphFont"/>
    <w:qFormat/>
    <w:rsid w:val="00267555"/>
    <w:rPr>
      <w:i/>
      <w:iCs/>
    </w:rPr>
  </w:style>
  <w:style w:type="paragraph" w:styleId="TOC7">
    <w:name w:val="toc 7"/>
    <w:basedOn w:val="Normal"/>
    <w:next w:val="Normal"/>
    <w:autoRedefine/>
    <w:uiPriority w:val="39"/>
    <w:rsid w:val="00C34405"/>
    <w:pPr>
      <w:tabs>
        <w:tab w:val="right" w:leader="dot" w:pos="9627"/>
      </w:tabs>
      <w:spacing w:before="120"/>
    </w:pPr>
    <w:rPr>
      <w:rFonts w:cs="Arial"/>
      <w:noProof/>
      <w:szCs w:val="22"/>
    </w:rPr>
  </w:style>
  <w:style w:type="paragraph" w:styleId="TOC8">
    <w:name w:val="toc 8"/>
    <w:basedOn w:val="Normal"/>
    <w:next w:val="Normal"/>
    <w:autoRedefine/>
    <w:semiHidden/>
    <w:rsid w:val="00A0068D"/>
    <w:pPr>
      <w:ind w:left="1680"/>
    </w:pPr>
    <w:rPr>
      <w:rFonts w:ascii="Times New Roman" w:hAnsi="Times New Roman"/>
      <w:sz w:val="24"/>
      <w:szCs w:val="24"/>
    </w:rPr>
  </w:style>
  <w:style w:type="paragraph" w:styleId="TOC9">
    <w:name w:val="toc 9"/>
    <w:basedOn w:val="Normal"/>
    <w:next w:val="Normal"/>
    <w:autoRedefine/>
    <w:semiHidden/>
    <w:rsid w:val="00A0068D"/>
    <w:pPr>
      <w:ind w:left="1920"/>
    </w:pPr>
    <w:rPr>
      <w:rFonts w:ascii="Times New Roman" w:hAnsi="Times New Roman"/>
      <w:sz w:val="24"/>
      <w:szCs w:val="24"/>
    </w:rPr>
  </w:style>
  <w:style w:type="paragraph" w:customStyle="1" w:styleId="WKOwnerFunction">
    <w:name w:val="WK_OwnerFunction"/>
    <w:basedOn w:val="Normal"/>
    <w:rsid w:val="00267555"/>
    <w:pPr>
      <w:tabs>
        <w:tab w:val="left" w:pos="992"/>
      </w:tabs>
      <w:spacing w:after="60"/>
    </w:pPr>
    <w:rPr>
      <w:noProof/>
      <w:sz w:val="20"/>
    </w:rPr>
  </w:style>
  <w:style w:type="paragraph" w:customStyle="1" w:styleId="WKOwnerName">
    <w:name w:val="WK_OwnerName"/>
    <w:basedOn w:val="Normal"/>
    <w:next w:val="WKOwnerFunction"/>
    <w:rsid w:val="00267555"/>
    <w:pPr>
      <w:tabs>
        <w:tab w:val="left" w:pos="992"/>
      </w:tabs>
      <w:spacing w:before="120" w:after="60"/>
    </w:pPr>
    <w:rPr>
      <w:noProof/>
      <w:sz w:val="20"/>
    </w:rPr>
  </w:style>
  <w:style w:type="paragraph" w:customStyle="1" w:styleId="WKOwnerBox">
    <w:name w:val="WK_OwnerBox"/>
    <w:basedOn w:val="Normal"/>
    <w:next w:val="Normal"/>
    <w:rsid w:val="00267555"/>
    <w:pPr>
      <w:tabs>
        <w:tab w:val="left" w:pos="992"/>
      </w:tabs>
      <w:spacing w:before="120" w:after="60"/>
    </w:pPr>
    <w:rPr>
      <w:b/>
      <w:noProof/>
      <w:sz w:val="20"/>
    </w:rPr>
  </w:style>
  <w:style w:type="paragraph" w:customStyle="1" w:styleId="WKAuthorizationBox">
    <w:name w:val="WK_AuthorizationBox"/>
    <w:basedOn w:val="WKOwnerBox"/>
    <w:rsid w:val="00267555"/>
  </w:style>
  <w:style w:type="paragraph" w:customStyle="1" w:styleId="WKAuthorizationDate">
    <w:name w:val="WK_AuthorizationDate"/>
    <w:basedOn w:val="Normal"/>
    <w:rsid w:val="00267555"/>
    <w:pPr>
      <w:tabs>
        <w:tab w:val="left" w:pos="992"/>
      </w:tabs>
      <w:spacing w:before="120" w:after="60"/>
    </w:pPr>
    <w:rPr>
      <w:noProof/>
      <w:sz w:val="20"/>
    </w:rPr>
  </w:style>
  <w:style w:type="paragraph" w:customStyle="1" w:styleId="WKAuthorizationName">
    <w:name w:val="WK_AuthorizationName"/>
    <w:basedOn w:val="WKOwnerName"/>
    <w:rsid w:val="00267555"/>
  </w:style>
  <w:style w:type="paragraph" w:customStyle="1" w:styleId="WKAuthorizationFunction">
    <w:name w:val="WK_AuthorizationFunction"/>
    <w:basedOn w:val="WKOwnerFunction"/>
    <w:rsid w:val="00267555"/>
  </w:style>
  <w:style w:type="paragraph" w:customStyle="1" w:styleId="RevisionTitle">
    <w:name w:val="Revision Title"/>
    <w:basedOn w:val="Normal"/>
    <w:next w:val="BlockText"/>
    <w:rsid w:val="00267555"/>
    <w:pPr>
      <w:keepNext/>
      <w:spacing w:before="500" w:after="300"/>
      <w:jc w:val="left"/>
      <w:outlineLvl w:val="1"/>
    </w:pPr>
    <w:rPr>
      <w:b/>
      <w:sz w:val="32"/>
    </w:rPr>
  </w:style>
  <w:style w:type="paragraph" w:styleId="BlockText">
    <w:name w:val="Block Text"/>
    <w:aliases w:val="Block text"/>
    <w:basedOn w:val="Normal"/>
    <w:semiHidden/>
    <w:rsid w:val="00267555"/>
    <w:pPr>
      <w:spacing w:after="120"/>
      <w:ind w:left="1440" w:right="1440"/>
    </w:pPr>
  </w:style>
  <w:style w:type="paragraph" w:customStyle="1" w:styleId="RevisionText">
    <w:name w:val="Revision Text"/>
    <w:basedOn w:val="Normal"/>
    <w:rsid w:val="00267555"/>
    <w:pPr>
      <w:spacing w:before="300" w:after="500" w:line="360" w:lineRule="auto"/>
      <w:ind w:left="1701"/>
      <w:jc w:val="center"/>
    </w:pPr>
    <w:rPr>
      <w:lang w:val="en-GB"/>
    </w:rPr>
  </w:style>
  <w:style w:type="paragraph" w:styleId="BodyText2">
    <w:name w:val="Body Text 2"/>
    <w:basedOn w:val="Normal"/>
    <w:semiHidden/>
    <w:rsid w:val="00267555"/>
    <w:pPr>
      <w:jc w:val="center"/>
    </w:pPr>
    <w:rPr>
      <w:lang w:val="fr-FR"/>
    </w:rPr>
  </w:style>
  <w:style w:type="paragraph" w:customStyle="1" w:styleId="BlockTextgris">
    <w:name w:val="Block Text grisé"/>
    <w:basedOn w:val="BlockText"/>
    <w:rsid w:val="00267555"/>
    <w:pPr>
      <w:shd w:val="clear" w:color="auto" w:fill="E6E6E6"/>
      <w:spacing w:before="120"/>
      <w:ind w:left="2699" w:right="170" w:hanging="2257"/>
    </w:pPr>
    <w:rPr>
      <w:lang w:val="en-GB" w:eastAsia="fr-FR"/>
    </w:rPr>
  </w:style>
  <w:style w:type="paragraph" w:customStyle="1" w:styleId="Contents">
    <w:name w:val="Contents"/>
    <w:basedOn w:val="Normal"/>
    <w:rsid w:val="00267555"/>
    <w:pPr>
      <w:keepNext/>
      <w:jc w:val="left"/>
    </w:pPr>
    <w:rPr>
      <w:b/>
      <w:caps/>
      <w:sz w:val="28"/>
      <w:lang w:val="en-GB"/>
    </w:rPr>
  </w:style>
  <w:style w:type="paragraph" w:customStyle="1" w:styleId="TableBullet1">
    <w:name w:val="Table Bullet 1"/>
    <w:basedOn w:val="Normal"/>
    <w:rsid w:val="00267555"/>
    <w:pPr>
      <w:numPr>
        <w:numId w:val="6"/>
      </w:numPr>
      <w:tabs>
        <w:tab w:val="clear" w:pos="360"/>
        <w:tab w:val="num" w:pos="426"/>
      </w:tabs>
      <w:ind w:left="426" w:hanging="284"/>
      <w:jc w:val="left"/>
    </w:pPr>
    <w:rPr>
      <w:lang w:val="en-GB"/>
    </w:rPr>
  </w:style>
  <w:style w:type="paragraph" w:customStyle="1" w:styleId="TableBullet2">
    <w:name w:val="Table Bullet 2"/>
    <w:basedOn w:val="TableText"/>
    <w:rsid w:val="00267555"/>
    <w:pPr>
      <w:numPr>
        <w:numId w:val="7"/>
      </w:numPr>
      <w:tabs>
        <w:tab w:val="clear" w:pos="360"/>
        <w:tab w:val="num" w:pos="765"/>
      </w:tabs>
      <w:ind w:left="765" w:hanging="283"/>
    </w:pPr>
    <w:rPr>
      <w:lang w:val="en-GB"/>
    </w:rPr>
  </w:style>
  <w:style w:type="paragraph" w:customStyle="1" w:styleId="conseil">
    <w:name w:val="conseil"/>
    <w:basedOn w:val="Normal"/>
    <w:next w:val="Normal"/>
    <w:rsid w:val="00267555"/>
    <w:pPr>
      <w:numPr>
        <w:numId w:val="4"/>
      </w:numPr>
      <w:spacing w:before="60" w:after="60"/>
      <w:ind w:left="782" w:hanging="357"/>
    </w:pPr>
    <w:rPr>
      <w:b/>
      <w:color w:val="808080"/>
      <w:lang w:val="en-GB" w:eastAsia="de-DE"/>
    </w:rPr>
  </w:style>
  <w:style w:type="paragraph" w:styleId="BalloonText">
    <w:name w:val="Balloon Text"/>
    <w:basedOn w:val="Normal"/>
    <w:link w:val="BalloonTextChar"/>
    <w:uiPriority w:val="99"/>
    <w:semiHidden/>
    <w:unhideWhenUsed/>
    <w:rsid w:val="007D0838"/>
    <w:rPr>
      <w:rFonts w:ascii="Tahoma" w:hAnsi="Tahoma" w:cs="Tahoma"/>
      <w:sz w:val="16"/>
      <w:szCs w:val="16"/>
    </w:rPr>
  </w:style>
  <w:style w:type="character" w:customStyle="1" w:styleId="BalloonTextChar">
    <w:name w:val="Balloon Text Char"/>
    <w:basedOn w:val="DefaultParagraphFont"/>
    <w:link w:val="BalloonText"/>
    <w:uiPriority w:val="99"/>
    <w:semiHidden/>
    <w:rsid w:val="007D0838"/>
    <w:rPr>
      <w:rFonts w:ascii="Tahoma" w:hAnsi="Tahoma" w:cs="Tahoma"/>
      <w:sz w:val="16"/>
      <w:szCs w:val="16"/>
    </w:rPr>
  </w:style>
  <w:style w:type="paragraph" w:customStyle="1" w:styleId="sans">
    <w:name w:val="sans §"/>
    <w:basedOn w:val="Text"/>
    <w:next w:val="Text"/>
    <w:qFormat/>
    <w:rsid w:val="00DE3182"/>
    <w:pPr>
      <w:spacing w:before="0" w:after="0"/>
    </w:pPr>
  </w:style>
  <w:style w:type="paragraph" w:customStyle="1" w:styleId="sous-bullet">
    <w:name w:val="sous-bullet"/>
    <w:basedOn w:val="Text"/>
    <w:next w:val="Text"/>
    <w:qFormat/>
    <w:rsid w:val="00DE3182"/>
    <w:pPr>
      <w:spacing w:before="0" w:after="0"/>
    </w:pPr>
    <w:rPr>
      <w:sz w:val="12"/>
    </w:rPr>
  </w:style>
  <w:style w:type="paragraph" w:styleId="TOCHeading">
    <w:name w:val="TOC Heading"/>
    <w:basedOn w:val="Heading1"/>
    <w:next w:val="Normal"/>
    <w:uiPriority w:val="39"/>
    <w:semiHidden/>
    <w:unhideWhenUsed/>
    <w:qFormat/>
    <w:rsid w:val="006C71EB"/>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customStyle="1" w:styleId="Copyright">
    <w:name w:val="Copyright"/>
    <w:basedOn w:val="Normal"/>
    <w:rsid w:val="00C34405"/>
    <w:pPr>
      <w:jc w:val="center"/>
    </w:pPr>
    <w:rPr>
      <w:sz w:val="11"/>
      <w:szCs w:val="11"/>
      <w:lang w:val="en-GB"/>
    </w:rPr>
  </w:style>
  <w:style w:type="paragraph" w:customStyle="1" w:styleId="ATemplate">
    <w:name w:val="A_Template"/>
    <w:basedOn w:val="Copyright"/>
    <w:rsid w:val="00C34405"/>
    <w:pPr>
      <w:tabs>
        <w:tab w:val="center" w:pos="5103"/>
      </w:tabs>
      <w:jc w:val="left"/>
    </w:pPr>
  </w:style>
  <w:style w:type="paragraph" w:customStyle="1" w:styleId="DocIssue">
    <w:name w:val="Doc Issue"/>
    <w:basedOn w:val="TableText"/>
    <w:rsid w:val="00C34405"/>
    <w:pPr>
      <w:ind w:right="83"/>
      <w:jc w:val="right"/>
    </w:pPr>
    <w:rPr>
      <w:b/>
      <w:i/>
      <w:sz w:val="36"/>
      <w:szCs w:val="36"/>
    </w:rPr>
  </w:style>
  <w:style w:type="paragraph" w:customStyle="1" w:styleId="DocRef">
    <w:name w:val="Doc Ref"/>
    <w:basedOn w:val="TableText"/>
    <w:rsid w:val="00C34405"/>
    <w:pPr>
      <w:ind w:right="83"/>
      <w:jc w:val="right"/>
    </w:pPr>
    <w:rPr>
      <w:b/>
      <w:i/>
      <w:sz w:val="36"/>
      <w:szCs w:val="36"/>
    </w:rPr>
  </w:style>
  <w:style w:type="paragraph" w:customStyle="1" w:styleId="DocTitle1stpage">
    <w:name w:val="Doc Title 1st page"/>
    <w:basedOn w:val="Normal"/>
    <w:rsid w:val="00C34405"/>
    <w:pPr>
      <w:jc w:val="center"/>
    </w:pPr>
    <w:rPr>
      <w:b/>
      <w:sz w:val="48"/>
      <w:szCs w:val="48"/>
    </w:rPr>
  </w:style>
  <w:style w:type="paragraph" w:customStyle="1" w:styleId="DocTitle2dpage">
    <w:name w:val="Doc Title 2d page"/>
    <w:basedOn w:val="Normal"/>
    <w:rsid w:val="00C34405"/>
    <w:pPr>
      <w:ind w:right="191"/>
      <w:jc w:val="left"/>
    </w:pPr>
    <w:rPr>
      <w:sz w:val="32"/>
      <w:szCs w:val="32"/>
    </w:rPr>
  </w:style>
  <w:style w:type="paragraph" w:customStyle="1" w:styleId="Subtype">
    <w:name w:val="Subtype"/>
    <w:basedOn w:val="Normal"/>
    <w:rsid w:val="00C34405"/>
    <w:pPr>
      <w:jc w:val="left"/>
    </w:pPr>
    <w:rPr>
      <w:b/>
      <w:i/>
      <w:sz w:val="32"/>
      <w:szCs w:val="32"/>
    </w:rPr>
  </w:style>
  <w:style w:type="character" w:customStyle="1" w:styleId="Heading2Char">
    <w:name w:val="Heading 2 Char"/>
    <w:link w:val="Heading2"/>
    <w:rsid w:val="001D0E92"/>
    <w:rPr>
      <w:rFonts w:ascii="Arial" w:hAnsi="Arial"/>
      <w:b/>
      <w:kern w:val="28"/>
      <w:sz w:val="26"/>
      <w:lang w:val="en-US" w:eastAsia="en-US"/>
    </w:rPr>
  </w:style>
  <w:style w:type="paragraph" w:customStyle="1" w:styleId="Normaltableauentete">
    <w:name w:val="Normal tableau entete"/>
    <w:next w:val="Normal"/>
    <w:rsid w:val="00F62270"/>
    <w:pPr>
      <w:jc w:val="center"/>
    </w:pPr>
    <w:rPr>
      <w:rFonts w:ascii="Arial Bold" w:hAnsi="Arial Bold"/>
      <w:b/>
      <w:bCs/>
      <w:sz w:val="22"/>
      <w:szCs w:val="22"/>
      <w:lang w:eastAsia="en-US"/>
    </w:rPr>
  </w:style>
  <w:style w:type="paragraph" w:customStyle="1" w:styleId="Normaltableauligne">
    <w:name w:val="Normal tableau ligne"/>
    <w:basedOn w:val="Normal"/>
    <w:next w:val="WKOwnerName"/>
    <w:rsid w:val="00F62270"/>
    <w:pPr>
      <w:jc w:val="left"/>
    </w:pPr>
    <w:rPr>
      <w:lang w:val="en-GB" w:eastAsia="fr-FR"/>
    </w:rPr>
  </w:style>
  <w:style w:type="character" w:styleId="PlaceholderText">
    <w:name w:val="Placeholder Text"/>
    <w:basedOn w:val="DefaultParagraphFont"/>
    <w:uiPriority w:val="99"/>
    <w:semiHidden/>
    <w:rsid w:val="0014107F"/>
    <w:rPr>
      <w:color w:val="808080"/>
    </w:rPr>
  </w:style>
  <w:style w:type="character" w:customStyle="1" w:styleId="Style1">
    <w:name w:val="Style1"/>
    <w:basedOn w:val="DefaultParagraphFont"/>
    <w:uiPriority w:val="1"/>
    <w:rsid w:val="00A42037"/>
    <w:rPr>
      <w:color w:val="000000" w:themeColor="text1"/>
    </w:rPr>
  </w:style>
  <w:style w:type="paragraph" w:styleId="NormalWeb">
    <w:name w:val="Normal (Web)"/>
    <w:basedOn w:val="Normal"/>
    <w:uiPriority w:val="99"/>
    <w:unhideWhenUsed/>
    <w:rsid w:val="00165922"/>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eds.eu.airbus.corp:8002/WorkplaceDMS/ECMLogicalURL?ECMObjectStore=Airbus&amp;ECMSearch=EDSStandardSearch2&amp;Ref=A30_Appendix%20C&amp;Status=Released&amp;DocFormat=02&amp;Launch=Y&amp;ECMOperation=OpenDo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eds.eu.airbus.corp:8002/WorkplaceDMS/ECMLogicalURL?ECMObjectStore=Airbus&amp;ECMSearch=EDSStandardSearch2&amp;Ref=A10-AL_Appendix%20A&amp;Status=Released&amp;DocFormat=02&amp;Launch=Y&amp;ECMOperation=OpenDoc" TargetMode="External"/><Relationship Id="rId37" Type="http://schemas.openxmlformats.org/officeDocument/2006/relationships/header" Target="header1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yperlink" Target="http://eds.eu.airbus.corp:8002/WorkplaceDMS/ECMLogicalURL?ECMObjectStore=Airbus&amp;ECMSearch=EDSStandardSearch2&amp;Ref=A30&amp;Status=Released&amp;DocFormat=02&amp;Launch=Y&amp;ECMOperation=OpenDoc" TargetMode="Externa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ds.eu.airbus.corp:8002/WorkplaceDMS/ECMLogicalURL?ECMObjectStore=Airbus&amp;ECMSearch=EDSStandardSearch2&amp;Ref=A10-AL_Appendix%20A&amp;Status=Released&amp;DocFormat=02&amp;Launch=Y&amp;ECMOperation=Open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eds.eu.airbus.corp:8002/WorkplaceDMS/ECMLogicalURL?ECMObjectStore=Airbus&amp;ECMSearch=EDSStandardSearch2&amp;Ref=A1043&amp;Status=Released&amp;DocFormat=02&amp;Launch=Y&amp;ECMOperation=OpenDoc" TargetMode="External"/><Relationship Id="rId30" Type="http://schemas.openxmlformats.org/officeDocument/2006/relationships/hyperlink" Target="http://eds.eu.airbus.corp:8002/WorkplaceDMS/ECMLogicalURL?ECMObjectStore=Airbus&amp;ECMSearch=EDSStandardSearch2&amp;Ref=A30_Appendix%20E&amp;Status=Released&amp;DocFormat=02&amp;Launch=Y&amp;ECMOperation=OpenDoc" TargetMode="Externa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000B4E\Documents\TEMPLATES\Q10_Organisation%20Manual_FM1202070_v2.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84E52A1C144E33B10B14BC5614D6AD"/>
        <w:category>
          <w:name w:val="Général"/>
          <w:gallery w:val="placeholder"/>
        </w:category>
        <w:types>
          <w:type w:val="bbPlcHdr"/>
        </w:types>
        <w:behaviors>
          <w:behavior w:val="content"/>
        </w:behaviors>
        <w:guid w:val="{AC5DC158-AC32-4EE4-9545-57933AF5E263}"/>
      </w:docPartPr>
      <w:docPartBody>
        <w:p w:rsidR="00153D47" w:rsidRDefault="00153D47">
          <w:pPr>
            <w:pStyle w:val="F584E52A1C144E33B10B14BC5614D6AD"/>
          </w:pPr>
          <w:r w:rsidRPr="000619C4">
            <w:rPr>
              <w:rStyle w:val="PlaceholderText"/>
            </w:rPr>
            <w:t>Cliquez ici pour entrer du texte.</w:t>
          </w:r>
        </w:p>
      </w:docPartBody>
    </w:docPart>
    <w:docPart>
      <w:docPartPr>
        <w:name w:val="75D86B3D47454E7D9475782759088D70"/>
        <w:category>
          <w:name w:val="Général"/>
          <w:gallery w:val="placeholder"/>
        </w:category>
        <w:types>
          <w:type w:val="bbPlcHdr"/>
        </w:types>
        <w:behaviors>
          <w:behavior w:val="content"/>
        </w:behaviors>
        <w:guid w:val="{BB080638-95A5-47DC-8B86-47E4F7ACFBEC}"/>
      </w:docPartPr>
      <w:docPartBody>
        <w:p w:rsidR="00153D47" w:rsidRDefault="00153D47" w:rsidP="00153D47">
          <w:pPr>
            <w:pStyle w:val="75D86B3D47454E7D9475782759088D70"/>
          </w:pPr>
          <w:r w:rsidRPr="000619C4">
            <w:rPr>
              <w:rStyle w:val="PlaceholderText"/>
            </w:rPr>
            <w:t>Cliquez ici pour entrer du texte.</w:t>
          </w:r>
        </w:p>
      </w:docPartBody>
    </w:docPart>
    <w:docPart>
      <w:docPartPr>
        <w:name w:val="F95A37E7F24146CDA587F66E2738D14C"/>
        <w:category>
          <w:name w:val="Général"/>
          <w:gallery w:val="placeholder"/>
        </w:category>
        <w:types>
          <w:type w:val="bbPlcHdr"/>
        </w:types>
        <w:behaviors>
          <w:behavior w:val="content"/>
        </w:behaviors>
        <w:guid w:val="{4D133D91-3A9A-4BE4-AF5B-7BE296BEC6F7}"/>
      </w:docPartPr>
      <w:docPartBody>
        <w:p w:rsidR="00153D47" w:rsidRDefault="00153D47" w:rsidP="00153D47">
          <w:pPr>
            <w:pStyle w:val="F95A37E7F24146CDA587F66E2738D14C"/>
          </w:pPr>
          <w:r w:rsidRPr="000619C4">
            <w:rPr>
              <w:rStyle w:val="PlaceholderText"/>
            </w:rPr>
            <w:t>Cliquez ici pour entrer du texte.</w:t>
          </w:r>
        </w:p>
      </w:docPartBody>
    </w:docPart>
    <w:docPart>
      <w:docPartPr>
        <w:name w:val="E33C06ACE6A94612A42D20B4A6F47F1B"/>
        <w:category>
          <w:name w:val="Général"/>
          <w:gallery w:val="placeholder"/>
        </w:category>
        <w:types>
          <w:type w:val="bbPlcHdr"/>
        </w:types>
        <w:behaviors>
          <w:behavior w:val="content"/>
        </w:behaviors>
        <w:guid w:val="{C0F8A413-4E55-4974-B329-65BFFCA9CEF7}"/>
      </w:docPartPr>
      <w:docPartBody>
        <w:p w:rsidR="00153D47" w:rsidRDefault="00153D47" w:rsidP="00153D47">
          <w:pPr>
            <w:pStyle w:val="E33C06ACE6A94612A42D20B4A6F47F1B"/>
          </w:pPr>
          <w:r w:rsidRPr="000619C4">
            <w:rPr>
              <w:rStyle w:val="PlaceholderText"/>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Bold">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47"/>
    <w:rsid w:val="00153D47"/>
    <w:rsid w:val="001D0631"/>
    <w:rsid w:val="00700AF8"/>
    <w:rsid w:val="00BD13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D47"/>
    <w:rPr>
      <w:color w:val="808080"/>
    </w:rPr>
  </w:style>
  <w:style w:type="paragraph" w:customStyle="1" w:styleId="F584E52A1C144E33B10B14BC5614D6AD">
    <w:name w:val="F584E52A1C144E33B10B14BC5614D6AD"/>
  </w:style>
  <w:style w:type="paragraph" w:customStyle="1" w:styleId="75D86B3D47454E7D9475782759088D70">
    <w:name w:val="75D86B3D47454E7D9475782759088D70"/>
    <w:rsid w:val="00153D47"/>
  </w:style>
  <w:style w:type="paragraph" w:customStyle="1" w:styleId="F95A37E7F24146CDA587F66E2738D14C">
    <w:name w:val="F95A37E7F24146CDA587F66E2738D14C"/>
    <w:rsid w:val="00153D47"/>
  </w:style>
  <w:style w:type="paragraph" w:customStyle="1" w:styleId="E33C06ACE6A94612A42D20B4A6F47F1B">
    <w:name w:val="E33C06ACE6A94612A42D20B4A6F47F1B"/>
    <w:rsid w:val="00153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D25B9-C532-4BB7-85BB-BD23778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Q10_Organisation Manual_FM1202070_v2.7.dotx</Template>
  <TotalTime>6</TotalTime>
  <Pages>19</Pages>
  <Words>3764</Words>
  <Characters>20707</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Airbus</Company>
  <LinksUpToDate>false</LinksUpToDate>
  <CharactersWithSpaces>24423</CharactersWithSpaces>
  <SharedDoc>false</SharedDoc>
  <HLinks>
    <vt:vector size="90" baseType="variant">
      <vt:variant>
        <vt:i4>5898337</vt:i4>
      </vt:variant>
      <vt:variant>
        <vt:i4>125</vt:i4>
      </vt:variant>
      <vt:variant>
        <vt:i4>0</vt:i4>
      </vt:variant>
      <vt:variant>
        <vt:i4>5</vt:i4>
      </vt:variant>
      <vt:variant>
        <vt:lpwstr>mailto:airbus.documentation-office@airbus.com</vt:lpwstr>
      </vt:variant>
      <vt:variant>
        <vt:lpwstr/>
      </vt:variant>
      <vt:variant>
        <vt:i4>1310773</vt:i4>
      </vt:variant>
      <vt:variant>
        <vt:i4>115</vt:i4>
      </vt:variant>
      <vt:variant>
        <vt:i4>0</vt:i4>
      </vt:variant>
      <vt:variant>
        <vt:i4>5</vt:i4>
      </vt:variant>
      <vt:variant>
        <vt:lpwstr/>
      </vt:variant>
      <vt:variant>
        <vt:lpwstr>_Toc286934267</vt:lpwstr>
      </vt:variant>
      <vt:variant>
        <vt:i4>1310773</vt:i4>
      </vt:variant>
      <vt:variant>
        <vt:i4>109</vt:i4>
      </vt:variant>
      <vt:variant>
        <vt:i4>0</vt:i4>
      </vt:variant>
      <vt:variant>
        <vt:i4>5</vt:i4>
      </vt:variant>
      <vt:variant>
        <vt:lpwstr/>
      </vt:variant>
      <vt:variant>
        <vt:lpwstr>_Toc286934266</vt:lpwstr>
      </vt:variant>
      <vt:variant>
        <vt:i4>1310773</vt:i4>
      </vt:variant>
      <vt:variant>
        <vt:i4>103</vt:i4>
      </vt:variant>
      <vt:variant>
        <vt:i4>0</vt:i4>
      </vt:variant>
      <vt:variant>
        <vt:i4>5</vt:i4>
      </vt:variant>
      <vt:variant>
        <vt:lpwstr/>
      </vt:variant>
      <vt:variant>
        <vt:lpwstr>_Toc286934265</vt:lpwstr>
      </vt:variant>
      <vt:variant>
        <vt:i4>1310773</vt:i4>
      </vt:variant>
      <vt:variant>
        <vt:i4>97</vt:i4>
      </vt:variant>
      <vt:variant>
        <vt:i4>0</vt:i4>
      </vt:variant>
      <vt:variant>
        <vt:i4>5</vt:i4>
      </vt:variant>
      <vt:variant>
        <vt:lpwstr/>
      </vt:variant>
      <vt:variant>
        <vt:lpwstr>_Toc286934264</vt:lpwstr>
      </vt:variant>
      <vt:variant>
        <vt:i4>1310773</vt:i4>
      </vt:variant>
      <vt:variant>
        <vt:i4>91</vt:i4>
      </vt:variant>
      <vt:variant>
        <vt:i4>0</vt:i4>
      </vt:variant>
      <vt:variant>
        <vt:i4>5</vt:i4>
      </vt:variant>
      <vt:variant>
        <vt:lpwstr/>
      </vt:variant>
      <vt:variant>
        <vt:lpwstr>_Toc286934263</vt:lpwstr>
      </vt:variant>
      <vt:variant>
        <vt:i4>1310773</vt:i4>
      </vt:variant>
      <vt:variant>
        <vt:i4>85</vt:i4>
      </vt:variant>
      <vt:variant>
        <vt:i4>0</vt:i4>
      </vt:variant>
      <vt:variant>
        <vt:i4>5</vt:i4>
      </vt:variant>
      <vt:variant>
        <vt:lpwstr/>
      </vt:variant>
      <vt:variant>
        <vt:lpwstr>_Toc286934262</vt:lpwstr>
      </vt:variant>
      <vt:variant>
        <vt:i4>1310773</vt:i4>
      </vt:variant>
      <vt:variant>
        <vt:i4>79</vt:i4>
      </vt:variant>
      <vt:variant>
        <vt:i4>0</vt:i4>
      </vt:variant>
      <vt:variant>
        <vt:i4>5</vt:i4>
      </vt:variant>
      <vt:variant>
        <vt:lpwstr/>
      </vt:variant>
      <vt:variant>
        <vt:lpwstr>_Toc286934261</vt:lpwstr>
      </vt:variant>
      <vt:variant>
        <vt:i4>1310773</vt:i4>
      </vt:variant>
      <vt:variant>
        <vt:i4>73</vt:i4>
      </vt:variant>
      <vt:variant>
        <vt:i4>0</vt:i4>
      </vt:variant>
      <vt:variant>
        <vt:i4>5</vt:i4>
      </vt:variant>
      <vt:variant>
        <vt:lpwstr/>
      </vt:variant>
      <vt:variant>
        <vt:lpwstr>_Toc286934260</vt:lpwstr>
      </vt:variant>
      <vt:variant>
        <vt:i4>1507381</vt:i4>
      </vt:variant>
      <vt:variant>
        <vt:i4>67</vt:i4>
      </vt:variant>
      <vt:variant>
        <vt:i4>0</vt:i4>
      </vt:variant>
      <vt:variant>
        <vt:i4>5</vt:i4>
      </vt:variant>
      <vt:variant>
        <vt:lpwstr/>
      </vt:variant>
      <vt:variant>
        <vt:lpwstr>_Toc286934259</vt:lpwstr>
      </vt:variant>
      <vt:variant>
        <vt:i4>1507381</vt:i4>
      </vt:variant>
      <vt:variant>
        <vt:i4>61</vt:i4>
      </vt:variant>
      <vt:variant>
        <vt:i4>0</vt:i4>
      </vt:variant>
      <vt:variant>
        <vt:i4>5</vt:i4>
      </vt:variant>
      <vt:variant>
        <vt:lpwstr/>
      </vt:variant>
      <vt:variant>
        <vt:lpwstr>_Toc286934258</vt:lpwstr>
      </vt:variant>
      <vt:variant>
        <vt:i4>1507381</vt:i4>
      </vt:variant>
      <vt:variant>
        <vt:i4>55</vt:i4>
      </vt:variant>
      <vt:variant>
        <vt:i4>0</vt:i4>
      </vt:variant>
      <vt:variant>
        <vt:i4>5</vt:i4>
      </vt:variant>
      <vt:variant>
        <vt:lpwstr/>
      </vt:variant>
      <vt:variant>
        <vt:lpwstr>_Toc286934257</vt:lpwstr>
      </vt:variant>
      <vt:variant>
        <vt:i4>1507381</vt:i4>
      </vt:variant>
      <vt:variant>
        <vt:i4>49</vt:i4>
      </vt:variant>
      <vt:variant>
        <vt:i4>0</vt:i4>
      </vt:variant>
      <vt:variant>
        <vt:i4>5</vt:i4>
      </vt:variant>
      <vt:variant>
        <vt:lpwstr/>
      </vt:variant>
      <vt:variant>
        <vt:lpwstr>_Toc286934256</vt:lpwstr>
      </vt:variant>
      <vt:variant>
        <vt:i4>1507381</vt:i4>
      </vt:variant>
      <vt:variant>
        <vt:i4>43</vt:i4>
      </vt:variant>
      <vt:variant>
        <vt:i4>0</vt:i4>
      </vt:variant>
      <vt:variant>
        <vt:i4>5</vt:i4>
      </vt:variant>
      <vt:variant>
        <vt:lpwstr/>
      </vt:variant>
      <vt:variant>
        <vt:lpwstr>_Toc286934255</vt:lpwstr>
      </vt:variant>
      <vt:variant>
        <vt:i4>1507381</vt:i4>
      </vt:variant>
      <vt:variant>
        <vt:i4>37</vt:i4>
      </vt:variant>
      <vt:variant>
        <vt:i4>0</vt:i4>
      </vt:variant>
      <vt:variant>
        <vt:i4>5</vt:i4>
      </vt:variant>
      <vt:variant>
        <vt:lpwstr/>
      </vt:variant>
      <vt:variant>
        <vt:lpwstr>_Toc286934254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CARPENTIER, Nathalie (ALTRAN TECHNOLOGIES)</dc:creator>
  <cp:lastModifiedBy>Mohamed Soulaimani</cp:lastModifiedBy>
  <cp:revision>23</cp:revision>
  <cp:lastPrinted>2015-04-03T06:52:00Z</cp:lastPrinted>
  <dcterms:created xsi:type="dcterms:W3CDTF">2021-12-24T09:57:00Z</dcterms:created>
  <dcterms:modified xsi:type="dcterms:W3CDTF">2022-09-25T16:22:00Z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Doc_Reference" linkTarget="Doc_Reference">
    <vt:lpwstr>A10-AL</vt:lpwstr>
  </property>
  <property fmtid="{D5CDD505-2E9C-101B-9397-08002B2CF9AE}" pid="3" name="A_Doc_Title" linkTarget="Doc_Title">
    <vt:lpwstr>Airbus Logistik GmbH Organization Manual</vt:lpwstr>
  </property>
  <property fmtid="{D5CDD505-2E9C-101B-9397-08002B2CF9AE}" pid="4" name="A_Doc_Issue" linkTarget="Doc_Issue">
    <vt:lpwstr>A</vt:lpwstr>
  </property>
  <property fmtid="{D5CDD505-2E9C-101B-9397-08002B2CF9AE}" pid="5" name="A_Doc_Owner" linkTarget="Doc_Owner">
    <vt:lpwstr>VAN cf. HEEL Michael</vt:lpwstr>
  </property>
  <property fmtid="{D5CDD505-2E9C-101B-9397-08002B2CF9AE}" pid="6" name="A_Doc_Subtype">
    <vt:lpwstr>Organisation Manual</vt:lpwstr>
  </property>
</Properties>
</file>